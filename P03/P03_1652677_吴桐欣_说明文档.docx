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A60A9" w14:textId="77777777" w:rsidR="007F2AB9" w:rsidRDefault="001D6D67" w:rsidP="007F2AB9">
      <w:pPr>
        <w:pStyle w:val="a5"/>
        <w:jc w:val="center"/>
        <w:rPr>
          <w:rFonts w:hint="default"/>
        </w:rPr>
      </w:pPr>
      <w:bookmarkStart w:id="0" w:name="_Toc503277473"/>
      <w:r>
        <w:t>项目说明文档</w:t>
      </w:r>
    </w:p>
    <w:p w14:paraId="5CA5B87A" w14:textId="69BAF03C" w:rsidR="00D00E32" w:rsidRDefault="001D6D67" w:rsidP="007F2AB9">
      <w:pPr>
        <w:pStyle w:val="a5"/>
        <w:jc w:val="center"/>
        <w:rPr>
          <w:rFonts w:hint="default"/>
        </w:rPr>
      </w:pPr>
      <w:r>
        <w:rPr>
          <w:rFonts w:ascii="Adobe 宋体 Std L" w:hAnsi="Adobe 宋体 Std L" w:hint="default"/>
        </w:rPr>
        <w:t>——</w:t>
      </w:r>
      <w:r w:rsidR="00F52F82">
        <w:rPr>
          <w:rFonts w:ascii="Adobe 宋体 Std L" w:hAnsi="Adobe 宋体 Std L"/>
        </w:rPr>
        <w:t>勇闯</w:t>
      </w:r>
      <w:r w:rsidR="00F52F82">
        <w:rPr>
          <w:rFonts w:ascii="Adobe 宋体 Std L" w:hAnsi="Adobe 宋体 Std L" w:hint="default"/>
        </w:rPr>
        <w:t>迷宫游戏</w:t>
      </w:r>
      <w:bookmarkEnd w:id="0"/>
    </w:p>
    <w:p w14:paraId="439F1A85" w14:textId="77777777" w:rsidR="007F2AB9" w:rsidRDefault="007F2AB9" w:rsidP="007F2AB9">
      <w:pPr>
        <w:pStyle w:val="a6"/>
        <w:jc w:val="center"/>
        <w:rPr>
          <w:rFonts w:hint="default"/>
        </w:rPr>
      </w:pPr>
    </w:p>
    <w:p w14:paraId="49C9294C" w14:textId="77777777" w:rsidR="007F2AB9" w:rsidRDefault="007F2AB9" w:rsidP="007F2AB9">
      <w:pPr>
        <w:pStyle w:val="a6"/>
        <w:jc w:val="center"/>
      </w:pPr>
    </w:p>
    <w:p w14:paraId="45421F4D" w14:textId="77777777" w:rsidR="007F2AB9" w:rsidRDefault="007F2AB9" w:rsidP="007F2AB9">
      <w:pPr>
        <w:pStyle w:val="a6"/>
        <w:jc w:val="center"/>
      </w:pPr>
    </w:p>
    <w:p w14:paraId="14B7ACE2" w14:textId="77777777" w:rsidR="007F2AB9" w:rsidRDefault="007F2AB9" w:rsidP="007F2AB9">
      <w:pPr>
        <w:pStyle w:val="a6"/>
        <w:jc w:val="center"/>
      </w:pPr>
    </w:p>
    <w:p w14:paraId="657020C2" w14:textId="77777777" w:rsidR="007F2AB9" w:rsidRDefault="007F2AB9" w:rsidP="007F2AB9">
      <w:pPr>
        <w:pStyle w:val="a6"/>
        <w:jc w:val="center"/>
      </w:pPr>
    </w:p>
    <w:p w14:paraId="19A59755" w14:textId="77777777" w:rsidR="007F2AB9" w:rsidRDefault="007F2AB9" w:rsidP="007F2AB9">
      <w:pPr>
        <w:pStyle w:val="a6"/>
        <w:jc w:val="center"/>
      </w:pPr>
    </w:p>
    <w:p w14:paraId="00AB5E17" w14:textId="77777777" w:rsidR="007F2AB9" w:rsidRDefault="007F2AB9" w:rsidP="007F2AB9">
      <w:pPr>
        <w:pStyle w:val="a6"/>
        <w:jc w:val="center"/>
      </w:pPr>
    </w:p>
    <w:p w14:paraId="49455366" w14:textId="77777777" w:rsidR="007F2AB9" w:rsidRDefault="007F2AB9" w:rsidP="007F2AB9">
      <w:pPr>
        <w:pStyle w:val="a6"/>
        <w:jc w:val="center"/>
      </w:pPr>
    </w:p>
    <w:p w14:paraId="039D4EFE" w14:textId="77777777" w:rsidR="007F2AB9" w:rsidRDefault="007F2AB9" w:rsidP="007F2AB9">
      <w:pPr>
        <w:pStyle w:val="a6"/>
        <w:jc w:val="center"/>
      </w:pPr>
    </w:p>
    <w:p w14:paraId="44EC2A88" w14:textId="77777777" w:rsidR="007F2AB9" w:rsidRDefault="007F2AB9" w:rsidP="007F2AB9">
      <w:pPr>
        <w:pStyle w:val="a6"/>
        <w:jc w:val="center"/>
      </w:pPr>
    </w:p>
    <w:p w14:paraId="5CA311D6" w14:textId="77777777" w:rsidR="00D00E32" w:rsidRDefault="001D6D67" w:rsidP="007F2AB9">
      <w:pPr>
        <w:pStyle w:val="a6"/>
        <w:jc w:val="center"/>
        <w:rPr>
          <w:rFonts w:hint="default"/>
        </w:rPr>
      </w:pPr>
      <w:bookmarkStart w:id="1" w:name="_GoBack"/>
      <w:bookmarkEnd w:id="1"/>
      <w:r>
        <w:t>姓名：吴桐欣</w:t>
      </w:r>
    </w:p>
    <w:p w14:paraId="76F01FB2" w14:textId="77777777" w:rsidR="00D00E32" w:rsidRDefault="001D6D67" w:rsidP="007F2AB9">
      <w:pPr>
        <w:pStyle w:val="a6"/>
        <w:jc w:val="center"/>
        <w:rPr>
          <w:rFonts w:hint="default"/>
        </w:rPr>
      </w:pPr>
      <w:r>
        <w:t>学号：</w:t>
      </w:r>
      <w:r>
        <w:rPr>
          <w:rFonts w:ascii="Adobe 宋体 Std L" w:hAnsi="Adobe 宋体 Std L"/>
        </w:rPr>
        <w:t>1652677</w:t>
      </w:r>
    </w:p>
    <w:p w14:paraId="74FCF183" w14:textId="77777777" w:rsidR="00D00E32" w:rsidRDefault="001D6D67" w:rsidP="007F2AB9">
      <w:pPr>
        <w:pStyle w:val="a6"/>
        <w:jc w:val="center"/>
        <w:rPr>
          <w:rFonts w:hint="default"/>
        </w:rPr>
      </w:pPr>
      <w:r>
        <w:t>同济大学</w:t>
      </w:r>
      <w:r>
        <w:t xml:space="preserve"> </w:t>
      </w:r>
      <w:r>
        <w:t>软件学院</w:t>
      </w:r>
      <w:r>
        <w:t xml:space="preserve"> </w:t>
      </w:r>
      <w:r>
        <w:t>软件工程专业</w:t>
      </w:r>
    </w:p>
    <w:p w14:paraId="26CA268D" w14:textId="77777777" w:rsidR="00D00E32" w:rsidRDefault="001D6D67">
      <w:pPr>
        <w:rPr>
          <w:rFonts w:hint="default"/>
        </w:rPr>
      </w:pPr>
      <w:r>
        <w:br w:type="page"/>
      </w:r>
    </w:p>
    <w:p w14:paraId="3435C1B8" w14:textId="77777777" w:rsidR="00FE728F" w:rsidRDefault="001D6D67" w:rsidP="00FE728F">
      <w:pPr>
        <w:pStyle w:val="a5"/>
        <w:rPr>
          <w:rFonts w:hint="default"/>
        </w:rPr>
      </w:pPr>
      <w:bookmarkStart w:id="2" w:name="_Toc503277474"/>
      <w:r>
        <w:lastRenderedPageBreak/>
        <w:t>目录</w:t>
      </w:r>
      <w:bookmarkEnd w:id="2"/>
    </w:p>
    <w:p w14:paraId="2C99EE5B" w14:textId="77777777" w:rsidR="00BD7E31" w:rsidRDefault="00BD7E31">
      <w:pPr>
        <w:pStyle w:val="1"/>
        <w:tabs>
          <w:tab w:val="right" w:leader="dot" w:pos="9628"/>
        </w:tabs>
        <w:rPr>
          <w:rFonts w:eastAsiaTheme="minorEastAsia" w:hAnsiTheme="minorHAnsi" w:cstheme="minorBidi" w:hint="default"/>
          <w:b w:val="0"/>
          <w:noProof/>
          <w:color w:val="auto"/>
          <w:kern w:val="2"/>
          <w:bdr w:val="none" w:sz="0" w:space="0" w:color="auto"/>
          <w:lang w:val="en-US"/>
        </w:rPr>
      </w:pPr>
      <w:r>
        <w:rPr>
          <w:rFonts w:hint="default"/>
        </w:rPr>
        <w:fldChar w:fldCharType="begin"/>
      </w:r>
      <w:r>
        <w:rPr>
          <w:rFonts w:hint="default"/>
        </w:rPr>
        <w:instrText xml:space="preserve"> </w:instrText>
      </w:r>
      <w:r>
        <w:instrText>TOC \o "1-3"</w:instrText>
      </w:r>
      <w:r>
        <w:rPr>
          <w:rFonts w:hint="default"/>
        </w:rPr>
        <w:instrText xml:space="preserve"> </w:instrText>
      </w:r>
      <w:r>
        <w:rPr>
          <w:rFonts w:hint="default"/>
        </w:rPr>
        <w:fldChar w:fldCharType="separate"/>
      </w:r>
      <w:r>
        <w:rPr>
          <w:noProof/>
        </w:rPr>
        <w:t>项目说明文档</w:t>
      </w:r>
      <w:r w:rsidRPr="004D42FB">
        <w:rPr>
          <w:rFonts w:ascii="Adobe 宋体 Std L" w:hAnsi="Adobe 宋体 Std L"/>
          <w:noProof/>
        </w:rPr>
        <w:t>——勇闯迷宫游戏</w:t>
      </w:r>
      <w:r>
        <w:rPr>
          <w:noProof/>
        </w:rPr>
        <w:tab/>
      </w:r>
      <w:r>
        <w:rPr>
          <w:noProof/>
        </w:rPr>
        <w:fldChar w:fldCharType="begin"/>
      </w:r>
      <w:r>
        <w:rPr>
          <w:noProof/>
        </w:rPr>
        <w:instrText xml:space="preserve"> PAGEREF _Toc503277473 \h </w:instrText>
      </w:r>
      <w:r>
        <w:rPr>
          <w:noProof/>
        </w:rPr>
      </w:r>
      <w:r>
        <w:rPr>
          <w:noProof/>
        </w:rPr>
        <w:fldChar w:fldCharType="separate"/>
      </w:r>
      <w:r>
        <w:rPr>
          <w:rFonts w:hint="default"/>
          <w:noProof/>
        </w:rPr>
        <w:t>1</w:t>
      </w:r>
      <w:r>
        <w:rPr>
          <w:noProof/>
        </w:rPr>
        <w:fldChar w:fldCharType="end"/>
      </w:r>
    </w:p>
    <w:p w14:paraId="2859E111" w14:textId="77777777" w:rsidR="00BD7E31" w:rsidRDefault="00BD7E31">
      <w:pPr>
        <w:pStyle w:val="1"/>
        <w:tabs>
          <w:tab w:val="right" w:leader="dot" w:pos="9628"/>
        </w:tabs>
        <w:rPr>
          <w:rFonts w:eastAsiaTheme="minorEastAsia" w:hAnsiTheme="minorHAnsi" w:cstheme="minorBidi" w:hint="default"/>
          <w:b w:val="0"/>
          <w:noProof/>
          <w:color w:val="auto"/>
          <w:kern w:val="2"/>
          <w:bdr w:val="none" w:sz="0" w:space="0" w:color="auto"/>
          <w:lang w:val="en-US"/>
        </w:rPr>
      </w:pPr>
      <w:r>
        <w:rPr>
          <w:noProof/>
        </w:rPr>
        <w:t>目录</w:t>
      </w:r>
      <w:r>
        <w:rPr>
          <w:noProof/>
        </w:rPr>
        <w:tab/>
      </w:r>
      <w:r>
        <w:rPr>
          <w:noProof/>
        </w:rPr>
        <w:fldChar w:fldCharType="begin"/>
      </w:r>
      <w:r>
        <w:rPr>
          <w:noProof/>
        </w:rPr>
        <w:instrText xml:space="preserve"> PAGEREF _Toc503277474 \h </w:instrText>
      </w:r>
      <w:r>
        <w:rPr>
          <w:noProof/>
        </w:rPr>
      </w:r>
      <w:r>
        <w:rPr>
          <w:noProof/>
        </w:rPr>
        <w:fldChar w:fldCharType="separate"/>
      </w:r>
      <w:r>
        <w:rPr>
          <w:rFonts w:hint="default"/>
          <w:noProof/>
        </w:rPr>
        <w:t>2</w:t>
      </w:r>
      <w:r>
        <w:rPr>
          <w:noProof/>
        </w:rPr>
        <w:fldChar w:fldCharType="end"/>
      </w:r>
    </w:p>
    <w:p w14:paraId="1B1C1202" w14:textId="77777777" w:rsidR="00BD7E31" w:rsidRDefault="00BD7E31">
      <w:pPr>
        <w:pStyle w:val="2"/>
        <w:tabs>
          <w:tab w:val="right" w:leader="dot" w:pos="9628"/>
        </w:tabs>
        <w:rPr>
          <w:rFonts w:eastAsiaTheme="minorEastAsia" w:hAnsiTheme="minorHAnsi" w:cstheme="minorBidi" w:hint="default"/>
          <w:b w:val="0"/>
          <w:noProof/>
          <w:color w:val="auto"/>
          <w:kern w:val="2"/>
          <w:sz w:val="24"/>
          <w:szCs w:val="24"/>
          <w:bdr w:val="none" w:sz="0" w:space="0" w:color="auto"/>
          <w:lang w:val="en-US"/>
        </w:rPr>
      </w:pPr>
      <w:r w:rsidRPr="004D42FB">
        <w:rPr>
          <w:rFonts w:eastAsia="Arial Unicode MS"/>
          <w:noProof/>
        </w:rPr>
        <w:t>1.</w:t>
      </w:r>
      <w:r w:rsidRPr="004D42FB">
        <w:rPr>
          <w:rFonts w:ascii="Arial Unicode MS"/>
          <w:noProof/>
        </w:rPr>
        <w:t>项目概述</w:t>
      </w:r>
      <w:r>
        <w:rPr>
          <w:noProof/>
        </w:rPr>
        <w:tab/>
      </w:r>
      <w:r>
        <w:rPr>
          <w:noProof/>
        </w:rPr>
        <w:fldChar w:fldCharType="begin"/>
      </w:r>
      <w:r>
        <w:rPr>
          <w:noProof/>
        </w:rPr>
        <w:instrText xml:space="preserve"> PAGEREF _Toc503277475 \h </w:instrText>
      </w:r>
      <w:r>
        <w:rPr>
          <w:noProof/>
        </w:rPr>
      </w:r>
      <w:r>
        <w:rPr>
          <w:noProof/>
        </w:rPr>
        <w:fldChar w:fldCharType="separate"/>
      </w:r>
      <w:r>
        <w:rPr>
          <w:rFonts w:hint="default"/>
          <w:noProof/>
        </w:rPr>
        <w:t>3</w:t>
      </w:r>
      <w:r>
        <w:rPr>
          <w:noProof/>
        </w:rPr>
        <w:fldChar w:fldCharType="end"/>
      </w:r>
    </w:p>
    <w:p w14:paraId="1EEB9F7C" w14:textId="77777777" w:rsidR="00BD7E31" w:rsidRDefault="00BD7E31">
      <w:pPr>
        <w:pStyle w:val="3"/>
        <w:tabs>
          <w:tab w:val="right" w:leader="dot" w:pos="9628"/>
        </w:tabs>
        <w:rPr>
          <w:rFonts w:eastAsiaTheme="minorEastAsia" w:hAnsiTheme="minorHAnsi" w:cstheme="minorBidi" w:hint="default"/>
          <w:noProof/>
          <w:color w:val="auto"/>
          <w:kern w:val="2"/>
          <w:sz w:val="24"/>
          <w:szCs w:val="24"/>
          <w:bdr w:val="none" w:sz="0" w:space="0" w:color="auto"/>
          <w:lang w:val="en-US"/>
        </w:rPr>
      </w:pPr>
      <w:r w:rsidRPr="004D42FB">
        <w:rPr>
          <w:rFonts w:eastAsia="Arial Unicode MS"/>
          <w:noProof/>
        </w:rPr>
        <w:t>1.1</w:t>
      </w:r>
      <w:r w:rsidRPr="004D42FB">
        <w:rPr>
          <w:rFonts w:ascii="Arial Unicode MS"/>
          <w:noProof/>
        </w:rPr>
        <w:t>项目简介</w:t>
      </w:r>
      <w:r>
        <w:rPr>
          <w:noProof/>
        </w:rPr>
        <w:tab/>
      </w:r>
      <w:r>
        <w:rPr>
          <w:noProof/>
        </w:rPr>
        <w:fldChar w:fldCharType="begin"/>
      </w:r>
      <w:r>
        <w:rPr>
          <w:noProof/>
        </w:rPr>
        <w:instrText xml:space="preserve"> PAGEREF _Toc503277476 \h </w:instrText>
      </w:r>
      <w:r>
        <w:rPr>
          <w:noProof/>
        </w:rPr>
      </w:r>
      <w:r>
        <w:rPr>
          <w:noProof/>
        </w:rPr>
        <w:fldChar w:fldCharType="separate"/>
      </w:r>
      <w:r>
        <w:rPr>
          <w:rFonts w:hint="default"/>
          <w:noProof/>
        </w:rPr>
        <w:t>3</w:t>
      </w:r>
      <w:r>
        <w:rPr>
          <w:noProof/>
        </w:rPr>
        <w:fldChar w:fldCharType="end"/>
      </w:r>
    </w:p>
    <w:p w14:paraId="505219D5" w14:textId="77777777" w:rsidR="00BD7E31" w:rsidRDefault="00BD7E31">
      <w:pPr>
        <w:pStyle w:val="3"/>
        <w:tabs>
          <w:tab w:val="right" w:leader="dot" w:pos="9628"/>
        </w:tabs>
        <w:rPr>
          <w:rFonts w:eastAsiaTheme="minorEastAsia" w:hAnsiTheme="minorHAnsi" w:cstheme="minorBidi" w:hint="default"/>
          <w:noProof/>
          <w:color w:val="auto"/>
          <w:kern w:val="2"/>
          <w:sz w:val="24"/>
          <w:szCs w:val="24"/>
          <w:bdr w:val="none" w:sz="0" w:space="0" w:color="auto"/>
          <w:lang w:val="en-US"/>
        </w:rPr>
      </w:pPr>
      <w:r w:rsidRPr="004D42FB">
        <w:rPr>
          <w:rFonts w:eastAsia="Arial Unicode MS"/>
          <w:noProof/>
        </w:rPr>
        <w:t>1.2</w:t>
      </w:r>
      <w:r w:rsidRPr="004D42FB">
        <w:rPr>
          <w:rFonts w:ascii="Arial Unicode MS"/>
          <w:noProof/>
        </w:rPr>
        <w:t>文件目录</w:t>
      </w:r>
      <w:r>
        <w:rPr>
          <w:noProof/>
        </w:rPr>
        <w:tab/>
      </w:r>
      <w:r>
        <w:rPr>
          <w:noProof/>
        </w:rPr>
        <w:fldChar w:fldCharType="begin"/>
      </w:r>
      <w:r>
        <w:rPr>
          <w:noProof/>
        </w:rPr>
        <w:instrText xml:space="preserve"> PAGEREF _Toc503277477 \h </w:instrText>
      </w:r>
      <w:r>
        <w:rPr>
          <w:noProof/>
        </w:rPr>
      </w:r>
      <w:r>
        <w:rPr>
          <w:noProof/>
        </w:rPr>
        <w:fldChar w:fldCharType="separate"/>
      </w:r>
      <w:r>
        <w:rPr>
          <w:rFonts w:hint="default"/>
          <w:noProof/>
        </w:rPr>
        <w:t>3</w:t>
      </w:r>
      <w:r>
        <w:rPr>
          <w:noProof/>
        </w:rPr>
        <w:fldChar w:fldCharType="end"/>
      </w:r>
    </w:p>
    <w:p w14:paraId="78B5ECA6" w14:textId="77777777" w:rsidR="00BD7E31" w:rsidRDefault="00BD7E31">
      <w:pPr>
        <w:pStyle w:val="3"/>
        <w:tabs>
          <w:tab w:val="right" w:leader="dot" w:pos="9628"/>
        </w:tabs>
        <w:rPr>
          <w:rFonts w:eastAsiaTheme="minorEastAsia" w:hAnsiTheme="minorHAnsi" w:cstheme="minorBidi" w:hint="default"/>
          <w:noProof/>
          <w:color w:val="auto"/>
          <w:kern w:val="2"/>
          <w:sz w:val="24"/>
          <w:szCs w:val="24"/>
          <w:bdr w:val="none" w:sz="0" w:space="0" w:color="auto"/>
          <w:lang w:val="en-US"/>
        </w:rPr>
      </w:pPr>
      <w:r w:rsidRPr="004D42FB">
        <w:rPr>
          <w:rFonts w:eastAsia="Arial Unicode MS"/>
          <w:noProof/>
        </w:rPr>
        <w:t>1.3</w:t>
      </w:r>
      <w:r w:rsidRPr="004D42FB">
        <w:rPr>
          <w:rFonts w:ascii="Arial Unicode MS"/>
          <w:noProof/>
        </w:rPr>
        <w:t>操作指南</w:t>
      </w:r>
      <w:r>
        <w:rPr>
          <w:noProof/>
        </w:rPr>
        <w:tab/>
      </w:r>
      <w:r>
        <w:rPr>
          <w:noProof/>
        </w:rPr>
        <w:fldChar w:fldCharType="begin"/>
      </w:r>
      <w:r>
        <w:rPr>
          <w:noProof/>
        </w:rPr>
        <w:instrText xml:space="preserve"> PAGEREF _Toc503277478 \h </w:instrText>
      </w:r>
      <w:r>
        <w:rPr>
          <w:noProof/>
        </w:rPr>
      </w:r>
      <w:r>
        <w:rPr>
          <w:noProof/>
        </w:rPr>
        <w:fldChar w:fldCharType="separate"/>
      </w:r>
      <w:r>
        <w:rPr>
          <w:rFonts w:hint="default"/>
          <w:noProof/>
        </w:rPr>
        <w:t>3</w:t>
      </w:r>
      <w:r>
        <w:rPr>
          <w:noProof/>
        </w:rPr>
        <w:fldChar w:fldCharType="end"/>
      </w:r>
    </w:p>
    <w:p w14:paraId="76448833" w14:textId="77777777" w:rsidR="00BD7E31" w:rsidRDefault="00BD7E31">
      <w:pPr>
        <w:pStyle w:val="3"/>
        <w:tabs>
          <w:tab w:val="right" w:leader="dot" w:pos="9628"/>
        </w:tabs>
        <w:rPr>
          <w:rFonts w:eastAsiaTheme="minorEastAsia" w:hAnsiTheme="minorHAnsi" w:cstheme="minorBidi" w:hint="default"/>
          <w:noProof/>
          <w:color w:val="auto"/>
          <w:kern w:val="2"/>
          <w:sz w:val="24"/>
          <w:szCs w:val="24"/>
          <w:bdr w:val="none" w:sz="0" w:space="0" w:color="auto"/>
          <w:lang w:val="en-US"/>
        </w:rPr>
      </w:pPr>
      <w:r w:rsidRPr="004D42FB">
        <w:rPr>
          <w:rFonts w:eastAsia="Arial Unicode MS"/>
          <w:noProof/>
        </w:rPr>
        <w:t>1.4</w:t>
      </w:r>
      <w:r w:rsidRPr="004D42FB">
        <w:rPr>
          <w:rFonts w:ascii="Arial Unicode MS"/>
          <w:noProof/>
        </w:rPr>
        <w:t>注意事项</w:t>
      </w:r>
      <w:r>
        <w:rPr>
          <w:noProof/>
        </w:rPr>
        <w:tab/>
      </w:r>
      <w:r>
        <w:rPr>
          <w:noProof/>
        </w:rPr>
        <w:fldChar w:fldCharType="begin"/>
      </w:r>
      <w:r>
        <w:rPr>
          <w:noProof/>
        </w:rPr>
        <w:instrText xml:space="preserve"> PAGEREF _Toc503277479 \h </w:instrText>
      </w:r>
      <w:r>
        <w:rPr>
          <w:noProof/>
        </w:rPr>
      </w:r>
      <w:r>
        <w:rPr>
          <w:noProof/>
        </w:rPr>
        <w:fldChar w:fldCharType="separate"/>
      </w:r>
      <w:r>
        <w:rPr>
          <w:rFonts w:hint="default"/>
          <w:noProof/>
        </w:rPr>
        <w:t>4</w:t>
      </w:r>
      <w:r>
        <w:rPr>
          <w:noProof/>
        </w:rPr>
        <w:fldChar w:fldCharType="end"/>
      </w:r>
    </w:p>
    <w:p w14:paraId="3E29FBF2" w14:textId="77777777" w:rsidR="00BD7E31" w:rsidRDefault="00BD7E31">
      <w:pPr>
        <w:pStyle w:val="2"/>
        <w:tabs>
          <w:tab w:val="right" w:leader="dot" w:pos="9628"/>
        </w:tabs>
        <w:rPr>
          <w:rFonts w:eastAsiaTheme="minorEastAsia" w:hAnsiTheme="minorHAnsi" w:cstheme="minorBidi" w:hint="default"/>
          <w:b w:val="0"/>
          <w:noProof/>
          <w:color w:val="auto"/>
          <w:kern w:val="2"/>
          <w:sz w:val="24"/>
          <w:szCs w:val="24"/>
          <w:bdr w:val="none" w:sz="0" w:space="0" w:color="auto"/>
          <w:lang w:val="en-US"/>
        </w:rPr>
      </w:pPr>
      <w:r w:rsidRPr="004D42FB">
        <w:rPr>
          <w:rFonts w:eastAsia="Arial Unicode MS"/>
          <w:noProof/>
        </w:rPr>
        <w:t>2.</w:t>
      </w:r>
      <w:r w:rsidRPr="004D42FB">
        <w:rPr>
          <w:rFonts w:ascii="Arial Unicode MS"/>
          <w:noProof/>
        </w:rPr>
        <w:t>思路与设计</w:t>
      </w:r>
      <w:r>
        <w:rPr>
          <w:noProof/>
        </w:rPr>
        <w:tab/>
      </w:r>
      <w:r>
        <w:rPr>
          <w:noProof/>
        </w:rPr>
        <w:fldChar w:fldCharType="begin"/>
      </w:r>
      <w:r>
        <w:rPr>
          <w:noProof/>
        </w:rPr>
        <w:instrText xml:space="preserve"> PAGEREF _Toc503277480 \h </w:instrText>
      </w:r>
      <w:r>
        <w:rPr>
          <w:noProof/>
        </w:rPr>
      </w:r>
      <w:r>
        <w:rPr>
          <w:noProof/>
        </w:rPr>
        <w:fldChar w:fldCharType="separate"/>
      </w:r>
      <w:r>
        <w:rPr>
          <w:rFonts w:hint="default"/>
          <w:noProof/>
        </w:rPr>
        <w:t>4</w:t>
      </w:r>
      <w:r>
        <w:rPr>
          <w:noProof/>
        </w:rPr>
        <w:fldChar w:fldCharType="end"/>
      </w:r>
    </w:p>
    <w:p w14:paraId="6BB350A6" w14:textId="77777777" w:rsidR="00BD7E31" w:rsidRDefault="00BD7E31">
      <w:pPr>
        <w:pStyle w:val="3"/>
        <w:tabs>
          <w:tab w:val="right" w:leader="dot" w:pos="9628"/>
        </w:tabs>
        <w:rPr>
          <w:rFonts w:eastAsiaTheme="minorEastAsia" w:hAnsiTheme="minorHAnsi" w:cstheme="minorBidi" w:hint="default"/>
          <w:noProof/>
          <w:color w:val="auto"/>
          <w:kern w:val="2"/>
          <w:sz w:val="24"/>
          <w:szCs w:val="24"/>
          <w:bdr w:val="none" w:sz="0" w:space="0" w:color="auto"/>
          <w:lang w:val="en-US"/>
        </w:rPr>
      </w:pPr>
      <w:r w:rsidRPr="004D42FB">
        <w:rPr>
          <w:rFonts w:eastAsia="Arial Unicode MS"/>
          <w:noProof/>
        </w:rPr>
        <w:t>2.1</w:t>
      </w:r>
      <w:r w:rsidRPr="004D42FB">
        <w:rPr>
          <w:rFonts w:ascii="Arial Unicode MS"/>
          <w:noProof/>
        </w:rPr>
        <w:t>基本思路</w:t>
      </w:r>
      <w:r>
        <w:rPr>
          <w:noProof/>
        </w:rPr>
        <w:tab/>
      </w:r>
      <w:r>
        <w:rPr>
          <w:noProof/>
        </w:rPr>
        <w:fldChar w:fldCharType="begin"/>
      </w:r>
      <w:r>
        <w:rPr>
          <w:noProof/>
        </w:rPr>
        <w:instrText xml:space="preserve"> PAGEREF _Toc503277481 \h </w:instrText>
      </w:r>
      <w:r>
        <w:rPr>
          <w:noProof/>
        </w:rPr>
      </w:r>
      <w:r>
        <w:rPr>
          <w:noProof/>
        </w:rPr>
        <w:fldChar w:fldCharType="separate"/>
      </w:r>
      <w:r>
        <w:rPr>
          <w:rFonts w:hint="default"/>
          <w:noProof/>
        </w:rPr>
        <w:t>4</w:t>
      </w:r>
      <w:r>
        <w:rPr>
          <w:noProof/>
        </w:rPr>
        <w:fldChar w:fldCharType="end"/>
      </w:r>
    </w:p>
    <w:p w14:paraId="5929D30F" w14:textId="77777777" w:rsidR="00BD7E31" w:rsidRDefault="00BD7E31">
      <w:pPr>
        <w:pStyle w:val="3"/>
        <w:tabs>
          <w:tab w:val="right" w:leader="dot" w:pos="9628"/>
        </w:tabs>
        <w:rPr>
          <w:rFonts w:eastAsiaTheme="minorEastAsia" w:hAnsiTheme="minorHAnsi" w:cstheme="minorBidi" w:hint="default"/>
          <w:noProof/>
          <w:color w:val="auto"/>
          <w:kern w:val="2"/>
          <w:sz w:val="24"/>
          <w:szCs w:val="24"/>
          <w:bdr w:val="none" w:sz="0" w:space="0" w:color="auto"/>
          <w:lang w:val="en-US"/>
        </w:rPr>
      </w:pPr>
      <w:r w:rsidRPr="004D42FB">
        <w:rPr>
          <w:rFonts w:eastAsia="Arial Unicode MS"/>
          <w:noProof/>
        </w:rPr>
        <w:t>2.2</w:t>
      </w:r>
      <w:r w:rsidRPr="004D42FB">
        <w:rPr>
          <w:rFonts w:ascii="Arial Unicode MS"/>
          <w:noProof/>
        </w:rPr>
        <w:t>设计</w:t>
      </w:r>
      <w:r>
        <w:rPr>
          <w:noProof/>
        </w:rPr>
        <w:tab/>
      </w:r>
      <w:r>
        <w:rPr>
          <w:noProof/>
        </w:rPr>
        <w:fldChar w:fldCharType="begin"/>
      </w:r>
      <w:r>
        <w:rPr>
          <w:noProof/>
        </w:rPr>
        <w:instrText xml:space="preserve"> PAGEREF _Toc503277482 \h </w:instrText>
      </w:r>
      <w:r>
        <w:rPr>
          <w:noProof/>
        </w:rPr>
      </w:r>
      <w:r>
        <w:rPr>
          <w:noProof/>
        </w:rPr>
        <w:fldChar w:fldCharType="separate"/>
      </w:r>
      <w:r>
        <w:rPr>
          <w:rFonts w:hint="default"/>
          <w:noProof/>
        </w:rPr>
        <w:t>4</w:t>
      </w:r>
      <w:r>
        <w:rPr>
          <w:noProof/>
        </w:rPr>
        <w:fldChar w:fldCharType="end"/>
      </w:r>
    </w:p>
    <w:p w14:paraId="3492CFE0" w14:textId="77777777" w:rsidR="00BD7E31" w:rsidRDefault="00BD7E31">
      <w:pPr>
        <w:pStyle w:val="2"/>
        <w:tabs>
          <w:tab w:val="right" w:leader="dot" w:pos="9628"/>
        </w:tabs>
        <w:rPr>
          <w:rFonts w:eastAsiaTheme="minorEastAsia" w:hAnsiTheme="minorHAnsi" w:cstheme="minorBidi" w:hint="default"/>
          <w:b w:val="0"/>
          <w:noProof/>
          <w:color w:val="auto"/>
          <w:kern w:val="2"/>
          <w:sz w:val="24"/>
          <w:szCs w:val="24"/>
          <w:bdr w:val="none" w:sz="0" w:space="0" w:color="auto"/>
          <w:lang w:val="en-US"/>
        </w:rPr>
      </w:pPr>
      <w:r w:rsidRPr="004D42FB">
        <w:rPr>
          <w:rFonts w:eastAsia="Arial Unicode MS"/>
          <w:noProof/>
        </w:rPr>
        <w:t>3.</w:t>
      </w:r>
      <w:r w:rsidRPr="004D42FB">
        <w:rPr>
          <w:rFonts w:ascii="Arial Unicode MS"/>
          <w:noProof/>
        </w:rPr>
        <w:t>具体实现</w:t>
      </w:r>
      <w:r>
        <w:rPr>
          <w:noProof/>
        </w:rPr>
        <w:tab/>
      </w:r>
      <w:r>
        <w:rPr>
          <w:noProof/>
        </w:rPr>
        <w:fldChar w:fldCharType="begin"/>
      </w:r>
      <w:r>
        <w:rPr>
          <w:noProof/>
        </w:rPr>
        <w:instrText xml:space="preserve"> PAGEREF _Toc503277483 \h </w:instrText>
      </w:r>
      <w:r>
        <w:rPr>
          <w:noProof/>
        </w:rPr>
      </w:r>
      <w:r>
        <w:rPr>
          <w:noProof/>
        </w:rPr>
        <w:fldChar w:fldCharType="separate"/>
      </w:r>
      <w:r>
        <w:rPr>
          <w:rFonts w:hint="default"/>
          <w:noProof/>
        </w:rPr>
        <w:t>6</w:t>
      </w:r>
      <w:r>
        <w:rPr>
          <w:noProof/>
        </w:rPr>
        <w:fldChar w:fldCharType="end"/>
      </w:r>
    </w:p>
    <w:p w14:paraId="7F3D8DA7" w14:textId="77777777" w:rsidR="00BD7E31" w:rsidRDefault="00BD7E31">
      <w:pPr>
        <w:pStyle w:val="3"/>
        <w:tabs>
          <w:tab w:val="right" w:leader="dot" w:pos="9628"/>
        </w:tabs>
        <w:rPr>
          <w:rFonts w:eastAsiaTheme="minorEastAsia" w:hAnsiTheme="minorHAnsi" w:cstheme="minorBidi" w:hint="default"/>
          <w:noProof/>
          <w:color w:val="auto"/>
          <w:kern w:val="2"/>
          <w:sz w:val="24"/>
          <w:szCs w:val="24"/>
          <w:bdr w:val="none" w:sz="0" w:space="0" w:color="auto"/>
          <w:lang w:val="en-US"/>
        </w:rPr>
      </w:pPr>
      <w:r w:rsidRPr="004D42FB">
        <w:rPr>
          <w:rFonts w:ascii="Adobe Song Std L" w:eastAsia="Adobe Song Std L" w:hAnsi="Adobe Song Std L"/>
          <w:noProof/>
        </w:rPr>
        <w:t>3.1用户自定义迷宫地图</w:t>
      </w:r>
      <w:r>
        <w:rPr>
          <w:noProof/>
        </w:rPr>
        <w:tab/>
      </w:r>
      <w:r>
        <w:rPr>
          <w:noProof/>
        </w:rPr>
        <w:fldChar w:fldCharType="begin"/>
      </w:r>
      <w:r>
        <w:rPr>
          <w:noProof/>
        </w:rPr>
        <w:instrText xml:space="preserve"> PAGEREF _Toc503277484 \h </w:instrText>
      </w:r>
      <w:r>
        <w:rPr>
          <w:noProof/>
        </w:rPr>
      </w:r>
      <w:r>
        <w:rPr>
          <w:noProof/>
        </w:rPr>
        <w:fldChar w:fldCharType="separate"/>
      </w:r>
      <w:r>
        <w:rPr>
          <w:rFonts w:hint="default"/>
          <w:noProof/>
        </w:rPr>
        <w:t>6</w:t>
      </w:r>
      <w:r>
        <w:rPr>
          <w:noProof/>
        </w:rPr>
        <w:fldChar w:fldCharType="end"/>
      </w:r>
    </w:p>
    <w:p w14:paraId="7770323B" w14:textId="77777777" w:rsidR="00BD7E31" w:rsidRDefault="00BD7E31">
      <w:pPr>
        <w:pStyle w:val="3"/>
        <w:tabs>
          <w:tab w:val="right" w:leader="dot" w:pos="9628"/>
        </w:tabs>
        <w:rPr>
          <w:rFonts w:eastAsiaTheme="minorEastAsia" w:hAnsiTheme="minorHAnsi" w:cstheme="minorBidi" w:hint="default"/>
          <w:noProof/>
          <w:color w:val="auto"/>
          <w:kern w:val="2"/>
          <w:sz w:val="24"/>
          <w:szCs w:val="24"/>
          <w:bdr w:val="none" w:sz="0" w:space="0" w:color="auto"/>
          <w:lang w:val="en-US"/>
        </w:rPr>
      </w:pPr>
      <w:r w:rsidRPr="004D42FB">
        <w:rPr>
          <w:rFonts w:ascii="Adobe Song Std L" w:eastAsia="Adobe Song Std L" w:hAnsi="Adobe Song Std L"/>
          <w:noProof/>
        </w:rPr>
        <w:t>3.2寻找某一位置的下一可能位置</w:t>
      </w:r>
      <w:r>
        <w:rPr>
          <w:noProof/>
        </w:rPr>
        <w:tab/>
      </w:r>
      <w:r>
        <w:rPr>
          <w:noProof/>
        </w:rPr>
        <w:fldChar w:fldCharType="begin"/>
      </w:r>
      <w:r>
        <w:rPr>
          <w:noProof/>
        </w:rPr>
        <w:instrText xml:space="preserve"> PAGEREF _Toc503277485 \h </w:instrText>
      </w:r>
      <w:r>
        <w:rPr>
          <w:noProof/>
        </w:rPr>
      </w:r>
      <w:r>
        <w:rPr>
          <w:noProof/>
        </w:rPr>
        <w:fldChar w:fldCharType="separate"/>
      </w:r>
      <w:r>
        <w:rPr>
          <w:rFonts w:hint="default"/>
          <w:noProof/>
        </w:rPr>
        <w:t>7</w:t>
      </w:r>
      <w:r>
        <w:rPr>
          <w:noProof/>
        </w:rPr>
        <w:fldChar w:fldCharType="end"/>
      </w:r>
    </w:p>
    <w:p w14:paraId="2643F74C" w14:textId="77777777" w:rsidR="00BD7E31" w:rsidRDefault="00BD7E31">
      <w:pPr>
        <w:pStyle w:val="3"/>
        <w:tabs>
          <w:tab w:val="right" w:leader="dot" w:pos="9628"/>
        </w:tabs>
        <w:rPr>
          <w:rFonts w:eastAsiaTheme="minorEastAsia" w:hAnsiTheme="minorHAnsi" w:cstheme="minorBidi" w:hint="default"/>
          <w:noProof/>
          <w:color w:val="auto"/>
          <w:kern w:val="2"/>
          <w:sz w:val="24"/>
          <w:szCs w:val="24"/>
          <w:bdr w:val="none" w:sz="0" w:space="0" w:color="auto"/>
          <w:lang w:val="en-US"/>
        </w:rPr>
      </w:pPr>
      <w:r w:rsidRPr="004D42FB">
        <w:rPr>
          <w:rFonts w:ascii="Adobe Song Std L" w:eastAsia="Adobe Song Std L" w:hAnsi="Adobe Song Std L"/>
          <w:noProof/>
        </w:rPr>
        <w:t>3.3回溯法解出迷宫路径</w:t>
      </w:r>
      <w:r>
        <w:rPr>
          <w:noProof/>
        </w:rPr>
        <w:tab/>
      </w:r>
      <w:r>
        <w:rPr>
          <w:noProof/>
        </w:rPr>
        <w:fldChar w:fldCharType="begin"/>
      </w:r>
      <w:r>
        <w:rPr>
          <w:noProof/>
        </w:rPr>
        <w:instrText xml:space="preserve"> PAGEREF _Toc503277486 \h </w:instrText>
      </w:r>
      <w:r>
        <w:rPr>
          <w:noProof/>
        </w:rPr>
      </w:r>
      <w:r>
        <w:rPr>
          <w:noProof/>
        </w:rPr>
        <w:fldChar w:fldCharType="separate"/>
      </w:r>
      <w:r>
        <w:rPr>
          <w:rFonts w:hint="default"/>
          <w:noProof/>
        </w:rPr>
        <w:t>9</w:t>
      </w:r>
      <w:r>
        <w:rPr>
          <w:noProof/>
        </w:rPr>
        <w:fldChar w:fldCharType="end"/>
      </w:r>
    </w:p>
    <w:p w14:paraId="1872EDD0" w14:textId="77777777" w:rsidR="00BD7E31" w:rsidRDefault="00BD7E31">
      <w:pPr>
        <w:pStyle w:val="3"/>
        <w:tabs>
          <w:tab w:val="right" w:leader="dot" w:pos="9628"/>
        </w:tabs>
        <w:rPr>
          <w:rFonts w:eastAsiaTheme="minorEastAsia" w:hAnsiTheme="minorHAnsi" w:cstheme="minorBidi" w:hint="default"/>
          <w:noProof/>
          <w:color w:val="auto"/>
          <w:kern w:val="2"/>
          <w:sz w:val="24"/>
          <w:szCs w:val="24"/>
          <w:bdr w:val="none" w:sz="0" w:space="0" w:color="auto"/>
          <w:lang w:val="en-US"/>
        </w:rPr>
      </w:pPr>
      <w:r w:rsidRPr="004D42FB">
        <w:rPr>
          <w:rFonts w:ascii="Adobe Song Std L" w:eastAsia="Adobe Song Std L" w:hAnsi="Adobe Song Std L"/>
          <w:noProof/>
        </w:rPr>
        <w:t>3.4输出迷宫路径</w:t>
      </w:r>
      <w:r>
        <w:rPr>
          <w:noProof/>
        </w:rPr>
        <w:tab/>
      </w:r>
      <w:r>
        <w:rPr>
          <w:noProof/>
        </w:rPr>
        <w:fldChar w:fldCharType="begin"/>
      </w:r>
      <w:r>
        <w:rPr>
          <w:noProof/>
        </w:rPr>
        <w:instrText xml:space="preserve"> PAGEREF _Toc503277487 \h </w:instrText>
      </w:r>
      <w:r>
        <w:rPr>
          <w:noProof/>
        </w:rPr>
      </w:r>
      <w:r>
        <w:rPr>
          <w:noProof/>
        </w:rPr>
        <w:fldChar w:fldCharType="separate"/>
      </w:r>
      <w:r>
        <w:rPr>
          <w:rFonts w:hint="default"/>
          <w:noProof/>
        </w:rPr>
        <w:t>10</w:t>
      </w:r>
      <w:r>
        <w:rPr>
          <w:noProof/>
        </w:rPr>
        <w:fldChar w:fldCharType="end"/>
      </w:r>
    </w:p>
    <w:p w14:paraId="0C19F7D1" w14:textId="77777777" w:rsidR="00BD7E31" w:rsidRDefault="00BD7E31">
      <w:pPr>
        <w:pStyle w:val="2"/>
        <w:tabs>
          <w:tab w:val="right" w:leader="dot" w:pos="9628"/>
        </w:tabs>
        <w:rPr>
          <w:rFonts w:eastAsiaTheme="minorEastAsia" w:hAnsiTheme="minorHAnsi" w:cstheme="minorBidi" w:hint="default"/>
          <w:b w:val="0"/>
          <w:noProof/>
          <w:color w:val="auto"/>
          <w:kern w:val="2"/>
          <w:sz w:val="24"/>
          <w:szCs w:val="24"/>
          <w:bdr w:val="none" w:sz="0" w:space="0" w:color="auto"/>
          <w:lang w:val="en-US"/>
        </w:rPr>
      </w:pPr>
      <w:r w:rsidRPr="004D42FB">
        <w:rPr>
          <w:rFonts w:eastAsia="Arial Unicode MS"/>
          <w:noProof/>
        </w:rPr>
        <w:t>4.</w:t>
      </w:r>
      <w:r w:rsidRPr="004D42FB">
        <w:rPr>
          <w:rFonts w:ascii="Arial Unicode MS"/>
          <w:noProof/>
        </w:rPr>
        <w:t>测试</w:t>
      </w:r>
      <w:r>
        <w:rPr>
          <w:noProof/>
        </w:rPr>
        <w:tab/>
      </w:r>
      <w:r>
        <w:rPr>
          <w:noProof/>
        </w:rPr>
        <w:fldChar w:fldCharType="begin"/>
      </w:r>
      <w:r>
        <w:rPr>
          <w:noProof/>
        </w:rPr>
        <w:instrText xml:space="preserve"> PAGEREF _Toc503277488 \h </w:instrText>
      </w:r>
      <w:r>
        <w:rPr>
          <w:noProof/>
        </w:rPr>
      </w:r>
      <w:r>
        <w:rPr>
          <w:noProof/>
        </w:rPr>
        <w:fldChar w:fldCharType="separate"/>
      </w:r>
      <w:r>
        <w:rPr>
          <w:rFonts w:hint="default"/>
          <w:noProof/>
        </w:rPr>
        <w:t>10</w:t>
      </w:r>
      <w:r>
        <w:rPr>
          <w:noProof/>
        </w:rPr>
        <w:fldChar w:fldCharType="end"/>
      </w:r>
    </w:p>
    <w:p w14:paraId="5B44C9B1" w14:textId="77777777" w:rsidR="00BD7E31" w:rsidRDefault="00BD7E31">
      <w:pPr>
        <w:pStyle w:val="3"/>
        <w:tabs>
          <w:tab w:val="right" w:leader="dot" w:pos="9628"/>
        </w:tabs>
        <w:rPr>
          <w:rFonts w:eastAsiaTheme="minorEastAsia" w:hAnsiTheme="minorHAnsi" w:cstheme="minorBidi" w:hint="default"/>
          <w:noProof/>
          <w:color w:val="auto"/>
          <w:kern w:val="2"/>
          <w:sz w:val="24"/>
          <w:szCs w:val="24"/>
          <w:bdr w:val="none" w:sz="0" w:space="0" w:color="auto"/>
          <w:lang w:val="en-US"/>
        </w:rPr>
      </w:pPr>
      <w:r w:rsidRPr="004D42FB">
        <w:rPr>
          <w:rFonts w:ascii="Adobe Song Std L" w:eastAsia="Adobe Song Std L" w:hAnsi="Adobe Song Std L"/>
          <w:noProof/>
        </w:rPr>
        <w:t>4.1只有一种解法的地图</w:t>
      </w:r>
      <w:r>
        <w:rPr>
          <w:noProof/>
        </w:rPr>
        <w:tab/>
      </w:r>
      <w:r>
        <w:rPr>
          <w:noProof/>
        </w:rPr>
        <w:fldChar w:fldCharType="begin"/>
      </w:r>
      <w:r>
        <w:rPr>
          <w:noProof/>
        </w:rPr>
        <w:instrText xml:space="preserve"> PAGEREF _Toc503277489 \h </w:instrText>
      </w:r>
      <w:r>
        <w:rPr>
          <w:noProof/>
        </w:rPr>
      </w:r>
      <w:r>
        <w:rPr>
          <w:noProof/>
        </w:rPr>
        <w:fldChar w:fldCharType="separate"/>
      </w:r>
      <w:r>
        <w:rPr>
          <w:rFonts w:hint="default"/>
          <w:noProof/>
        </w:rPr>
        <w:t>11</w:t>
      </w:r>
      <w:r>
        <w:rPr>
          <w:noProof/>
        </w:rPr>
        <w:fldChar w:fldCharType="end"/>
      </w:r>
    </w:p>
    <w:p w14:paraId="78FA710D" w14:textId="77777777" w:rsidR="00BD7E31" w:rsidRDefault="00BD7E31">
      <w:pPr>
        <w:pStyle w:val="3"/>
        <w:tabs>
          <w:tab w:val="right" w:leader="dot" w:pos="9628"/>
        </w:tabs>
        <w:rPr>
          <w:rFonts w:eastAsiaTheme="minorEastAsia" w:hAnsiTheme="minorHAnsi" w:cstheme="minorBidi" w:hint="default"/>
          <w:noProof/>
          <w:color w:val="auto"/>
          <w:kern w:val="2"/>
          <w:sz w:val="24"/>
          <w:szCs w:val="24"/>
          <w:bdr w:val="none" w:sz="0" w:space="0" w:color="auto"/>
          <w:lang w:val="en-US"/>
        </w:rPr>
      </w:pPr>
      <w:r w:rsidRPr="004D42FB">
        <w:rPr>
          <w:rFonts w:ascii="Adobe Song Std L" w:eastAsia="Adobe Song Std L" w:hAnsi="Adobe Song Std L"/>
          <w:noProof/>
        </w:rPr>
        <w:t>4.2有多种解法的地图</w:t>
      </w:r>
      <w:r>
        <w:rPr>
          <w:noProof/>
        </w:rPr>
        <w:tab/>
      </w:r>
      <w:r>
        <w:rPr>
          <w:noProof/>
        </w:rPr>
        <w:fldChar w:fldCharType="begin"/>
      </w:r>
      <w:r>
        <w:rPr>
          <w:noProof/>
        </w:rPr>
        <w:instrText xml:space="preserve"> PAGEREF _Toc503277490 \h </w:instrText>
      </w:r>
      <w:r>
        <w:rPr>
          <w:noProof/>
        </w:rPr>
      </w:r>
      <w:r>
        <w:rPr>
          <w:noProof/>
        </w:rPr>
        <w:fldChar w:fldCharType="separate"/>
      </w:r>
      <w:r>
        <w:rPr>
          <w:rFonts w:hint="default"/>
          <w:noProof/>
        </w:rPr>
        <w:t>11</w:t>
      </w:r>
      <w:r>
        <w:rPr>
          <w:noProof/>
        </w:rPr>
        <w:fldChar w:fldCharType="end"/>
      </w:r>
    </w:p>
    <w:p w14:paraId="3ACFF330" w14:textId="77777777" w:rsidR="00BD7E31" w:rsidRDefault="00BD7E31">
      <w:pPr>
        <w:pStyle w:val="3"/>
        <w:tabs>
          <w:tab w:val="right" w:leader="dot" w:pos="9628"/>
        </w:tabs>
        <w:rPr>
          <w:rFonts w:eastAsiaTheme="minorEastAsia" w:hAnsiTheme="minorHAnsi" w:cstheme="minorBidi" w:hint="default"/>
          <w:noProof/>
          <w:color w:val="auto"/>
          <w:kern w:val="2"/>
          <w:sz w:val="24"/>
          <w:szCs w:val="24"/>
          <w:bdr w:val="none" w:sz="0" w:space="0" w:color="auto"/>
          <w:lang w:val="en-US"/>
        </w:rPr>
      </w:pPr>
      <w:r w:rsidRPr="004D42FB">
        <w:rPr>
          <w:rFonts w:ascii="Adobe Song Std L" w:eastAsia="Adobe Song Std L" w:hAnsi="Adobe Song Std L"/>
          <w:noProof/>
        </w:rPr>
        <w:t>4.3无解的地图</w:t>
      </w:r>
      <w:r>
        <w:rPr>
          <w:noProof/>
        </w:rPr>
        <w:tab/>
      </w:r>
      <w:r>
        <w:rPr>
          <w:noProof/>
        </w:rPr>
        <w:fldChar w:fldCharType="begin"/>
      </w:r>
      <w:r>
        <w:rPr>
          <w:noProof/>
        </w:rPr>
        <w:instrText xml:space="preserve"> PAGEREF _Toc503277491 \h </w:instrText>
      </w:r>
      <w:r>
        <w:rPr>
          <w:noProof/>
        </w:rPr>
      </w:r>
      <w:r>
        <w:rPr>
          <w:noProof/>
        </w:rPr>
        <w:fldChar w:fldCharType="separate"/>
      </w:r>
      <w:r>
        <w:rPr>
          <w:rFonts w:hint="default"/>
          <w:noProof/>
        </w:rPr>
        <w:t>12</w:t>
      </w:r>
      <w:r>
        <w:rPr>
          <w:noProof/>
        </w:rPr>
        <w:fldChar w:fldCharType="end"/>
      </w:r>
    </w:p>
    <w:p w14:paraId="7133AB43" w14:textId="77777777" w:rsidR="00BD7E31" w:rsidRPr="00BD7E31" w:rsidRDefault="00BD7E31" w:rsidP="00BD7E31">
      <w:pPr>
        <w:rPr>
          <w:rFonts w:hint="default"/>
        </w:rPr>
      </w:pPr>
      <w:r>
        <w:rPr>
          <w:rFonts w:hint="default"/>
        </w:rPr>
        <w:fldChar w:fldCharType="end"/>
      </w:r>
    </w:p>
    <w:p w14:paraId="0D558929" w14:textId="77777777" w:rsidR="00D00E32" w:rsidRPr="00FE728F" w:rsidRDefault="00FE728F">
      <w:pPr>
        <w:rPr>
          <w:rFonts w:hint="default"/>
        </w:rPr>
      </w:pPr>
      <w:r>
        <w:rPr>
          <w:rFonts w:hint="default"/>
        </w:rPr>
        <w:br w:type="page"/>
      </w:r>
    </w:p>
    <w:p w14:paraId="257BB127" w14:textId="77777777" w:rsidR="00D00E32" w:rsidRDefault="001D6D67">
      <w:pPr>
        <w:pStyle w:val="a7"/>
      </w:pPr>
      <w:bookmarkStart w:id="3" w:name="_Toc"/>
      <w:bookmarkStart w:id="4" w:name="_Toc503277475"/>
      <w:r>
        <w:rPr>
          <w:rFonts w:eastAsia="Arial Unicode MS" w:cs="Arial Unicode MS"/>
          <w:lang w:val="zh-CN"/>
        </w:rPr>
        <w:lastRenderedPageBreak/>
        <w:t>1</w:t>
      </w:r>
      <w:bookmarkStart w:id="5" w:name="项目概述"/>
      <w:r>
        <w:rPr>
          <w:rFonts w:eastAsia="Arial Unicode MS" w:cs="Arial Unicode MS"/>
        </w:rPr>
        <w:t>.</w:t>
      </w:r>
      <w:r>
        <w:rPr>
          <w:rFonts w:ascii="Arial Unicode MS" w:hAnsi="Arial Unicode MS" w:cs="Arial Unicode MS" w:hint="eastAsia"/>
          <w:lang w:val="zh-CN"/>
        </w:rPr>
        <w:t>项目概述</w:t>
      </w:r>
      <w:bookmarkEnd w:id="3"/>
      <w:bookmarkEnd w:id="4"/>
      <w:bookmarkEnd w:id="5"/>
    </w:p>
    <w:p w14:paraId="1547F50B" w14:textId="77777777" w:rsidR="00D00E32" w:rsidRDefault="00D00E32">
      <w:pPr>
        <w:pStyle w:val="20"/>
      </w:pPr>
    </w:p>
    <w:p w14:paraId="0490729A" w14:textId="77777777" w:rsidR="00D00E32" w:rsidRPr="005107BC" w:rsidRDefault="001D6D67">
      <w:pPr>
        <w:pStyle w:val="20"/>
      </w:pPr>
      <w:bookmarkStart w:id="6" w:name="项目简介"/>
      <w:bookmarkStart w:id="7" w:name="_Toc1"/>
      <w:bookmarkStart w:id="8" w:name="_Toc503277476"/>
      <w:r>
        <w:rPr>
          <w:rFonts w:eastAsia="Arial Unicode MS" w:cs="Arial Unicode MS"/>
          <w:lang w:val="zh-CN"/>
        </w:rPr>
        <w:t>1.1</w:t>
      </w:r>
      <w:r>
        <w:rPr>
          <w:rFonts w:ascii="Arial Unicode MS" w:hAnsi="Arial Unicode MS" w:cs="Arial Unicode MS" w:hint="eastAsia"/>
          <w:lang w:val="zh-CN"/>
        </w:rPr>
        <w:t>项目简介</w:t>
      </w:r>
      <w:bookmarkEnd w:id="6"/>
      <w:bookmarkEnd w:id="7"/>
      <w:bookmarkEnd w:id="8"/>
    </w:p>
    <w:p w14:paraId="34893BFD" w14:textId="77777777" w:rsidR="00F52F82" w:rsidRDefault="00F52F82" w:rsidP="00F52F82">
      <w:pPr>
        <w:rPr>
          <w:rFonts w:hint="default"/>
        </w:rPr>
      </w:pPr>
      <w:r>
        <w:rPr>
          <w:rFonts w:hint="default"/>
        </w:rPr>
        <w:t>迷宫只有两个门，一个门叫入口，另一个门叫出口。一个骑士骑马从入口进入迷宫，迷宫设置很多障碍，骑士需要在迷宫中寻找通路以到达出口。</w:t>
      </w:r>
    </w:p>
    <w:p w14:paraId="0FCF1BAD" w14:textId="77777777" w:rsidR="00F52F82" w:rsidRDefault="00F52F82" w:rsidP="00F52F82">
      <w:pPr>
        <w:rPr>
          <w:rFonts w:hint="default"/>
        </w:rPr>
      </w:pPr>
      <w:r>
        <w:rPr>
          <w:rFonts w:hint="default"/>
        </w:rPr>
        <w:t>项目功能要求：</w:t>
      </w:r>
    </w:p>
    <w:p w14:paraId="2883BF4D" w14:textId="10B0F50D" w:rsidR="00D00E32" w:rsidRDefault="00F52F82">
      <w:pPr>
        <w:rPr>
          <w:rFonts w:hint="default"/>
        </w:rPr>
      </w:pPr>
      <w:r>
        <w:rPr>
          <w:rFonts w:hint="default"/>
        </w:rPr>
        <w:t>迷宫问题的求解过程可以采用回溯法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14:paraId="614EBAE5" w14:textId="77777777" w:rsidR="00D00E32" w:rsidRDefault="00D00E32">
      <w:pPr>
        <w:pStyle w:val="20"/>
      </w:pPr>
    </w:p>
    <w:p w14:paraId="2464DFCD" w14:textId="77777777" w:rsidR="00D00E32" w:rsidRPr="005716DB" w:rsidRDefault="001D6D67">
      <w:pPr>
        <w:pStyle w:val="30"/>
        <w:rPr>
          <w:rFonts w:asciiTheme="majorEastAsia" w:eastAsiaTheme="majorEastAsia" w:hAnsiTheme="majorEastAsia" w:cs="Arial Unicode MS"/>
          <w:b/>
          <w:bCs/>
          <w:lang w:val="zh-CN"/>
        </w:rPr>
      </w:pPr>
      <w:bookmarkStart w:id="9" w:name="_Toc2"/>
      <w:r w:rsidRPr="005716DB">
        <w:rPr>
          <w:rFonts w:asciiTheme="majorEastAsia" w:eastAsiaTheme="majorEastAsia" w:hAnsiTheme="majorEastAsia" w:cs="Arial Unicode MS"/>
          <w:b/>
          <w:bCs/>
          <w:lang w:val="zh-CN"/>
        </w:rPr>
        <w:t>1.1.1</w:t>
      </w:r>
      <w:r w:rsidRPr="005716DB">
        <w:rPr>
          <w:rFonts w:asciiTheme="majorEastAsia" w:eastAsiaTheme="majorEastAsia" w:hAnsiTheme="majorEastAsia" w:cs="Arial Unicode MS" w:hint="eastAsia"/>
          <w:b/>
          <w:bCs/>
          <w:lang w:val="zh-CN"/>
        </w:rPr>
        <w:t>功能分析</w:t>
      </w:r>
      <w:bookmarkEnd w:id="9"/>
    </w:p>
    <w:p w14:paraId="4CEA7192" w14:textId="77777777" w:rsidR="00D00E32" w:rsidRDefault="001D6D67">
      <w:pPr>
        <w:rPr>
          <w:rFonts w:hint="default"/>
        </w:rPr>
      </w:pPr>
      <w:r>
        <w:t>本项目要求</w:t>
      </w:r>
      <w:r w:rsidR="00000CFC">
        <w:rPr>
          <w:rFonts w:hint="default"/>
        </w:rPr>
        <w:t>实现功能</w:t>
      </w:r>
    </w:p>
    <w:p w14:paraId="5913CD6C" w14:textId="1D0FE6C0" w:rsidR="00000CFC" w:rsidRDefault="0081436E" w:rsidP="00000CFC">
      <w:pPr>
        <w:pStyle w:val="ad"/>
        <w:numPr>
          <w:ilvl w:val="0"/>
          <w:numId w:val="1"/>
        </w:numPr>
        <w:ind w:firstLineChars="0"/>
        <w:rPr>
          <w:rFonts w:hint="default"/>
        </w:rPr>
      </w:pPr>
      <w:r>
        <w:t>回溯法</w:t>
      </w:r>
    </w:p>
    <w:p w14:paraId="67BC8AD7" w14:textId="397AE304" w:rsidR="00000CFC" w:rsidRDefault="0081436E" w:rsidP="00000CFC">
      <w:pPr>
        <w:pStyle w:val="ad"/>
        <w:numPr>
          <w:ilvl w:val="0"/>
          <w:numId w:val="1"/>
        </w:numPr>
        <w:ind w:firstLineChars="0"/>
        <w:rPr>
          <w:rFonts w:hint="default"/>
        </w:rPr>
      </w:pPr>
      <w:r>
        <w:rPr>
          <w:rFonts w:hint="default"/>
        </w:rPr>
        <w:t>输</w:t>
      </w:r>
      <w:r>
        <w:t>出</w:t>
      </w:r>
      <w:r>
        <w:rPr>
          <w:rFonts w:hint="default"/>
        </w:rPr>
        <w:t>走迷宫的路径</w:t>
      </w:r>
    </w:p>
    <w:p w14:paraId="290CE8A6" w14:textId="77777777" w:rsidR="00D00E32" w:rsidRDefault="00D00E32">
      <w:pPr>
        <w:pStyle w:val="20"/>
      </w:pPr>
    </w:p>
    <w:p w14:paraId="6F45FE2C" w14:textId="77777777" w:rsidR="00D00E32" w:rsidRDefault="001D6D67">
      <w:pPr>
        <w:pStyle w:val="20"/>
      </w:pPr>
      <w:bookmarkStart w:id="10" w:name="_Toc3"/>
      <w:bookmarkStart w:id="11" w:name="_Toc503277477"/>
      <w:r>
        <w:rPr>
          <w:rFonts w:eastAsia="Arial Unicode MS" w:cs="Arial Unicode MS"/>
          <w:lang w:val="zh-CN"/>
        </w:rPr>
        <w:t>1.2</w:t>
      </w:r>
      <w:r>
        <w:rPr>
          <w:rFonts w:ascii="Arial Unicode MS" w:hAnsi="Arial Unicode MS" w:cs="Arial Unicode MS" w:hint="eastAsia"/>
          <w:lang w:val="zh-CN"/>
        </w:rPr>
        <w:t>文件目录</w:t>
      </w:r>
      <w:bookmarkEnd w:id="10"/>
      <w:bookmarkEnd w:id="11"/>
    </w:p>
    <w:p w14:paraId="6B34BDF7" w14:textId="23265331" w:rsidR="00D00E32" w:rsidRDefault="001D6D67">
      <w:pPr>
        <w:rPr>
          <w:rFonts w:hint="default"/>
        </w:rPr>
      </w:pPr>
      <w:r>
        <w:t>（</w:t>
      </w:r>
      <w:r>
        <w:rPr>
          <w:rFonts w:ascii="Adobe 宋体 Std L" w:hAnsi="Adobe 宋体 Std L"/>
        </w:rPr>
        <w:t>1</w:t>
      </w:r>
      <w:r>
        <w:t>）</w:t>
      </w:r>
      <w:r w:rsidR="0081436E">
        <w:rPr>
          <w:rFonts w:ascii="Adobe 宋体 Std L" w:hAnsi="Adobe 宋体 Std L"/>
        </w:rPr>
        <w:t>P03</w:t>
      </w:r>
      <w:r>
        <w:rPr>
          <w:rFonts w:ascii="Adobe 宋体 Std L" w:hAnsi="Adobe 宋体 Std L"/>
        </w:rPr>
        <w:t>_1652677_</w:t>
      </w:r>
      <w:r>
        <w:t>吴桐欣</w:t>
      </w:r>
      <w:r>
        <w:rPr>
          <w:rFonts w:ascii="Adobe 宋体 Std L" w:hAnsi="Adobe 宋体 Std L"/>
          <w:lang w:val="en-US"/>
        </w:rPr>
        <w:t>_</w:t>
      </w:r>
      <w:r>
        <w:t>说明文档</w:t>
      </w:r>
      <w:r>
        <w:rPr>
          <w:rFonts w:ascii="Adobe 宋体 Std L" w:hAnsi="Adobe 宋体 Std L"/>
          <w:lang w:val="en-US"/>
        </w:rPr>
        <w:t>.docx</w:t>
      </w:r>
      <w:r>
        <w:t>（本文档）</w:t>
      </w:r>
    </w:p>
    <w:p w14:paraId="6168A0CB" w14:textId="3EFD6155" w:rsidR="00D00E32" w:rsidRDefault="001D6D67">
      <w:pPr>
        <w:rPr>
          <w:rFonts w:hint="default"/>
        </w:rPr>
      </w:pPr>
      <w:r>
        <w:t>（</w:t>
      </w:r>
      <w:r>
        <w:rPr>
          <w:rFonts w:ascii="Adobe 宋体 Std L" w:hAnsi="Adobe 宋体 Std L"/>
        </w:rPr>
        <w:t>2</w:t>
      </w:r>
      <w:r>
        <w:t>）</w:t>
      </w:r>
      <w:r w:rsidR="0081436E">
        <w:rPr>
          <w:rFonts w:ascii="Adobe 宋体 Std L" w:hAnsi="Adobe 宋体 Std L"/>
        </w:rPr>
        <w:t>P03</w:t>
      </w:r>
      <w:r>
        <w:rPr>
          <w:rFonts w:ascii="Adobe 宋体 Std L" w:hAnsi="Adobe 宋体 Std L"/>
        </w:rPr>
        <w:t>_1652677_</w:t>
      </w:r>
      <w:r>
        <w:t>吴桐欣</w:t>
      </w:r>
      <w:r>
        <w:rPr>
          <w:rFonts w:ascii="Adobe 宋体 Std L" w:hAnsi="Adobe 宋体 Std L"/>
        </w:rPr>
        <w:t>.exe</w:t>
      </w:r>
      <w:r>
        <w:t>（可执行文件）</w:t>
      </w:r>
    </w:p>
    <w:p w14:paraId="05ED7387" w14:textId="2409AE3C" w:rsidR="00D00E32" w:rsidRDefault="001D6D67">
      <w:pPr>
        <w:rPr>
          <w:rFonts w:hint="default"/>
        </w:rPr>
      </w:pPr>
      <w:r>
        <w:t>（</w:t>
      </w:r>
      <w:r>
        <w:rPr>
          <w:rFonts w:ascii="Adobe 宋体 Std L" w:hAnsi="Adobe 宋体 Std L"/>
        </w:rPr>
        <w:t>3</w:t>
      </w:r>
      <w:r>
        <w:t>）</w:t>
      </w:r>
      <w:r w:rsidR="0081436E">
        <w:rPr>
          <w:rFonts w:ascii="Adobe 宋体 Std L" w:hAnsi="Adobe 宋体 Std L"/>
        </w:rPr>
        <w:t>P03</w:t>
      </w:r>
      <w:r>
        <w:rPr>
          <w:rFonts w:ascii="Adobe 宋体 Std L" w:hAnsi="Adobe 宋体 Std L"/>
        </w:rPr>
        <w:t>_1652677_</w:t>
      </w:r>
      <w:r>
        <w:t>吴桐欣</w:t>
      </w:r>
      <w:r>
        <w:rPr>
          <w:rFonts w:ascii="Adobe 宋体 Std L" w:hAnsi="Adobe 宋体 Std L"/>
        </w:rPr>
        <w:t>.cpp</w:t>
      </w:r>
      <w:r>
        <w:t>（源文件）</w:t>
      </w:r>
    </w:p>
    <w:p w14:paraId="0175A51D" w14:textId="6EB589EF" w:rsidR="00D00E32" w:rsidRDefault="001D6D67">
      <w:pPr>
        <w:rPr>
          <w:rFonts w:hint="default"/>
        </w:rPr>
      </w:pPr>
      <w:r>
        <w:t>（</w:t>
      </w:r>
      <w:r>
        <w:rPr>
          <w:rFonts w:ascii="Adobe 宋体 Std L" w:hAnsi="Adobe 宋体 Std L"/>
        </w:rPr>
        <w:t>4</w:t>
      </w:r>
      <w:r>
        <w:t>）</w:t>
      </w:r>
      <w:r w:rsidR="0081436E">
        <w:rPr>
          <w:rFonts w:ascii="Adobe 宋体 Std L" w:hAnsi="Adobe 宋体 Std L"/>
        </w:rPr>
        <w:t>P03</w:t>
      </w:r>
      <w:r>
        <w:rPr>
          <w:rFonts w:ascii="Adobe 宋体 Std L" w:hAnsi="Adobe 宋体 Std L"/>
        </w:rPr>
        <w:t>_1652677_</w:t>
      </w:r>
      <w:r>
        <w:t>吴桐欣</w:t>
      </w:r>
      <w:r>
        <w:rPr>
          <w:rFonts w:ascii="Adobe 宋体 Std L" w:hAnsi="Adobe 宋体 Std L"/>
        </w:rPr>
        <w:t>.h</w:t>
      </w:r>
      <w:r>
        <w:t>（头文件）</w:t>
      </w:r>
    </w:p>
    <w:p w14:paraId="66464335" w14:textId="0297615E" w:rsidR="00783F05" w:rsidRPr="002C03EC" w:rsidRDefault="00783F05">
      <w:pPr>
        <w:rPr>
          <w:rFonts w:hint="default"/>
          <w:lang w:val="en-US"/>
        </w:rPr>
      </w:pPr>
      <w:r>
        <w:t>（</w:t>
      </w:r>
      <w:r w:rsidRPr="00783F05">
        <w:rPr>
          <w:rFonts w:ascii="Adobe 宋体 Std L" w:hAnsi="Adobe 宋体 Std L" w:hint="default"/>
        </w:rPr>
        <w:t>5</w:t>
      </w:r>
      <w:r w:rsidRPr="00783F05">
        <w:rPr>
          <w:rFonts w:ascii="Adobe 宋体 Std L" w:hAnsi="Adobe 宋体 Std L"/>
        </w:rPr>
        <w:t>）</w:t>
      </w:r>
      <w:r>
        <w:rPr>
          <w:rFonts w:hint="default"/>
        </w:rPr>
        <w:t>迷宫输入样例</w:t>
      </w:r>
      <w:r w:rsidR="002C03EC">
        <w:rPr>
          <w:rFonts w:hint="default"/>
          <w:lang w:val="en-US"/>
        </w:rPr>
        <w:t>.txt</w:t>
      </w:r>
      <w:r w:rsidR="002C03EC">
        <w:rPr>
          <w:rFonts w:hint="default"/>
          <w:lang w:val="en-US"/>
        </w:rPr>
        <w:t>（测试输入样例）</w:t>
      </w:r>
    </w:p>
    <w:p w14:paraId="194BFD50" w14:textId="77777777" w:rsidR="00D00E32" w:rsidRDefault="00D00E32">
      <w:pPr>
        <w:pStyle w:val="20"/>
      </w:pPr>
    </w:p>
    <w:p w14:paraId="1341AD40" w14:textId="77777777" w:rsidR="00D00E32" w:rsidRDefault="001D6D67">
      <w:pPr>
        <w:pStyle w:val="20"/>
      </w:pPr>
      <w:bookmarkStart w:id="12" w:name="_Toc4"/>
      <w:bookmarkStart w:id="13" w:name="_Toc503277478"/>
      <w:r>
        <w:rPr>
          <w:rFonts w:eastAsia="Arial Unicode MS" w:cs="Arial Unicode MS"/>
          <w:lang w:val="zh-CN"/>
        </w:rPr>
        <w:t>1.3</w:t>
      </w:r>
      <w:r>
        <w:rPr>
          <w:rFonts w:ascii="Arial Unicode MS" w:hAnsi="Arial Unicode MS" w:cs="Arial Unicode MS" w:hint="eastAsia"/>
          <w:lang w:val="zh-CN"/>
        </w:rPr>
        <w:t>操作</w:t>
      </w:r>
      <w:bookmarkEnd w:id="12"/>
      <w:r w:rsidR="009A3C08">
        <w:rPr>
          <w:rFonts w:ascii="Arial Unicode MS" w:hAnsi="Arial Unicode MS" w:cs="Arial Unicode MS" w:hint="eastAsia"/>
          <w:lang w:val="zh-CN"/>
        </w:rPr>
        <w:t>指南</w:t>
      </w:r>
      <w:bookmarkEnd w:id="13"/>
    </w:p>
    <w:p w14:paraId="77F49A0A" w14:textId="77777777" w:rsidR="00783F05" w:rsidRDefault="00783F05">
      <w:pPr>
        <w:rPr>
          <w:rFonts w:hint="default"/>
        </w:rPr>
      </w:pPr>
      <w:r>
        <w:rPr>
          <w:rFonts w:hint="default"/>
        </w:rPr>
        <w:t>本程序要求用户自行输入迷宫</w:t>
      </w:r>
      <w:r>
        <w:t>地图</w:t>
      </w:r>
      <w:r>
        <w:rPr>
          <w:rFonts w:hint="default"/>
        </w:rPr>
        <w:t>。</w:t>
      </w:r>
    </w:p>
    <w:p w14:paraId="6B3AA5F0" w14:textId="7DC671D5" w:rsidR="00783F05" w:rsidRDefault="001D6D67">
      <w:pPr>
        <w:rPr>
          <w:rFonts w:ascii="Adobe 宋体 Std L" w:hAnsi="Adobe 宋体 Std L" w:hint="default"/>
        </w:rPr>
      </w:pPr>
      <w:r>
        <w:t>运行程序后，将获得程序提示</w:t>
      </w:r>
      <w:r>
        <w:rPr>
          <w:rFonts w:ascii="Adobe 宋体 Std L" w:hAnsi="Adobe 宋体 Std L" w:hint="default"/>
        </w:rPr>
        <w:t>“</w:t>
      </w:r>
      <w:r w:rsidR="00783F05" w:rsidRPr="00783F05">
        <w:rPr>
          <w:rFonts w:hint="default"/>
        </w:rPr>
        <w:t>输入迷宫地图的行数和列数：</w:t>
      </w:r>
      <w:r>
        <w:rPr>
          <w:rFonts w:ascii="Adobe 宋体 Std L" w:hAnsi="Adobe 宋体 Std L" w:hint="default"/>
        </w:rPr>
        <w:t>”</w:t>
      </w:r>
      <w:r w:rsidR="00783F05">
        <w:rPr>
          <w:rFonts w:ascii="Adobe 宋体 Std L" w:hAnsi="Adobe 宋体 Std L" w:hint="default"/>
        </w:rPr>
        <w:t>和“</w:t>
      </w:r>
      <w:r w:rsidR="00783F05" w:rsidRPr="00783F05">
        <w:rPr>
          <w:rFonts w:ascii="Adobe 宋体 Std L" w:hAnsi="Adobe 宋体 Std L" w:hint="default"/>
        </w:rPr>
        <w:t>请输入空位置的坐标“行 列”，一个坐标一行；若已输入完毕，行、列输入为-1</w:t>
      </w:r>
      <w:r w:rsidR="00783F05">
        <w:rPr>
          <w:rFonts w:ascii="Adobe 宋体 Std L" w:hAnsi="Adobe 宋体 Std L" w:hint="default"/>
        </w:rPr>
        <w:t>”</w:t>
      </w:r>
    </w:p>
    <w:p w14:paraId="4109F07D" w14:textId="77777777" w:rsidR="00783F05" w:rsidRDefault="00783F05" w:rsidP="00783F05">
      <w:pPr>
        <w:rPr>
          <w:rFonts w:ascii="Adobe 宋体 Std L" w:hAnsi="Adobe 宋体 Std L" w:hint="default"/>
        </w:rPr>
      </w:pPr>
      <w:r>
        <w:rPr>
          <w:rFonts w:ascii="Adobe 宋体 Std L" w:hAnsi="Adobe 宋体 Std L" w:hint="default"/>
        </w:rPr>
        <w:t>用户需按要求输入行数，列数和</w:t>
      </w:r>
      <w:r>
        <w:rPr>
          <w:rFonts w:ascii="Adobe 宋体 Std L" w:hAnsi="Adobe 宋体 Std L"/>
        </w:rPr>
        <w:t>坐标数</w:t>
      </w:r>
      <w:r>
        <w:rPr>
          <w:rFonts w:ascii="Adobe 宋体 Std L" w:hAnsi="Adobe 宋体 Std L" w:hint="default"/>
        </w:rPr>
        <w:t>。</w:t>
      </w:r>
    </w:p>
    <w:p w14:paraId="2BE7206C" w14:textId="77777777" w:rsidR="00783F05" w:rsidRDefault="00783F05" w:rsidP="00783F05">
      <w:pPr>
        <w:rPr>
          <w:rFonts w:ascii="Adobe 宋体 Std L" w:hAnsi="Adobe 宋体 Std L" w:hint="default"/>
        </w:rPr>
      </w:pPr>
      <w:r>
        <w:rPr>
          <w:rFonts w:ascii="Adobe 宋体 Std L" w:hAnsi="Adobe 宋体 Std L"/>
        </w:rPr>
        <w:t>随后</w:t>
      </w:r>
      <w:r>
        <w:rPr>
          <w:rFonts w:ascii="Adobe 宋体 Std L" w:hAnsi="Adobe 宋体 Std L" w:hint="default"/>
        </w:rPr>
        <w:t>再随系统提示“</w:t>
      </w:r>
      <w:r w:rsidRPr="00783F05">
        <w:rPr>
          <w:rFonts w:ascii="Adobe 宋体 Std L" w:hAnsi="Adobe 宋体 Std L" w:hint="default"/>
        </w:rPr>
        <w:t>请输入迷宫入口的坐标(行 列)</w:t>
      </w:r>
      <w:r>
        <w:rPr>
          <w:rFonts w:ascii="Adobe 宋体 Std L" w:hAnsi="Adobe 宋体 Std L" w:hint="default"/>
        </w:rPr>
        <w:t>：</w:t>
      </w:r>
      <w:r w:rsidRPr="00783F05">
        <w:rPr>
          <w:rFonts w:ascii="Adobe 宋体 Std L" w:hAnsi="Adobe 宋体 Std L" w:hint="default"/>
        </w:rPr>
        <w:t>请输入迷宫出口的坐标(行 列)：</w:t>
      </w:r>
      <w:r>
        <w:rPr>
          <w:rFonts w:ascii="Adobe 宋体 Std L" w:hAnsi="Adobe 宋体 Std L" w:hint="default"/>
        </w:rPr>
        <w:t>”分别输入迷宫入口</w:t>
      </w:r>
      <w:r>
        <w:rPr>
          <w:rFonts w:ascii="Adobe 宋体 Std L" w:hAnsi="Adobe 宋体 Std L"/>
        </w:rPr>
        <w:t>和</w:t>
      </w:r>
      <w:r>
        <w:rPr>
          <w:rFonts w:ascii="Adobe 宋体 Std L" w:hAnsi="Adobe 宋体 Std L" w:hint="default"/>
        </w:rPr>
        <w:t>出口的坐标。</w:t>
      </w:r>
    </w:p>
    <w:p w14:paraId="59A01E4B" w14:textId="29D611BC" w:rsidR="00D00E32" w:rsidRPr="00783F05" w:rsidRDefault="00783F05" w:rsidP="00783F05">
      <w:pPr>
        <w:rPr>
          <w:rFonts w:ascii="Adobe 宋体 Std L" w:hAnsi="Adobe 宋体 Std L" w:hint="default"/>
        </w:rPr>
      </w:pPr>
      <w:r>
        <w:rPr>
          <w:rFonts w:ascii="Adobe 宋体 Std L" w:hAnsi="Adobe 宋体 Std L"/>
        </w:rPr>
        <w:t>至此</w:t>
      </w:r>
      <w:r>
        <w:rPr>
          <w:rFonts w:ascii="Adobe 宋体 Std L" w:hAnsi="Adobe 宋体 Std L" w:hint="default"/>
        </w:rPr>
        <w:t>完</w:t>
      </w:r>
      <w:r>
        <w:rPr>
          <w:rFonts w:ascii="Adobe 宋体 Std L" w:hAnsi="Adobe 宋体 Std L"/>
        </w:rPr>
        <w:t>成</w:t>
      </w:r>
      <w:r>
        <w:rPr>
          <w:rFonts w:ascii="Adobe 宋体 Std L" w:hAnsi="Adobe 宋体 Std L" w:hint="default"/>
        </w:rPr>
        <w:t>迷宫地图的绘制，</w:t>
      </w:r>
      <w:r>
        <w:rPr>
          <w:rFonts w:ascii="Adobe 宋体 Std L" w:hAnsi="Adobe 宋体 Std L"/>
        </w:rPr>
        <w:t>即可</w:t>
      </w:r>
      <w:r>
        <w:rPr>
          <w:rFonts w:ascii="Adobe 宋体 Std L" w:hAnsi="Adobe 宋体 Std L" w:hint="default"/>
        </w:rPr>
        <w:t>获得迷宫的</w:t>
      </w:r>
      <w:r>
        <w:rPr>
          <w:rFonts w:ascii="Adobe 宋体 Std L" w:hAnsi="Adobe 宋体 Std L"/>
        </w:rPr>
        <w:t>解法</w:t>
      </w:r>
      <w:r>
        <w:rPr>
          <w:rFonts w:ascii="Adobe 宋体 Std L" w:hAnsi="Adobe 宋体 Std L" w:hint="default"/>
        </w:rPr>
        <w:t>。</w:t>
      </w:r>
    </w:p>
    <w:p w14:paraId="7DC5EECD" w14:textId="13EB7C94" w:rsidR="00D00E32" w:rsidRDefault="00783F05">
      <w:pPr>
        <w:pStyle w:val="aa"/>
      </w:pPr>
      <w:r>
        <w:t xml:space="preserve"> </w:t>
      </w:r>
      <w:r w:rsidR="001D6D67">
        <w:t>[</w:t>
      </w:r>
      <w:r w:rsidR="001D6D67">
        <w:rPr>
          <w:rFonts w:ascii="Arial Unicode MS" w:hAnsi="Arial Unicode MS" w:hint="eastAsia"/>
          <w:b w:val="0"/>
          <w:bCs w:val="0"/>
        </w:rPr>
        <w:t>输入样例</w:t>
      </w:r>
      <w:r w:rsidR="001D6D67">
        <w:t>]</w:t>
      </w:r>
    </w:p>
    <w:p w14:paraId="79499358" w14:textId="77777777" w:rsidR="005C1976" w:rsidRDefault="005C1976" w:rsidP="005C1976">
      <w:pPr>
        <w:rPr>
          <w:rFonts w:hint="default"/>
        </w:rPr>
      </w:pPr>
      <w:r>
        <w:rPr>
          <w:rFonts w:hint="default"/>
        </w:rPr>
        <w:t>输入迷宫地图的行数和列数：</w:t>
      </w:r>
      <w:r>
        <w:rPr>
          <w:rFonts w:hint="default"/>
        </w:rPr>
        <w:t>2 2</w:t>
      </w:r>
    </w:p>
    <w:p w14:paraId="570D6474" w14:textId="77777777" w:rsidR="005C1976" w:rsidRDefault="005C1976" w:rsidP="005C1976">
      <w:pPr>
        <w:rPr>
          <w:rFonts w:hint="default"/>
        </w:rPr>
      </w:pPr>
      <w:r>
        <w:rPr>
          <w:rFonts w:hint="default"/>
        </w:rPr>
        <w:t>请输入空位置的坐标</w:t>
      </w:r>
      <w:r>
        <w:rPr>
          <w:rFonts w:hint="default"/>
        </w:rPr>
        <w:t>“</w:t>
      </w:r>
      <w:r>
        <w:rPr>
          <w:rFonts w:hint="default"/>
        </w:rPr>
        <w:t>行</w:t>
      </w:r>
      <w:r>
        <w:rPr>
          <w:rFonts w:hint="default"/>
        </w:rPr>
        <w:t xml:space="preserve"> </w:t>
      </w:r>
      <w:r>
        <w:rPr>
          <w:rFonts w:hint="default"/>
        </w:rPr>
        <w:t>列</w:t>
      </w:r>
      <w:r>
        <w:rPr>
          <w:rFonts w:hint="default"/>
        </w:rPr>
        <w:t>”</w:t>
      </w:r>
      <w:r>
        <w:rPr>
          <w:rFonts w:hint="default"/>
        </w:rPr>
        <w:t>，一个坐标一行；若已输入完毕，行、列输入为</w:t>
      </w:r>
      <w:r>
        <w:rPr>
          <w:rFonts w:hint="default"/>
        </w:rPr>
        <w:t>-1</w:t>
      </w:r>
    </w:p>
    <w:p w14:paraId="37D39D3E" w14:textId="77777777" w:rsidR="005C1976" w:rsidRDefault="005C1976" w:rsidP="005C1976">
      <w:pPr>
        <w:rPr>
          <w:rFonts w:hint="default"/>
        </w:rPr>
      </w:pPr>
      <w:r>
        <w:rPr>
          <w:rFonts w:hint="default"/>
        </w:rPr>
        <w:t>1 0</w:t>
      </w:r>
    </w:p>
    <w:p w14:paraId="4C442AF7" w14:textId="77777777" w:rsidR="005C1976" w:rsidRDefault="005C1976" w:rsidP="005C1976">
      <w:pPr>
        <w:rPr>
          <w:rFonts w:hint="default"/>
        </w:rPr>
      </w:pPr>
      <w:r>
        <w:rPr>
          <w:rFonts w:hint="default"/>
        </w:rPr>
        <w:t>-1 -1</w:t>
      </w:r>
    </w:p>
    <w:p w14:paraId="6E311E98" w14:textId="77777777" w:rsidR="005C1976" w:rsidRDefault="005C1976" w:rsidP="005C1976">
      <w:pPr>
        <w:rPr>
          <w:rFonts w:hint="default"/>
        </w:rPr>
      </w:pPr>
      <w:r>
        <w:rPr>
          <w:rFonts w:hint="default"/>
        </w:rPr>
        <w:t>请输入迷宫入口的坐标</w:t>
      </w:r>
      <w:r>
        <w:rPr>
          <w:rFonts w:hint="default"/>
        </w:rPr>
        <w:t>(</w:t>
      </w:r>
      <w:r>
        <w:rPr>
          <w:rFonts w:hint="default"/>
        </w:rPr>
        <w:t>行</w:t>
      </w:r>
      <w:r>
        <w:rPr>
          <w:rFonts w:hint="default"/>
        </w:rPr>
        <w:t xml:space="preserve"> </w:t>
      </w:r>
      <w:r>
        <w:rPr>
          <w:rFonts w:hint="default"/>
        </w:rPr>
        <w:t>列</w:t>
      </w:r>
      <w:r>
        <w:rPr>
          <w:rFonts w:hint="default"/>
        </w:rPr>
        <w:t>)</w:t>
      </w:r>
      <w:r>
        <w:rPr>
          <w:rFonts w:hint="default"/>
        </w:rPr>
        <w:t>：</w:t>
      </w:r>
      <w:r>
        <w:rPr>
          <w:rFonts w:hint="default"/>
        </w:rPr>
        <w:t>0 1</w:t>
      </w:r>
    </w:p>
    <w:p w14:paraId="6D6F9764" w14:textId="77777777" w:rsidR="005C1976" w:rsidRDefault="005C1976" w:rsidP="005C1976">
      <w:pPr>
        <w:rPr>
          <w:rFonts w:hint="default"/>
        </w:rPr>
      </w:pPr>
      <w:r>
        <w:rPr>
          <w:rFonts w:hint="default"/>
        </w:rPr>
        <w:t>请输入迷宫出口的坐标</w:t>
      </w:r>
      <w:r>
        <w:rPr>
          <w:rFonts w:hint="default"/>
        </w:rPr>
        <w:t>(</w:t>
      </w:r>
      <w:r>
        <w:rPr>
          <w:rFonts w:hint="default"/>
        </w:rPr>
        <w:t>行</w:t>
      </w:r>
      <w:r>
        <w:rPr>
          <w:rFonts w:hint="default"/>
        </w:rPr>
        <w:t xml:space="preserve"> </w:t>
      </w:r>
      <w:r>
        <w:rPr>
          <w:rFonts w:hint="default"/>
        </w:rPr>
        <w:t>列</w:t>
      </w:r>
      <w:r>
        <w:rPr>
          <w:rFonts w:hint="default"/>
        </w:rPr>
        <w:t>)</w:t>
      </w:r>
      <w:r>
        <w:rPr>
          <w:rFonts w:hint="default"/>
        </w:rPr>
        <w:t>：</w:t>
      </w:r>
      <w:r>
        <w:rPr>
          <w:rFonts w:hint="default"/>
        </w:rPr>
        <w:t>1 1</w:t>
      </w:r>
    </w:p>
    <w:p w14:paraId="67011C6D" w14:textId="0484AA01" w:rsidR="00D00E32" w:rsidRDefault="005C1976">
      <w:pPr>
        <w:pStyle w:val="aa"/>
      </w:pPr>
      <w:r>
        <w:t xml:space="preserve"> </w:t>
      </w:r>
      <w:r w:rsidR="001D6D67">
        <w:t>[</w:t>
      </w:r>
      <w:r w:rsidR="001D6D67">
        <w:rPr>
          <w:rFonts w:ascii="Arial Unicode MS" w:hAnsi="Arial Unicode MS" w:hint="eastAsia"/>
          <w:b w:val="0"/>
          <w:bCs w:val="0"/>
        </w:rPr>
        <w:t>输出样例</w:t>
      </w:r>
      <w:r w:rsidR="001D6D67">
        <w:t>]</w:t>
      </w:r>
    </w:p>
    <w:p w14:paraId="29240B04" w14:textId="77777777" w:rsidR="005C1976" w:rsidRDefault="005C1976" w:rsidP="005C1976">
      <w:pPr>
        <w:rPr>
          <w:rFonts w:hint="default"/>
        </w:rPr>
      </w:pPr>
      <w:r>
        <w:rPr>
          <w:rFonts w:hint="default"/>
        </w:rPr>
        <w:t>迷宫地图：</w:t>
      </w:r>
    </w:p>
    <w:p w14:paraId="66C7512C" w14:textId="77777777" w:rsidR="005C1976" w:rsidRDefault="005C1976" w:rsidP="005C1976">
      <w:pPr>
        <w:rPr>
          <w:rFonts w:hint="default"/>
        </w:rPr>
      </w:pPr>
      <w:r>
        <w:rPr>
          <w:rFonts w:hint="default"/>
        </w:rPr>
        <w:t xml:space="preserve">   0  1</w:t>
      </w:r>
    </w:p>
    <w:p w14:paraId="0781F215" w14:textId="77777777" w:rsidR="005C1976" w:rsidRDefault="005C1976" w:rsidP="005C1976">
      <w:pPr>
        <w:rPr>
          <w:rFonts w:hint="default"/>
        </w:rPr>
      </w:pPr>
      <w:r>
        <w:rPr>
          <w:rFonts w:hint="default"/>
        </w:rPr>
        <w:lastRenderedPageBreak/>
        <w:t>0  #  S</w:t>
      </w:r>
    </w:p>
    <w:p w14:paraId="1F30D517" w14:textId="77777777" w:rsidR="005C1976" w:rsidRDefault="005C1976" w:rsidP="005C1976">
      <w:pPr>
        <w:rPr>
          <w:rFonts w:hint="default"/>
        </w:rPr>
      </w:pPr>
      <w:r>
        <w:rPr>
          <w:rFonts w:hint="default"/>
        </w:rPr>
        <w:t>1  0  E</w:t>
      </w:r>
    </w:p>
    <w:p w14:paraId="2F6B9572" w14:textId="77777777" w:rsidR="005C1976" w:rsidRDefault="005C1976" w:rsidP="005C1976">
      <w:pPr>
        <w:rPr>
          <w:rFonts w:hint="default"/>
        </w:rPr>
      </w:pPr>
    </w:p>
    <w:p w14:paraId="4D50F1D5" w14:textId="77777777" w:rsidR="005C1976" w:rsidRDefault="005C1976" w:rsidP="005C1976">
      <w:pPr>
        <w:rPr>
          <w:rFonts w:hint="default"/>
        </w:rPr>
      </w:pPr>
      <w:r>
        <w:rPr>
          <w:rFonts w:hint="default"/>
        </w:rPr>
        <w:t>迷宫路径：</w:t>
      </w:r>
    </w:p>
    <w:p w14:paraId="355A53CB" w14:textId="77777777" w:rsidR="005C1976" w:rsidRDefault="005C1976" w:rsidP="005C1976">
      <w:pPr>
        <w:rPr>
          <w:rFonts w:hint="default"/>
        </w:rPr>
      </w:pPr>
      <w:r>
        <w:rPr>
          <w:rFonts w:hint="default"/>
        </w:rPr>
        <w:t>(0,1)-&gt;(1,1)</w:t>
      </w:r>
    </w:p>
    <w:p w14:paraId="3E578F5A" w14:textId="77777777" w:rsidR="00D00E32" w:rsidRDefault="00D00E32">
      <w:pPr>
        <w:pStyle w:val="20"/>
        <w:rPr>
          <w:rFonts w:ascii="Arial Unicode MS" w:hAnsi="Arial Unicode MS" w:cs="Arial Unicode MS"/>
          <w:sz w:val="22"/>
          <w:szCs w:val="22"/>
          <w:lang w:val="zh-CN"/>
        </w:rPr>
      </w:pPr>
    </w:p>
    <w:p w14:paraId="75B17BAF" w14:textId="77777777" w:rsidR="00331E6D" w:rsidRPr="00331E6D" w:rsidRDefault="00331E6D" w:rsidP="00331E6D">
      <w:pPr>
        <w:rPr>
          <w:rFonts w:hint="default"/>
        </w:rPr>
      </w:pPr>
    </w:p>
    <w:p w14:paraId="40233A79" w14:textId="77777777" w:rsidR="00D00E32" w:rsidRDefault="001D6D67">
      <w:pPr>
        <w:pStyle w:val="20"/>
      </w:pPr>
      <w:bookmarkStart w:id="14" w:name="_Toc5"/>
      <w:bookmarkStart w:id="15" w:name="_Toc503277479"/>
      <w:r>
        <w:rPr>
          <w:rFonts w:eastAsia="Arial Unicode MS" w:cs="Arial Unicode MS"/>
          <w:lang w:val="zh-CN"/>
        </w:rPr>
        <w:t>1</w:t>
      </w:r>
      <w:r>
        <w:rPr>
          <w:rFonts w:eastAsia="Arial Unicode MS" w:cs="Arial Unicode MS"/>
        </w:rPr>
        <w:t>.</w:t>
      </w:r>
      <w:r>
        <w:rPr>
          <w:rFonts w:eastAsia="Arial Unicode MS" w:cs="Arial Unicode MS"/>
          <w:lang w:val="zh-CN"/>
        </w:rPr>
        <w:t>4</w:t>
      </w:r>
      <w:r>
        <w:rPr>
          <w:rFonts w:ascii="Arial Unicode MS" w:hAnsi="Arial Unicode MS" w:cs="Arial Unicode MS" w:hint="eastAsia"/>
          <w:lang w:val="zh-CN"/>
        </w:rPr>
        <w:t>注意事项</w:t>
      </w:r>
      <w:bookmarkEnd w:id="14"/>
      <w:bookmarkEnd w:id="15"/>
    </w:p>
    <w:p w14:paraId="22871870" w14:textId="77777777" w:rsidR="00D00E32" w:rsidRDefault="001D6D67">
      <w:pPr>
        <w:rPr>
          <w:rFonts w:hint="default"/>
        </w:rPr>
      </w:pPr>
      <w:r>
        <w:t>（</w:t>
      </w:r>
      <w:r>
        <w:rPr>
          <w:rFonts w:ascii="Adobe 宋体 Std L" w:hAnsi="Adobe 宋体 Std L"/>
        </w:rPr>
        <w:t>1</w:t>
      </w:r>
      <w:r>
        <w:t>）用户不得输入除数字以外的字符</w:t>
      </w:r>
    </w:p>
    <w:p w14:paraId="33C14A6B" w14:textId="5D9C4941" w:rsidR="00D00E32" w:rsidRDefault="001D6D67">
      <w:pPr>
        <w:rPr>
          <w:rFonts w:hint="default"/>
        </w:rPr>
      </w:pPr>
      <w:r>
        <w:t>（</w:t>
      </w:r>
      <w:r>
        <w:rPr>
          <w:rFonts w:ascii="Adobe 宋体 Std L" w:hAnsi="Adobe 宋体 Std L"/>
        </w:rPr>
        <w:t>2</w:t>
      </w:r>
      <w:r w:rsidR="005C1976">
        <w:t>）用户所输入的坐标</w:t>
      </w:r>
      <w:r w:rsidR="005C1976">
        <w:rPr>
          <w:rFonts w:hint="default"/>
        </w:rPr>
        <w:t>不能大于等于行数或列数</w:t>
      </w:r>
    </w:p>
    <w:p w14:paraId="1950BA86" w14:textId="77777777" w:rsidR="00D00E32" w:rsidRDefault="00D00E32">
      <w:pPr>
        <w:pStyle w:val="a7"/>
      </w:pPr>
    </w:p>
    <w:p w14:paraId="49105D61" w14:textId="77777777" w:rsidR="00D00E32" w:rsidRDefault="001D6D67">
      <w:pPr>
        <w:pStyle w:val="a7"/>
      </w:pPr>
      <w:bookmarkStart w:id="16" w:name="_Toc6"/>
      <w:bookmarkStart w:id="17" w:name="_Toc503277480"/>
      <w:r>
        <w:rPr>
          <w:rFonts w:eastAsia="Arial Unicode MS" w:cs="Arial Unicode MS"/>
        </w:rPr>
        <w:t>2</w:t>
      </w:r>
      <w:r>
        <w:rPr>
          <w:rFonts w:eastAsia="Arial Unicode MS" w:cs="Arial Unicode MS"/>
          <w:lang w:val="zh-CN"/>
        </w:rPr>
        <w:t>.</w:t>
      </w:r>
      <w:r>
        <w:rPr>
          <w:rFonts w:ascii="Arial Unicode MS" w:hAnsi="Arial Unicode MS" w:cs="Arial Unicode MS" w:hint="eastAsia"/>
          <w:lang w:val="zh-CN"/>
        </w:rPr>
        <w:t>思路与设计</w:t>
      </w:r>
      <w:bookmarkEnd w:id="16"/>
      <w:bookmarkEnd w:id="17"/>
    </w:p>
    <w:p w14:paraId="13DB1CA5" w14:textId="77777777" w:rsidR="00D00E32" w:rsidRDefault="00D00E32">
      <w:pPr>
        <w:pStyle w:val="20"/>
      </w:pPr>
    </w:p>
    <w:p w14:paraId="57E6A794" w14:textId="77777777" w:rsidR="00D00E32" w:rsidRDefault="001D6D67">
      <w:pPr>
        <w:pStyle w:val="20"/>
      </w:pPr>
      <w:bookmarkStart w:id="18" w:name="_Toc7"/>
      <w:bookmarkStart w:id="19" w:name="_Toc503277481"/>
      <w:r>
        <w:rPr>
          <w:rFonts w:eastAsia="Arial Unicode MS" w:cs="Arial Unicode MS"/>
        </w:rPr>
        <w:t>2.</w:t>
      </w:r>
      <w:r>
        <w:rPr>
          <w:rFonts w:eastAsia="Arial Unicode MS" w:cs="Arial Unicode MS"/>
          <w:lang w:val="zh-CN"/>
        </w:rPr>
        <w:t>1</w:t>
      </w:r>
      <w:r>
        <w:rPr>
          <w:rFonts w:ascii="Arial Unicode MS" w:hAnsi="Arial Unicode MS" w:cs="Arial Unicode MS" w:hint="eastAsia"/>
          <w:lang w:val="zh-CN"/>
        </w:rPr>
        <w:t>基本思路</w:t>
      </w:r>
      <w:bookmarkEnd w:id="18"/>
      <w:bookmarkEnd w:id="19"/>
    </w:p>
    <w:p w14:paraId="46B7B71A" w14:textId="3A719E84" w:rsidR="00D00E32" w:rsidRDefault="00713B0B">
      <w:pPr>
        <w:rPr>
          <w:rFonts w:hint="default"/>
        </w:rPr>
      </w:pPr>
      <w:r>
        <w:t>每</w:t>
      </w:r>
      <w:r>
        <w:rPr>
          <w:rFonts w:hint="default"/>
        </w:rPr>
        <w:t>走一步，</w:t>
      </w:r>
      <w:r>
        <w:t>就对</w:t>
      </w:r>
      <w:r>
        <w:rPr>
          <w:rFonts w:hint="default"/>
        </w:rPr>
        <w:t>该位置的四个方向进行扫描，</w:t>
      </w:r>
      <w:r>
        <w:t>寻</w:t>
      </w:r>
      <w:r>
        <w:rPr>
          <w:rFonts w:hint="default"/>
        </w:rPr>
        <w:t>找可走的下一位置。</w:t>
      </w:r>
      <w:r>
        <w:t>如果</w:t>
      </w:r>
      <w:r>
        <w:rPr>
          <w:rFonts w:hint="default"/>
        </w:rPr>
        <w:t>没有，</w:t>
      </w:r>
      <w:r>
        <w:t>则</w:t>
      </w:r>
      <w:r>
        <w:rPr>
          <w:rFonts w:hint="default"/>
        </w:rPr>
        <w:t>说明此路不通，</w:t>
      </w:r>
      <w:r>
        <w:t>需要</w:t>
      </w:r>
      <w:r>
        <w:rPr>
          <w:rFonts w:hint="default"/>
        </w:rPr>
        <w:t>返回上一岔口；</w:t>
      </w:r>
      <w:r>
        <w:t>如果有</w:t>
      </w:r>
      <w:r>
        <w:rPr>
          <w:rFonts w:hint="default"/>
        </w:rPr>
        <w:t>一个，</w:t>
      </w:r>
      <w:r>
        <w:t>则</w:t>
      </w:r>
      <w:r>
        <w:rPr>
          <w:rFonts w:hint="default"/>
        </w:rPr>
        <w:t>走</w:t>
      </w:r>
      <w:r>
        <w:t>到</w:t>
      </w:r>
      <w:r>
        <w:rPr>
          <w:rFonts w:hint="default"/>
        </w:rPr>
        <w:t>该位置上；</w:t>
      </w:r>
      <w:r>
        <w:t>如果</w:t>
      </w:r>
      <w:r>
        <w:rPr>
          <w:rFonts w:hint="default"/>
        </w:rPr>
        <w:t>有不止一个，</w:t>
      </w:r>
      <w:r>
        <w:t>则</w:t>
      </w:r>
      <w:r>
        <w:rPr>
          <w:rFonts w:hint="default"/>
        </w:rPr>
        <w:t>此位置为一个岔口，</w:t>
      </w:r>
      <w:r>
        <w:t>需要</w:t>
      </w:r>
      <w:r>
        <w:rPr>
          <w:rFonts w:hint="default"/>
        </w:rPr>
        <w:t>将此位置的数据压入</w:t>
      </w:r>
      <w:r>
        <w:t>栈</w:t>
      </w:r>
      <w:r>
        <w:rPr>
          <w:rFonts w:hint="default"/>
        </w:rPr>
        <w:t>内，</w:t>
      </w:r>
      <w:r>
        <w:t>再</w:t>
      </w:r>
      <w:r>
        <w:rPr>
          <w:rFonts w:hint="default"/>
        </w:rPr>
        <w:t>任选一个</w:t>
      </w:r>
      <w:r>
        <w:t>可</w:t>
      </w:r>
      <w:r>
        <w:rPr>
          <w:rFonts w:hint="default"/>
        </w:rPr>
        <w:t>走的位置往下走。</w:t>
      </w:r>
      <w:r>
        <w:t>此题用到回溯法，用栈对已</w:t>
      </w:r>
      <w:r>
        <w:rPr>
          <w:rFonts w:hint="default"/>
        </w:rPr>
        <w:t>走过的位置进行</w:t>
      </w:r>
      <w:r>
        <w:t>存储。回溯时，弹出</w:t>
      </w:r>
      <w:r>
        <w:rPr>
          <w:rFonts w:hint="default"/>
        </w:rPr>
        <w:t>栈顶的数据，返回上个岔口</w:t>
      </w:r>
      <w:r>
        <w:t>。</w:t>
      </w:r>
    </w:p>
    <w:p w14:paraId="10F82E39" w14:textId="77777777" w:rsidR="00D00E32" w:rsidRDefault="001D6D67">
      <w:pPr>
        <w:pStyle w:val="20"/>
      </w:pPr>
      <w:bookmarkStart w:id="20" w:name="_Toc8"/>
      <w:bookmarkStart w:id="21" w:name="_Toc503277482"/>
      <w:r>
        <w:rPr>
          <w:rFonts w:eastAsia="Arial Unicode MS" w:cs="Arial Unicode MS"/>
          <w:lang w:val="zh-CN"/>
        </w:rPr>
        <w:t>2.</w:t>
      </w:r>
      <w:r>
        <w:rPr>
          <w:rFonts w:eastAsia="Arial Unicode MS" w:cs="Arial Unicode MS"/>
        </w:rPr>
        <w:t>2</w:t>
      </w:r>
      <w:r>
        <w:rPr>
          <w:rFonts w:ascii="Arial Unicode MS" w:hAnsi="Arial Unicode MS" w:cs="Arial Unicode MS" w:hint="eastAsia"/>
          <w:lang w:val="zh-CN"/>
        </w:rPr>
        <w:t>设计</w:t>
      </w:r>
      <w:bookmarkEnd w:id="20"/>
      <w:bookmarkEnd w:id="21"/>
    </w:p>
    <w:p w14:paraId="1C120904" w14:textId="77777777" w:rsidR="00D00E32" w:rsidRPr="005716DB" w:rsidRDefault="001D6D67">
      <w:pPr>
        <w:pStyle w:val="30"/>
        <w:rPr>
          <w:rFonts w:asciiTheme="majorEastAsia" w:eastAsiaTheme="majorEastAsia" w:hAnsiTheme="majorEastAsia" w:cs="Arial Unicode MS"/>
          <w:b/>
          <w:bCs/>
          <w:lang w:val="zh-CN"/>
        </w:rPr>
      </w:pPr>
      <w:bookmarkStart w:id="22" w:name="_Toc9"/>
      <w:r w:rsidRPr="005716DB">
        <w:rPr>
          <w:rFonts w:asciiTheme="majorEastAsia" w:eastAsiaTheme="majorEastAsia" w:hAnsiTheme="majorEastAsia" w:cs="Arial Unicode MS"/>
          <w:b/>
          <w:bCs/>
          <w:lang w:val="zh-CN"/>
        </w:rPr>
        <w:t>2.2.1</w:t>
      </w:r>
      <w:r w:rsidRPr="005716DB">
        <w:rPr>
          <w:rFonts w:asciiTheme="majorEastAsia" w:eastAsiaTheme="majorEastAsia" w:hAnsiTheme="majorEastAsia" w:cs="Arial Unicode MS" w:hint="eastAsia"/>
          <w:b/>
          <w:bCs/>
          <w:lang w:val="zh-CN"/>
        </w:rPr>
        <w:t>数据结构</w:t>
      </w:r>
      <w:bookmarkEnd w:id="22"/>
    </w:p>
    <w:p w14:paraId="7AF09CCA" w14:textId="237818AC" w:rsidR="00D00E32" w:rsidRDefault="0051727B">
      <w:pPr>
        <w:rPr>
          <w:rFonts w:hint="default"/>
        </w:rPr>
      </w:pPr>
      <w:r>
        <w:rPr>
          <w:rFonts w:hint="default"/>
          <w:lang w:val="ja-JP" w:eastAsia="ja-JP"/>
        </w:rPr>
        <w:t>主要</w:t>
      </w:r>
      <w:r w:rsidR="005A296D">
        <w:rPr>
          <w:lang w:val="ja-JP" w:eastAsia="ja-JP"/>
        </w:rPr>
        <w:t>用了</w:t>
      </w:r>
      <w:r w:rsidR="005A296D">
        <w:rPr>
          <w:rFonts w:hint="default"/>
          <w:lang w:val="ja-JP"/>
        </w:rPr>
        <w:t>两个</w:t>
      </w:r>
      <w:r w:rsidR="005A296D">
        <w:rPr>
          <w:lang w:val="ja-JP"/>
        </w:rPr>
        <w:t>数据结构</w:t>
      </w:r>
      <w:r w:rsidR="005A296D">
        <w:rPr>
          <w:rFonts w:hint="default"/>
          <w:lang w:val="ja-JP"/>
        </w:rPr>
        <w:t>来存储信息。</w:t>
      </w:r>
      <w:r w:rsidR="005A296D">
        <w:rPr>
          <w:lang w:val="ja-JP"/>
        </w:rPr>
        <w:t>一个是</w:t>
      </w:r>
      <w:r w:rsidR="005A296D">
        <w:rPr>
          <w:rFonts w:hint="default"/>
          <w:lang w:val="ja-JP"/>
        </w:rPr>
        <w:t>path</w:t>
      </w:r>
      <w:r w:rsidR="005A296D">
        <w:rPr>
          <w:rFonts w:hint="default"/>
          <w:lang w:val="ja-JP"/>
        </w:rPr>
        <w:t>，</w:t>
      </w:r>
      <w:r w:rsidR="005A296D">
        <w:rPr>
          <w:lang w:val="ja-JP"/>
        </w:rPr>
        <w:t>即</w:t>
      </w:r>
      <w:r w:rsidR="005A296D">
        <w:rPr>
          <w:rFonts w:hint="default"/>
          <w:lang w:val="ja-JP"/>
        </w:rPr>
        <w:t>走过的路径，</w:t>
      </w:r>
      <w:r w:rsidR="005A296D">
        <w:rPr>
          <w:lang w:val="ja-JP"/>
        </w:rPr>
        <w:t>存储</w:t>
      </w:r>
      <w:r w:rsidR="005A296D">
        <w:rPr>
          <w:rFonts w:hint="default"/>
          <w:lang w:val="ja-JP"/>
        </w:rPr>
        <w:t>了走过的每一个位置</w:t>
      </w:r>
      <w:r w:rsidR="00580DE8">
        <w:rPr>
          <w:rFonts w:hint="default"/>
          <w:lang w:val="ja-JP"/>
        </w:rPr>
        <w:t>，</w:t>
      </w:r>
      <w:r w:rsidR="00580DE8">
        <w:rPr>
          <w:lang w:val="ja-JP"/>
        </w:rPr>
        <w:t>用于</w:t>
      </w:r>
      <w:r w:rsidR="00580DE8">
        <w:rPr>
          <w:rFonts w:hint="default"/>
          <w:lang w:val="ja-JP"/>
        </w:rPr>
        <w:t>最终输出迷宫的解决路径</w:t>
      </w:r>
      <w:r w:rsidR="005A296D">
        <w:rPr>
          <w:rFonts w:hint="default"/>
          <w:lang w:val="ja-JP"/>
        </w:rPr>
        <w:t>。</w:t>
      </w:r>
      <w:r w:rsidR="005A296D">
        <w:rPr>
          <w:lang w:val="ja-JP"/>
        </w:rPr>
        <w:t>一个是</w:t>
      </w:r>
      <w:r w:rsidR="00580DE8">
        <w:rPr>
          <w:rFonts w:hint="default"/>
          <w:lang w:val="ja-JP"/>
        </w:rPr>
        <w:t>cross</w:t>
      </w:r>
      <w:r w:rsidR="005A296D">
        <w:rPr>
          <w:rFonts w:hint="default"/>
          <w:lang w:val="ja-JP"/>
        </w:rPr>
        <w:t>，</w:t>
      </w:r>
      <w:r w:rsidR="005A296D">
        <w:rPr>
          <w:lang w:val="ja-JP"/>
        </w:rPr>
        <w:t>即</w:t>
      </w:r>
      <w:r w:rsidR="00580DE8">
        <w:rPr>
          <w:lang w:val="ja-JP"/>
        </w:rPr>
        <w:t>十字</w:t>
      </w:r>
      <w:r w:rsidR="00580DE8">
        <w:rPr>
          <w:rFonts w:hint="default"/>
          <w:lang w:val="ja-JP"/>
        </w:rPr>
        <w:t>路</w:t>
      </w:r>
      <w:r w:rsidR="005A296D">
        <w:rPr>
          <w:rFonts w:hint="default"/>
          <w:lang w:val="ja-JP"/>
        </w:rPr>
        <w:t>口，</w:t>
      </w:r>
      <w:r w:rsidR="005A296D">
        <w:rPr>
          <w:lang w:val="ja-JP"/>
        </w:rPr>
        <w:t>这些</w:t>
      </w:r>
      <w:r w:rsidR="005A296D">
        <w:rPr>
          <w:rFonts w:hint="default"/>
          <w:lang w:val="ja-JP"/>
        </w:rPr>
        <w:t>位置都有不止一个可能走向。</w:t>
      </w:r>
      <w:r w:rsidR="005A296D">
        <w:rPr>
          <w:lang w:val="ja-JP"/>
        </w:rPr>
        <w:t>回溯时</w:t>
      </w:r>
      <w:r w:rsidR="005A296D">
        <w:rPr>
          <w:rFonts w:hint="default"/>
          <w:lang w:val="ja-JP"/>
        </w:rPr>
        <w:t>只需回到岔口即可，</w:t>
      </w:r>
      <w:r w:rsidR="005A296D">
        <w:rPr>
          <w:lang w:val="ja-JP"/>
        </w:rPr>
        <w:t>不必倒</w:t>
      </w:r>
      <w:r w:rsidR="005A296D">
        <w:rPr>
          <w:rFonts w:hint="default"/>
          <w:lang w:val="ja-JP"/>
        </w:rPr>
        <w:t>走回去对每一位置检查一遍。</w:t>
      </w:r>
      <w:r>
        <w:rPr>
          <w:rFonts w:hint="default"/>
          <w:lang w:val="ja-JP"/>
        </w:rPr>
        <w:t>但是两个数据结构的元素</w:t>
      </w:r>
      <w:r>
        <w:rPr>
          <w:lang w:val="ja-JP"/>
        </w:rPr>
        <w:t>是不同的</w:t>
      </w:r>
      <w:r>
        <w:rPr>
          <w:rFonts w:hint="default"/>
          <w:lang w:val="ja-JP"/>
        </w:rPr>
        <w:t>，</w:t>
      </w:r>
      <w:r>
        <w:rPr>
          <w:lang w:val="ja-JP"/>
        </w:rPr>
        <w:t>path</w:t>
      </w:r>
      <w:r>
        <w:rPr>
          <w:rFonts w:hint="default"/>
          <w:lang w:val="ja-JP"/>
        </w:rPr>
        <w:t>只用存储位置信息，</w:t>
      </w:r>
      <w:r>
        <w:rPr>
          <w:lang w:val="ja-JP"/>
        </w:rPr>
        <w:t>而</w:t>
      </w:r>
      <w:r>
        <w:rPr>
          <w:rFonts w:hint="default"/>
          <w:lang w:val="ja-JP"/>
        </w:rPr>
        <w:t>cross</w:t>
      </w:r>
      <w:r>
        <w:rPr>
          <w:rFonts w:hint="default"/>
          <w:lang w:val="ja-JP"/>
        </w:rPr>
        <w:t>不仅要存储岔口的位置，</w:t>
      </w:r>
      <w:r>
        <w:rPr>
          <w:lang w:val="ja-JP"/>
        </w:rPr>
        <w:t>还要</w:t>
      </w:r>
      <w:r>
        <w:rPr>
          <w:rFonts w:hint="default"/>
          <w:lang w:val="ja-JP"/>
        </w:rPr>
        <w:t>存储岔口的所有可能走向。</w:t>
      </w:r>
    </w:p>
    <w:p w14:paraId="7BBBF661" w14:textId="53846E8A" w:rsidR="00D00E32" w:rsidRPr="005716DB" w:rsidRDefault="001D6D67" w:rsidP="005716DB">
      <w:pPr>
        <w:pStyle w:val="30"/>
        <w:rPr>
          <w:rFonts w:asciiTheme="majorEastAsia" w:eastAsiaTheme="majorEastAsia" w:hAnsiTheme="majorEastAsia" w:cs="Arial Unicode MS"/>
          <w:b/>
          <w:bCs/>
          <w:lang w:val="zh-CN"/>
        </w:rPr>
      </w:pPr>
      <w:bookmarkStart w:id="23" w:name="_Toc10"/>
      <w:r w:rsidRPr="005716DB">
        <w:rPr>
          <w:rFonts w:asciiTheme="majorEastAsia" w:eastAsiaTheme="majorEastAsia" w:hAnsiTheme="majorEastAsia" w:cs="Arial Unicode MS"/>
          <w:b/>
          <w:bCs/>
          <w:lang w:val="zh-CN"/>
        </w:rPr>
        <w:t>2.2.2</w:t>
      </w:r>
      <w:r w:rsidRPr="005716DB">
        <w:rPr>
          <w:rFonts w:asciiTheme="majorEastAsia" w:eastAsiaTheme="majorEastAsia" w:hAnsiTheme="majorEastAsia" w:cs="Arial Unicode MS" w:hint="eastAsia"/>
          <w:b/>
          <w:bCs/>
          <w:lang w:val="zh-CN"/>
        </w:rPr>
        <w:t>成员与成员函数</w:t>
      </w:r>
      <w:bookmarkEnd w:id="23"/>
    </w:p>
    <w:p w14:paraId="74E7D0F6" w14:textId="020CFEDE" w:rsidR="00D00E32" w:rsidRDefault="001D6D67">
      <w:pPr>
        <w:rPr>
          <w:rFonts w:hint="default"/>
        </w:rPr>
      </w:pPr>
      <w:r>
        <w:t>为了存储数据直观，用</w:t>
      </w:r>
      <w:r>
        <w:rPr>
          <w:rFonts w:ascii="Adobe 宋体 Std L" w:hAnsi="Adobe 宋体 Std L"/>
          <w:lang w:val="en-US"/>
        </w:rPr>
        <w:t>Point</w:t>
      </w:r>
      <w:r>
        <w:t>结构将棋盘上每一个位置的行</w:t>
      </w:r>
      <w:r>
        <w:rPr>
          <w:rFonts w:ascii="Adobe 宋体 Std L" w:hAnsi="Adobe 宋体 Std L"/>
        </w:rPr>
        <w:t>(x)</w:t>
      </w:r>
      <w:r>
        <w:t>、列</w:t>
      </w:r>
      <w:r>
        <w:rPr>
          <w:rFonts w:ascii="Adobe 宋体 Std L" w:hAnsi="Adobe 宋体 Std L"/>
        </w:rPr>
        <w:t>(y)</w:t>
      </w:r>
      <w:r>
        <w:t>数都放在一个</w:t>
      </w:r>
      <w:r>
        <w:rPr>
          <w:rFonts w:ascii="Adobe 宋体 Std L" w:hAnsi="Adobe 宋体 Std L"/>
          <w:lang w:val="en-US"/>
        </w:rPr>
        <w:t>Point</w:t>
      </w:r>
      <w:r w:rsidR="008516A3">
        <w:t>中，使一个迷宫中</w:t>
      </w:r>
      <w:r w:rsidR="008516A3">
        <w:rPr>
          <w:rFonts w:hint="default"/>
        </w:rPr>
        <w:t>的</w:t>
      </w:r>
      <w:r>
        <w:t>位置只对应一个</w:t>
      </w:r>
      <w:r>
        <w:rPr>
          <w:rFonts w:ascii="Adobe 宋体 Std L" w:hAnsi="Adobe 宋体 Std L"/>
          <w:lang w:val="en-US"/>
        </w:rPr>
        <w:t>Point</w:t>
      </w:r>
      <w:r>
        <w:t>。</w:t>
      </w:r>
      <w:r w:rsidR="00D90CE7">
        <w:rPr>
          <w:rFonts w:hint="default"/>
        </w:rPr>
        <w:t>重载操作符是为了使用方便。</w:t>
      </w:r>
      <w:r w:rsidR="00D90CE7">
        <w:t>p</w:t>
      </w:r>
      <w:r w:rsidR="00D90CE7">
        <w:rPr>
          <w:rFonts w:hint="default"/>
        </w:rPr>
        <w:t>ath</w:t>
      </w:r>
      <w:r w:rsidR="00D90CE7">
        <w:rPr>
          <w:rFonts w:hint="default"/>
        </w:rPr>
        <w:t>内存储的元素就是</w:t>
      </w:r>
      <w:r w:rsidR="00D90CE7">
        <w:rPr>
          <w:rFonts w:hint="default"/>
        </w:rPr>
        <w:t>Point</w:t>
      </w:r>
      <w:r w:rsidR="00D90CE7">
        <w:rPr>
          <w:rFonts w:hint="default"/>
        </w:rPr>
        <w:t>结构</w:t>
      </w:r>
    </w:p>
    <w:p w14:paraId="479A4ADD" w14:textId="77777777" w:rsidR="00D90CE7" w:rsidRDefault="00D90CE7">
      <w:pPr>
        <w:rPr>
          <w:rFonts w:hint="default"/>
        </w:rPr>
      </w:pPr>
    </w:p>
    <w:p w14:paraId="0536E450" w14:textId="77777777" w:rsidR="00D90CE7" w:rsidRDefault="00D90CE7">
      <w:pPr>
        <w:rPr>
          <w:rFonts w:hint="default"/>
        </w:rPr>
      </w:pPr>
    </w:p>
    <w:p w14:paraId="25E18FB4" w14:textId="77777777" w:rsidR="00D90CE7" w:rsidRDefault="00D90CE7">
      <w:pPr>
        <w:rPr>
          <w:rFonts w:hint="default"/>
        </w:rPr>
      </w:pPr>
    </w:p>
    <w:p w14:paraId="4CE85FFC" w14:textId="4250E826" w:rsidR="00D90CE7" w:rsidRDefault="008516A3" w:rsidP="00D90CE7">
      <w:pPr>
        <w:rPr>
          <w:rFonts w:hint="default"/>
        </w:rPr>
      </w:pPr>
      <w:r w:rsidRPr="005716DB">
        <w:rPr>
          <w:rFonts w:asciiTheme="majorEastAsia" w:eastAsiaTheme="majorEastAsia" w:hAnsiTheme="majorEastAsia"/>
          <w:b/>
          <w:bCs/>
          <w:noProof/>
          <w:lang w:val="en-US"/>
        </w:rPr>
        <w:lastRenderedPageBreak/>
        <mc:AlternateContent>
          <mc:Choice Requires="wps">
            <w:drawing>
              <wp:anchor distT="152400" distB="152400" distL="152400" distR="152400" simplePos="0" relativeHeight="251659264" behindDoc="0" locked="0" layoutInCell="1" allowOverlap="1" wp14:anchorId="076EF527" wp14:editId="15387F4A">
                <wp:simplePos x="0" y="0"/>
                <wp:positionH relativeFrom="margin">
                  <wp:posOffset>58420</wp:posOffset>
                </wp:positionH>
                <wp:positionV relativeFrom="line">
                  <wp:posOffset>74930</wp:posOffset>
                </wp:positionV>
                <wp:extent cx="5365750" cy="3283585"/>
                <wp:effectExtent l="0" t="0" r="0" b="0"/>
                <wp:wrapTopAndBottom/>
                <wp:docPr id="1073741825" name="officeArt object"/>
                <wp:cNvGraphicFramePr/>
                <a:graphic xmlns:a="http://schemas.openxmlformats.org/drawingml/2006/main">
                  <a:graphicData uri="http://schemas.microsoft.com/office/word/2010/wordprocessingShape">
                    <wps:wsp>
                      <wps:cNvSpPr txBox="1"/>
                      <wps:spPr>
                        <a:xfrm>
                          <a:off x="0" y="0"/>
                          <a:ext cx="5365750" cy="3283585"/>
                        </a:xfrm>
                        <a:prstGeom prst="rect">
                          <a:avLst/>
                        </a:prstGeom>
                        <a:noFill/>
                        <a:ln w="12700" cap="flat">
                          <a:noFill/>
                          <a:miter lim="400000"/>
                        </a:ln>
                        <a:effectLst/>
                      </wps:spPr>
                      <wps:txbx>
                        <w:txbxContent>
                          <w:p w14:paraId="53756650"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color w:val="AA0D91"/>
                                <w:lang w:val="en-US"/>
                              </w:rPr>
                              <w:t>struct</w:t>
                            </w:r>
                            <w:r>
                              <w:rPr>
                                <w:rFonts w:ascii="Menlo" w:eastAsiaTheme="minorEastAsia" w:hAnsi="Menlo" w:cs="Menlo" w:hint="default"/>
                                <w:lang w:val="en-US"/>
                              </w:rPr>
                              <w:t xml:space="preserve"> Point{</w:t>
                            </w:r>
                          </w:p>
                          <w:p w14:paraId="59E2E9FF"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lang w:val="en-US"/>
                              </w:rPr>
                              <w:t xml:space="preserve">    </w:t>
                            </w:r>
                            <w:r>
                              <w:rPr>
                                <w:rFonts w:ascii="Menlo" w:eastAsiaTheme="minorEastAsia" w:hAnsi="Menlo" w:cs="Menlo" w:hint="default"/>
                                <w:color w:val="AA0D91"/>
                                <w:lang w:val="en-US"/>
                              </w:rPr>
                              <w:t>int</w:t>
                            </w:r>
                            <w:r>
                              <w:rPr>
                                <w:rFonts w:ascii="Menlo" w:eastAsiaTheme="minorEastAsia" w:hAnsi="Menlo" w:cs="Menlo" w:hint="default"/>
                                <w:lang w:val="en-US"/>
                              </w:rPr>
                              <w:t xml:space="preserve"> x;</w:t>
                            </w:r>
                          </w:p>
                          <w:p w14:paraId="7137BACB"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lang w:val="en-US"/>
                              </w:rPr>
                              <w:t xml:space="preserve">    </w:t>
                            </w:r>
                            <w:r>
                              <w:rPr>
                                <w:rFonts w:ascii="Menlo" w:eastAsiaTheme="minorEastAsia" w:hAnsi="Menlo" w:cs="Menlo" w:hint="default"/>
                                <w:color w:val="AA0D91"/>
                                <w:lang w:val="en-US"/>
                              </w:rPr>
                              <w:t>int</w:t>
                            </w:r>
                            <w:r>
                              <w:rPr>
                                <w:rFonts w:ascii="Menlo" w:eastAsiaTheme="minorEastAsia" w:hAnsi="Menlo" w:cs="Menlo" w:hint="default"/>
                                <w:lang w:val="en-US"/>
                              </w:rPr>
                              <w:t xml:space="preserve"> y;</w:t>
                            </w:r>
                          </w:p>
                          <w:p w14:paraId="0205F1D0"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Theme="minorEastAsia" w:hAnsi="Menlo" w:cs="Menlo" w:hint="default"/>
                                <w:lang w:val="en-US"/>
                              </w:rPr>
                              <w:t xml:space="preserve">    </w:t>
                            </w:r>
                            <w:r>
                              <w:rPr>
                                <w:rFonts w:ascii="Menlo" w:eastAsiaTheme="minorEastAsia" w:hAnsi="Menlo" w:cs="Menlo" w:hint="default"/>
                                <w:color w:val="007400"/>
                                <w:lang w:val="en-US"/>
                              </w:rPr>
                              <w:t>//</w:t>
                            </w:r>
                            <w:r>
                              <w:rPr>
                                <w:rFonts w:ascii="PingFang SC" w:eastAsia="PingFang SC" w:hAnsi="Menlo" w:cs="PingFang SC"/>
                                <w:color w:val="007400"/>
                                <w:lang w:val="en-US"/>
                              </w:rPr>
                              <w:t>重载操作符</w:t>
                            </w:r>
                          </w:p>
                          <w:p w14:paraId="391A79FA"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3F6E74"/>
                                <w:lang w:val="en-US"/>
                              </w:rPr>
                              <w:t>Point</w:t>
                            </w:r>
                            <w:r>
                              <w:rPr>
                                <w:rFonts w:ascii="Menlo" w:eastAsia="PingFang SC" w:hAnsi="Menlo" w:cs="Menlo" w:hint="default"/>
                                <w:lang w:val="en-US"/>
                              </w:rPr>
                              <w:t xml:space="preserve">&amp; </w:t>
                            </w:r>
                            <w:r>
                              <w:rPr>
                                <w:rFonts w:ascii="Menlo" w:eastAsia="PingFang SC" w:hAnsi="Menlo" w:cs="Menlo" w:hint="default"/>
                                <w:color w:val="AA0D91"/>
                                <w:lang w:val="en-US"/>
                              </w:rPr>
                              <w:t>operator</w:t>
                            </w:r>
                            <w:r>
                              <w:rPr>
                                <w:rFonts w:ascii="Menlo" w:eastAsia="PingFang SC" w:hAnsi="Menlo" w:cs="Menlo" w:hint="default"/>
                                <w:lang w:val="en-US"/>
                              </w:rPr>
                              <w:t xml:space="preserve"> = (</w:t>
                            </w:r>
                            <w:r>
                              <w:rPr>
                                <w:rFonts w:ascii="Menlo" w:eastAsia="PingFang SC" w:hAnsi="Menlo" w:cs="Menlo" w:hint="default"/>
                                <w:color w:val="AA0D91"/>
                                <w:lang w:val="en-US"/>
                              </w:rPr>
                              <w:t>const</w:t>
                            </w:r>
                            <w:r>
                              <w:rPr>
                                <w:rFonts w:ascii="Menlo" w:eastAsia="PingFang SC" w:hAnsi="Menlo" w:cs="Menlo" w:hint="default"/>
                                <w:lang w:val="en-US"/>
                              </w:rPr>
                              <w:t xml:space="preserve"> </w:t>
                            </w:r>
                            <w:r>
                              <w:rPr>
                                <w:rFonts w:ascii="Menlo" w:eastAsia="PingFang SC" w:hAnsi="Menlo" w:cs="Menlo" w:hint="default"/>
                                <w:color w:val="3F6E74"/>
                                <w:lang w:val="en-US"/>
                              </w:rPr>
                              <w:t>Point</w:t>
                            </w:r>
                            <w:r>
                              <w:rPr>
                                <w:rFonts w:ascii="Menlo" w:eastAsia="PingFang SC" w:hAnsi="Menlo" w:cs="Menlo" w:hint="default"/>
                                <w:lang w:val="en-US"/>
                              </w:rPr>
                              <w:t>&amp; rhs){</w:t>
                            </w:r>
                          </w:p>
                          <w:p w14:paraId="47C63541"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3F6E74"/>
                                <w:lang w:val="en-US"/>
                              </w:rPr>
                              <w:t>x</w:t>
                            </w:r>
                            <w:r>
                              <w:rPr>
                                <w:rFonts w:ascii="Menlo" w:eastAsia="PingFang SC" w:hAnsi="Menlo" w:cs="Menlo" w:hint="default"/>
                                <w:lang w:val="en-US"/>
                              </w:rPr>
                              <w:t xml:space="preserve"> = rhs.</w:t>
                            </w:r>
                            <w:r>
                              <w:rPr>
                                <w:rFonts w:ascii="Menlo" w:eastAsia="PingFang SC" w:hAnsi="Menlo" w:cs="Menlo" w:hint="default"/>
                                <w:color w:val="3F6E74"/>
                                <w:lang w:val="en-US"/>
                              </w:rPr>
                              <w:t>x</w:t>
                            </w:r>
                            <w:r>
                              <w:rPr>
                                <w:rFonts w:ascii="Menlo" w:eastAsia="PingFang SC" w:hAnsi="Menlo" w:cs="Menlo" w:hint="default"/>
                                <w:lang w:val="en-US"/>
                              </w:rPr>
                              <w:t>;</w:t>
                            </w:r>
                          </w:p>
                          <w:p w14:paraId="19F5C965"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3F6E74"/>
                                <w:lang w:val="en-US"/>
                              </w:rPr>
                              <w:t>y</w:t>
                            </w:r>
                            <w:r>
                              <w:rPr>
                                <w:rFonts w:ascii="Menlo" w:eastAsia="PingFang SC" w:hAnsi="Menlo" w:cs="Menlo" w:hint="default"/>
                                <w:lang w:val="en-US"/>
                              </w:rPr>
                              <w:t xml:space="preserve"> = rhs.</w:t>
                            </w:r>
                            <w:r>
                              <w:rPr>
                                <w:rFonts w:ascii="Menlo" w:eastAsia="PingFang SC" w:hAnsi="Menlo" w:cs="Menlo" w:hint="default"/>
                                <w:color w:val="3F6E74"/>
                                <w:lang w:val="en-US"/>
                              </w:rPr>
                              <w:t>y</w:t>
                            </w:r>
                            <w:r>
                              <w:rPr>
                                <w:rFonts w:ascii="Menlo" w:eastAsia="PingFang SC" w:hAnsi="Menlo" w:cs="Menlo" w:hint="default"/>
                                <w:lang w:val="en-US"/>
                              </w:rPr>
                              <w:t>;</w:t>
                            </w:r>
                          </w:p>
                          <w:p w14:paraId="053BE5D0"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this</w:t>
                            </w:r>
                            <w:r>
                              <w:rPr>
                                <w:rFonts w:ascii="Menlo" w:eastAsia="PingFang SC" w:hAnsi="Menlo" w:cs="Menlo" w:hint="default"/>
                                <w:lang w:val="en-US"/>
                              </w:rPr>
                              <w:t>;</w:t>
                            </w:r>
                          </w:p>
                          <w:p w14:paraId="65EBFFED"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29C61D1D"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bool</w:t>
                            </w:r>
                            <w:r>
                              <w:rPr>
                                <w:rFonts w:ascii="Menlo" w:eastAsia="PingFang SC" w:hAnsi="Menlo" w:cs="Menlo" w:hint="default"/>
                                <w:lang w:val="en-US"/>
                              </w:rPr>
                              <w:t xml:space="preserve"> </w:t>
                            </w:r>
                            <w:r>
                              <w:rPr>
                                <w:rFonts w:ascii="Menlo" w:eastAsia="PingFang SC" w:hAnsi="Menlo" w:cs="Menlo" w:hint="default"/>
                                <w:color w:val="AA0D91"/>
                                <w:lang w:val="en-US"/>
                              </w:rPr>
                              <w:t>operator</w:t>
                            </w:r>
                            <w:r>
                              <w:rPr>
                                <w:rFonts w:ascii="Menlo" w:eastAsia="PingFang SC" w:hAnsi="Menlo" w:cs="Menlo" w:hint="default"/>
                                <w:lang w:val="en-US"/>
                              </w:rPr>
                              <w:t xml:space="preserve"> != (</w:t>
                            </w:r>
                            <w:r>
                              <w:rPr>
                                <w:rFonts w:ascii="Menlo" w:eastAsia="PingFang SC" w:hAnsi="Menlo" w:cs="Menlo" w:hint="default"/>
                                <w:color w:val="AA0D91"/>
                                <w:lang w:val="en-US"/>
                              </w:rPr>
                              <w:t>const</w:t>
                            </w:r>
                            <w:r>
                              <w:rPr>
                                <w:rFonts w:ascii="Menlo" w:eastAsia="PingFang SC" w:hAnsi="Menlo" w:cs="Menlo" w:hint="default"/>
                                <w:lang w:val="en-US"/>
                              </w:rPr>
                              <w:t xml:space="preserve"> </w:t>
                            </w:r>
                            <w:r>
                              <w:rPr>
                                <w:rFonts w:ascii="Menlo" w:eastAsia="PingFang SC" w:hAnsi="Menlo" w:cs="Menlo" w:hint="default"/>
                                <w:color w:val="3F6E74"/>
                                <w:lang w:val="en-US"/>
                              </w:rPr>
                              <w:t>Point</w:t>
                            </w:r>
                            <w:r>
                              <w:rPr>
                                <w:rFonts w:ascii="Menlo" w:eastAsia="PingFang SC" w:hAnsi="Menlo" w:cs="Menlo" w:hint="default"/>
                                <w:lang w:val="en-US"/>
                              </w:rPr>
                              <w:t>&amp; rhs){</w:t>
                            </w:r>
                          </w:p>
                          <w:p w14:paraId="3057983C"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 xml:space="preserve"> (</w:t>
                            </w:r>
                            <w:r>
                              <w:rPr>
                                <w:rFonts w:ascii="Menlo" w:eastAsia="PingFang SC" w:hAnsi="Menlo" w:cs="Menlo" w:hint="default"/>
                                <w:color w:val="3F6E74"/>
                                <w:lang w:val="en-US"/>
                              </w:rPr>
                              <w:t>x</w:t>
                            </w:r>
                            <w:r>
                              <w:rPr>
                                <w:rFonts w:ascii="Menlo" w:eastAsia="PingFang SC" w:hAnsi="Menlo" w:cs="Menlo" w:hint="default"/>
                                <w:lang w:val="en-US"/>
                              </w:rPr>
                              <w:t>==rhs.</w:t>
                            </w:r>
                            <w:r>
                              <w:rPr>
                                <w:rFonts w:ascii="Menlo" w:eastAsia="PingFang SC" w:hAnsi="Menlo" w:cs="Menlo" w:hint="default"/>
                                <w:color w:val="3F6E74"/>
                                <w:lang w:val="en-US"/>
                              </w:rPr>
                              <w:t>x</w:t>
                            </w:r>
                            <w:r>
                              <w:rPr>
                                <w:rFonts w:ascii="Menlo" w:eastAsia="PingFang SC" w:hAnsi="Menlo" w:cs="Menlo" w:hint="default"/>
                                <w:lang w:val="en-US"/>
                              </w:rPr>
                              <w:t xml:space="preserve"> &amp;&amp; </w:t>
                            </w:r>
                            <w:r>
                              <w:rPr>
                                <w:rFonts w:ascii="Menlo" w:eastAsia="PingFang SC" w:hAnsi="Menlo" w:cs="Menlo" w:hint="default"/>
                                <w:color w:val="3F6E74"/>
                                <w:lang w:val="en-US"/>
                              </w:rPr>
                              <w:t>y</w:t>
                            </w:r>
                            <w:r>
                              <w:rPr>
                                <w:rFonts w:ascii="Menlo" w:eastAsia="PingFang SC" w:hAnsi="Menlo" w:cs="Menlo" w:hint="default"/>
                                <w:lang w:val="en-US"/>
                              </w:rPr>
                              <w:t>==rhs.</w:t>
                            </w:r>
                            <w:r>
                              <w:rPr>
                                <w:rFonts w:ascii="Menlo" w:eastAsia="PingFang SC" w:hAnsi="Menlo" w:cs="Menlo" w:hint="default"/>
                                <w:color w:val="3F6E74"/>
                                <w:lang w:val="en-US"/>
                              </w:rPr>
                              <w:t>y</w:t>
                            </w:r>
                            <w:r>
                              <w:rPr>
                                <w:rFonts w:ascii="Menlo" w:eastAsia="PingFang SC" w:hAnsi="Menlo" w:cs="Menlo" w:hint="default"/>
                                <w:lang w:val="en-US"/>
                              </w:rPr>
                              <w:t>){</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false</w:t>
                            </w:r>
                            <w:r>
                              <w:rPr>
                                <w:rFonts w:ascii="Menlo" w:eastAsia="PingFang SC" w:hAnsi="Menlo" w:cs="Menlo" w:hint="default"/>
                                <w:lang w:val="en-US"/>
                              </w:rPr>
                              <w:t>;}</w:t>
                            </w:r>
                          </w:p>
                          <w:p w14:paraId="2B780034"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else</w:t>
                            </w:r>
                            <w:r>
                              <w:rPr>
                                <w:rFonts w:ascii="Menlo" w:eastAsia="PingFang SC" w:hAnsi="Menlo" w:cs="Menlo" w:hint="default"/>
                                <w:lang w:val="en-US"/>
                              </w:rPr>
                              <w:t xml:space="preserve"> </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true</w:t>
                            </w:r>
                            <w:r>
                              <w:rPr>
                                <w:rFonts w:ascii="Menlo" w:eastAsia="PingFang SC" w:hAnsi="Menlo" w:cs="Menlo" w:hint="default"/>
                                <w:lang w:val="en-US"/>
                              </w:rPr>
                              <w:t>;</w:t>
                            </w:r>
                          </w:p>
                          <w:p w14:paraId="35AC8C87"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3797F561"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bool</w:t>
                            </w:r>
                            <w:r>
                              <w:rPr>
                                <w:rFonts w:ascii="Menlo" w:eastAsia="PingFang SC" w:hAnsi="Menlo" w:cs="Menlo" w:hint="default"/>
                                <w:lang w:val="en-US"/>
                              </w:rPr>
                              <w:t xml:space="preserve"> </w:t>
                            </w:r>
                            <w:r>
                              <w:rPr>
                                <w:rFonts w:ascii="Menlo" w:eastAsia="PingFang SC" w:hAnsi="Menlo" w:cs="Menlo" w:hint="default"/>
                                <w:color w:val="AA0D91"/>
                                <w:lang w:val="en-US"/>
                              </w:rPr>
                              <w:t>operator</w:t>
                            </w:r>
                            <w:r>
                              <w:rPr>
                                <w:rFonts w:ascii="Menlo" w:eastAsia="PingFang SC" w:hAnsi="Menlo" w:cs="Menlo" w:hint="default"/>
                                <w:lang w:val="en-US"/>
                              </w:rPr>
                              <w:t xml:space="preserve"> == (</w:t>
                            </w:r>
                            <w:r>
                              <w:rPr>
                                <w:rFonts w:ascii="Menlo" w:eastAsia="PingFang SC" w:hAnsi="Menlo" w:cs="Menlo" w:hint="default"/>
                                <w:color w:val="AA0D91"/>
                                <w:lang w:val="en-US"/>
                              </w:rPr>
                              <w:t>const</w:t>
                            </w:r>
                            <w:r>
                              <w:rPr>
                                <w:rFonts w:ascii="Menlo" w:eastAsia="PingFang SC" w:hAnsi="Menlo" w:cs="Menlo" w:hint="default"/>
                                <w:lang w:val="en-US"/>
                              </w:rPr>
                              <w:t xml:space="preserve"> </w:t>
                            </w:r>
                            <w:r>
                              <w:rPr>
                                <w:rFonts w:ascii="Menlo" w:eastAsia="PingFang SC" w:hAnsi="Menlo" w:cs="Menlo" w:hint="default"/>
                                <w:color w:val="3F6E74"/>
                                <w:lang w:val="en-US"/>
                              </w:rPr>
                              <w:t>Point</w:t>
                            </w:r>
                            <w:r>
                              <w:rPr>
                                <w:rFonts w:ascii="Menlo" w:eastAsia="PingFang SC" w:hAnsi="Menlo" w:cs="Menlo" w:hint="default"/>
                                <w:lang w:val="en-US"/>
                              </w:rPr>
                              <w:t>&amp; rhs){</w:t>
                            </w:r>
                          </w:p>
                          <w:p w14:paraId="5BAD5803"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 xml:space="preserve"> (</w:t>
                            </w:r>
                            <w:r>
                              <w:rPr>
                                <w:rFonts w:ascii="Menlo" w:eastAsia="PingFang SC" w:hAnsi="Menlo" w:cs="Menlo" w:hint="default"/>
                                <w:color w:val="3F6E74"/>
                                <w:lang w:val="en-US"/>
                              </w:rPr>
                              <w:t>x</w:t>
                            </w:r>
                            <w:r>
                              <w:rPr>
                                <w:rFonts w:ascii="Menlo" w:eastAsia="PingFang SC" w:hAnsi="Menlo" w:cs="Menlo" w:hint="default"/>
                                <w:lang w:val="en-US"/>
                              </w:rPr>
                              <w:t>==rhs.</w:t>
                            </w:r>
                            <w:r>
                              <w:rPr>
                                <w:rFonts w:ascii="Menlo" w:eastAsia="PingFang SC" w:hAnsi="Menlo" w:cs="Menlo" w:hint="default"/>
                                <w:color w:val="3F6E74"/>
                                <w:lang w:val="en-US"/>
                              </w:rPr>
                              <w:t>x</w:t>
                            </w:r>
                            <w:r>
                              <w:rPr>
                                <w:rFonts w:ascii="Menlo" w:eastAsia="PingFang SC" w:hAnsi="Menlo" w:cs="Menlo" w:hint="default"/>
                                <w:lang w:val="en-US"/>
                              </w:rPr>
                              <w:t xml:space="preserve"> &amp;&amp; </w:t>
                            </w:r>
                            <w:r>
                              <w:rPr>
                                <w:rFonts w:ascii="Menlo" w:eastAsia="PingFang SC" w:hAnsi="Menlo" w:cs="Menlo" w:hint="default"/>
                                <w:color w:val="3F6E74"/>
                                <w:lang w:val="en-US"/>
                              </w:rPr>
                              <w:t>y</w:t>
                            </w:r>
                            <w:r>
                              <w:rPr>
                                <w:rFonts w:ascii="Menlo" w:eastAsia="PingFang SC" w:hAnsi="Menlo" w:cs="Menlo" w:hint="default"/>
                                <w:lang w:val="en-US"/>
                              </w:rPr>
                              <w:t>==rhs.</w:t>
                            </w:r>
                            <w:r>
                              <w:rPr>
                                <w:rFonts w:ascii="Menlo" w:eastAsia="PingFang SC" w:hAnsi="Menlo" w:cs="Menlo" w:hint="default"/>
                                <w:color w:val="3F6E74"/>
                                <w:lang w:val="en-US"/>
                              </w:rPr>
                              <w:t>y</w:t>
                            </w:r>
                            <w:r>
                              <w:rPr>
                                <w:rFonts w:ascii="Menlo" w:eastAsia="PingFang SC" w:hAnsi="Menlo" w:cs="Menlo" w:hint="default"/>
                                <w:lang w:val="en-US"/>
                              </w:rPr>
                              <w:t>){</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true</w:t>
                            </w:r>
                            <w:r>
                              <w:rPr>
                                <w:rFonts w:ascii="Menlo" w:eastAsia="PingFang SC" w:hAnsi="Menlo" w:cs="Menlo" w:hint="default"/>
                                <w:lang w:val="en-US"/>
                              </w:rPr>
                              <w:t>;}</w:t>
                            </w:r>
                          </w:p>
                          <w:p w14:paraId="241659C3"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else</w:t>
                            </w:r>
                            <w:r>
                              <w:rPr>
                                <w:rFonts w:ascii="Menlo" w:eastAsia="PingFang SC" w:hAnsi="Menlo" w:cs="Menlo" w:hint="default"/>
                                <w:lang w:val="en-US"/>
                              </w:rPr>
                              <w:t xml:space="preserve"> </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false</w:t>
                            </w:r>
                            <w:r>
                              <w:rPr>
                                <w:rFonts w:ascii="Menlo" w:eastAsia="PingFang SC" w:hAnsi="Menlo" w:cs="Menlo" w:hint="default"/>
                                <w:lang w:val="en-US"/>
                              </w:rPr>
                              <w:t>;</w:t>
                            </w:r>
                          </w:p>
                          <w:p w14:paraId="087E4C2F"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703D5F58" w14:textId="77777777" w:rsidR="008516A3" w:rsidRDefault="008516A3" w:rsidP="008516A3">
                            <w:pPr>
                              <w:pStyle w:val="ab"/>
                            </w:pPr>
                            <w:r>
                              <w:rPr>
                                <w:rFonts w:eastAsia="PingFang SC" w:cs="Menlo"/>
                              </w:rPr>
                              <w:t>};</w:t>
                            </w:r>
                          </w:p>
                          <w:p w14:paraId="7D7F9C9D" w14:textId="77777777" w:rsidR="008516A3" w:rsidRDefault="008516A3" w:rsidP="008516A3">
                            <w:pPr>
                              <w:pStyle w:val="ab"/>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076EF527" id="_x0000_t202" coordsize="21600,21600" o:spt="202" path="m0,0l0,21600,21600,21600,21600,0xe">
                <v:stroke joinstyle="miter"/>
                <v:path gradientshapeok="t" o:connecttype="rect"/>
              </v:shapetype>
              <v:shape id="officeArt_x0020_object" o:spid="_x0000_s1026" type="#_x0000_t202" style="position:absolute;margin-left:4.6pt;margin-top:5.9pt;width:422.5pt;height:258.55pt;z-index:25165926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" filled="f" stroked="f" strokeweight="1pt">
                <v:stroke miterlimit="4"/>
                <v:textbox inset="4pt,4pt,4pt,4pt">
                  <w:txbxContent>
                    <w:p w14:paraId="53756650"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color w:val="AA0D91"/>
                          <w:lang w:val="en-US"/>
                        </w:rPr>
                        <w:t>struct</w:t>
                      </w:r>
                      <w:r>
                        <w:rPr>
                          <w:rFonts w:ascii="Menlo" w:eastAsiaTheme="minorEastAsia" w:hAnsi="Menlo" w:cs="Menlo" w:hint="default"/>
                          <w:lang w:val="en-US"/>
                        </w:rPr>
                        <w:t xml:space="preserve"> </w:t>
                      </w:r>
                      <w:proofErr w:type="gramStart"/>
                      <w:r>
                        <w:rPr>
                          <w:rFonts w:ascii="Menlo" w:eastAsiaTheme="minorEastAsia" w:hAnsi="Menlo" w:cs="Menlo" w:hint="default"/>
                          <w:lang w:val="en-US"/>
                        </w:rPr>
                        <w:t>Point{</w:t>
                      </w:r>
                      <w:proofErr w:type="gramEnd"/>
                    </w:p>
                    <w:p w14:paraId="59E2E9FF"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lang w:val="en-US"/>
                        </w:rPr>
                        <w:t xml:space="preserve">    </w:t>
                      </w:r>
                      <w:r>
                        <w:rPr>
                          <w:rFonts w:ascii="Menlo" w:eastAsiaTheme="minorEastAsia" w:hAnsi="Menlo" w:cs="Menlo" w:hint="default"/>
                          <w:color w:val="AA0D91"/>
                          <w:lang w:val="en-US"/>
                        </w:rPr>
                        <w:t>int</w:t>
                      </w:r>
                      <w:r>
                        <w:rPr>
                          <w:rFonts w:ascii="Menlo" w:eastAsiaTheme="minorEastAsia" w:hAnsi="Menlo" w:cs="Menlo" w:hint="default"/>
                          <w:lang w:val="en-US"/>
                        </w:rPr>
                        <w:t xml:space="preserve"> x;</w:t>
                      </w:r>
                    </w:p>
                    <w:p w14:paraId="7137BACB"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lang w:val="en-US"/>
                        </w:rPr>
                        <w:t xml:space="preserve">    </w:t>
                      </w:r>
                      <w:r>
                        <w:rPr>
                          <w:rFonts w:ascii="Menlo" w:eastAsiaTheme="minorEastAsia" w:hAnsi="Menlo" w:cs="Menlo" w:hint="default"/>
                          <w:color w:val="AA0D91"/>
                          <w:lang w:val="en-US"/>
                        </w:rPr>
                        <w:t>int</w:t>
                      </w:r>
                      <w:r>
                        <w:rPr>
                          <w:rFonts w:ascii="Menlo" w:eastAsiaTheme="minorEastAsia" w:hAnsi="Menlo" w:cs="Menlo" w:hint="default"/>
                          <w:lang w:val="en-US"/>
                        </w:rPr>
                        <w:t xml:space="preserve"> y;</w:t>
                      </w:r>
                    </w:p>
                    <w:p w14:paraId="0205F1D0"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Theme="minorEastAsia" w:hAnsi="Menlo" w:cs="Menlo" w:hint="default"/>
                          <w:lang w:val="en-US"/>
                        </w:rPr>
                        <w:t xml:space="preserve">    </w:t>
                      </w:r>
                      <w:r>
                        <w:rPr>
                          <w:rFonts w:ascii="Menlo" w:eastAsiaTheme="minorEastAsia" w:hAnsi="Menlo" w:cs="Menlo" w:hint="default"/>
                          <w:color w:val="007400"/>
                          <w:lang w:val="en-US"/>
                        </w:rPr>
                        <w:t>//</w:t>
                      </w:r>
                      <w:r>
                        <w:rPr>
                          <w:rFonts w:ascii="PingFang SC" w:eastAsia="PingFang SC" w:hAnsi="Menlo" w:cs="PingFang SC"/>
                          <w:color w:val="007400"/>
                          <w:lang w:val="en-US"/>
                        </w:rPr>
                        <w:t>重载操作符</w:t>
                      </w:r>
                    </w:p>
                    <w:p w14:paraId="391A79FA"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3F6E74"/>
                          <w:lang w:val="en-US"/>
                        </w:rPr>
                        <w:t>Point</w:t>
                      </w:r>
                      <w:r>
                        <w:rPr>
                          <w:rFonts w:ascii="Menlo" w:eastAsia="PingFang SC" w:hAnsi="Menlo" w:cs="Menlo" w:hint="default"/>
                          <w:lang w:val="en-US"/>
                        </w:rPr>
                        <w:t xml:space="preserve">&amp; </w:t>
                      </w:r>
                      <w:r>
                        <w:rPr>
                          <w:rFonts w:ascii="Menlo" w:eastAsia="PingFang SC" w:hAnsi="Menlo" w:cs="Menlo" w:hint="default"/>
                          <w:color w:val="AA0D91"/>
                          <w:lang w:val="en-US"/>
                        </w:rPr>
                        <w:t>operator</w:t>
                      </w:r>
                      <w:r>
                        <w:rPr>
                          <w:rFonts w:ascii="Menlo" w:eastAsia="PingFang SC" w:hAnsi="Menlo" w:cs="Menlo" w:hint="default"/>
                          <w:lang w:val="en-US"/>
                        </w:rPr>
                        <w:t xml:space="preserve"> = (</w:t>
                      </w:r>
                      <w:r>
                        <w:rPr>
                          <w:rFonts w:ascii="Menlo" w:eastAsia="PingFang SC" w:hAnsi="Menlo" w:cs="Menlo" w:hint="default"/>
                          <w:color w:val="AA0D91"/>
                          <w:lang w:val="en-US"/>
                        </w:rPr>
                        <w:t>const</w:t>
                      </w:r>
                      <w:r>
                        <w:rPr>
                          <w:rFonts w:ascii="Menlo" w:eastAsia="PingFang SC" w:hAnsi="Menlo" w:cs="Menlo" w:hint="default"/>
                          <w:lang w:val="en-US"/>
                        </w:rPr>
                        <w:t xml:space="preserve"> </w:t>
                      </w:r>
                      <w:r>
                        <w:rPr>
                          <w:rFonts w:ascii="Menlo" w:eastAsia="PingFang SC" w:hAnsi="Menlo" w:cs="Menlo" w:hint="default"/>
                          <w:color w:val="3F6E74"/>
                          <w:lang w:val="en-US"/>
                        </w:rPr>
                        <w:t>Point</w:t>
                      </w:r>
                      <w:r>
                        <w:rPr>
                          <w:rFonts w:ascii="Menlo" w:eastAsia="PingFang SC" w:hAnsi="Menlo" w:cs="Menlo" w:hint="default"/>
                          <w:lang w:val="en-US"/>
                        </w:rPr>
                        <w:t xml:space="preserve">&amp; </w:t>
                      </w:r>
                      <w:proofErr w:type="gramStart"/>
                      <w:r>
                        <w:rPr>
                          <w:rFonts w:ascii="Menlo" w:eastAsia="PingFang SC" w:hAnsi="Menlo" w:cs="Menlo" w:hint="default"/>
                          <w:lang w:val="en-US"/>
                        </w:rPr>
                        <w:t>rhs){</w:t>
                      </w:r>
                      <w:proofErr w:type="gramEnd"/>
                    </w:p>
                    <w:p w14:paraId="47C63541"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3F6E74"/>
                          <w:lang w:val="en-US"/>
                        </w:rPr>
                        <w:t>x</w:t>
                      </w:r>
                      <w:r>
                        <w:rPr>
                          <w:rFonts w:ascii="Menlo" w:eastAsia="PingFang SC" w:hAnsi="Menlo" w:cs="Menlo" w:hint="default"/>
                          <w:lang w:val="en-US"/>
                        </w:rPr>
                        <w:t xml:space="preserve"> = rhs.</w:t>
                      </w:r>
                      <w:r>
                        <w:rPr>
                          <w:rFonts w:ascii="Menlo" w:eastAsia="PingFang SC" w:hAnsi="Menlo" w:cs="Menlo" w:hint="default"/>
                          <w:color w:val="3F6E74"/>
                          <w:lang w:val="en-US"/>
                        </w:rPr>
                        <w:t>x</w:t>
                      </w:r>
                      <w:r>
                        <w:rPr>
                          <w:rFonts w:ascii="Menlo" w:eastAsia="PingFang SC" w:hAnsi="Menlo" w:cs="Menlo" w:hint="default"/>
                          <w:lang w:val="en-US"/>
                        </w:rPr>
                        <w:t>;</w:t>
                      </w:r>
                    </w:p>
                    <w:p w14:paraId="19F5C965"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3F6E74"/>
                          <w:lang w:val="en-US"/>
                        </w:rPr>
                        <w:t>y</w:t>
                      </w:r>
                      <w:r>
                        <w:rPr>
                          <w:rFonts w:ascii="Menlo" w:eastAsia="PingFang SC" w:hAnsi="Menlo" w:cs="Menlo" w:hint="default"/>
                          <w:lang w:val="en-US"/>
                        </w:rPr>
                        <w:t xml:space="preserve"> = </w:t>
                      </w:r>
                      <w:proofErr w:type="gramStart"/>
                      <w:r>
                        <w:rPr>
                          <w:rFonts w:ascii="Menlo" w:eastAsia="PingFang SC" w:hAnsi="Menlo" w:cs="Menlo" w:hint="default"/>
                          <w:lang w:val="en-US"/>
                        </w:rPr>
                        <w:t>rhs.</w:t>
                      </w:r>
                      <w:r>
                        <w:rPr>
                          <w:rFonts w:ascii="Menlo" w:eastAsia="PingFang SC" w:hAnsi="Menlo" w:cs="Menlo" w:hint="default"/>
                          <w:color w:val="3F6E74"/>
                          <w:lang w:val="en-US"/>
                        </w:rPr>
                        <w:t>y</w:t>
                      </w:r>
                      <w:proofErr w:type="gramEnd"/>
                      <w:r>
                        <w:rPr>
                          <w:rFonts w:ascii="Menlo" w:eastAsia="PingFang SC" w:hAnsi="Menlo" w:cs="Menlo" w:hint="default"/>
                          <w:lang w:val="en-US"/>
                        </w:rPr>
                        <w:t>;</w:t>
                      </w:r>
                    </w:p>
                    <w:p w14:paraId="053BE5D0"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this</w:t>
                      </w:r>
                      <w:r>
                        <w:rPr>
                          <w:rFonts w:ascii="Menlo" w:eastAsia="PingFang SC" w:hAnsi="Menlo" w:cs="Menlo" w:hint="default"/>
                          <w:lang w:val="en-US"/>
                        </w:rPr>
                        <w:t>;</w:t>
                      </w:r>
                    </w:p>
                    <w:p w14:paraId="65EBFFED"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29C61D1D"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bool</w:t>
                      </w:r>
                      <w:r>
                        <w:rPr>
                          <w:rFonts w:ascii="Menlo" w:eastAsia="PingFang SC" w:hAnsi="Menlo" w:cs="Menlo" w:hint="default"/>
                          <w:lang w:val="en-US"/>
                        </w:rPr>
                        <w:t xml:space="preserve"> </w:t>
                      </w:r>
                      <w:proofErr w:type="gramStart"/>
                      <w:r>
                        <w:rPr>
                          <w:rFonts w:ascii="Menlo" w:eastAsia="PingFang SC" w:hAnsi="Menlo" w:cs="Menlo" w:hint="default"/>
                          <w:color w:val="AA0D91"/>
                          <w:lang w:val="en-US"/>
                        </w:rPr>
                        <w:t>operator</w:t>
                      </w:r>
                      <w:r>
                        <w:rPr>
                          <w:rFonts w:ascii="Menlo" w:eastAsia="PingFang SC" w:hAnsi="Menlo" w:cs="Menlo" w:hint="default"/>
                          <w:lang w:val="en-US"/>
                        </w:rPr>
                        <w:t xml:space="preserve"> !</w:t>
                      </w:r>
                      <w:proofErr w:type="gramEnd"/>
                      <w:r>
                        <w:rPr>
                          <w:rFonts w:ascii="Menlo" w:eastAsia="PingFang SC" w:hAnsi="Menlo" w:cs="Menlo" w:hint="default"/>
                          <w:lang w:val="en-US"/>
                        </w:rPr>
                        <w:t>= (</w:t>
                      </w:r>
                      <w:r>
                        <w:rPr>
                          <w:rFonts w:ascii="Menlo" w:eastAsia="PingFang SC" w:hAnsi="Menlo" w:cs="Menlo" w:hint="default"/>
                          <w:color w:val="AA0D91"/>
                          <w:lang w:val="en-US"/>
                        </w:rPr>
                        <w:t>const</w:t>
                      </w:r>
                      <w:r>
                        <w:rPr>
                          <w:rFonts w:ascii="Menlo" w:eastAsia="PingFang SC" w:hAnsi="Menlo" w:cs="Menlo" w:hint="default"/>
                          <w:lang w:val="en-US"/>
                        </w:rPr>
                        <w:t xml:space="preserve"> </w:t>
                      </w:r>
                      <w:r>
                        <w:rPr>
                          <w:rFonts w:ascii="Menlo" w:eastAsia="PingFang SC" w:hAnsi="Menlo" w:cs="Menlo" w:hint="default"/>
                          <w:color w:val="3F6E74"/>
                          <w:lang w:val="en-US"/>
                        </w:rPr>
                        <w:t>Point</w:t>
                      </w:r>
                      <w:r>
                        <w:rPr>
                          <w:rFonts w:ascii="Menlo" w:eastAsia="PingFang SC" w:hAnsi="Menlo" w:cs="Menlo" w:hint="default"/>
                          <w:lang w:val="en-US"/>
                        </w:rPr>
                        <w:t>&amp; rhs){</w:t>
                      </w:r>
                    </w:p>
                    <w:p w14:paraId="3057983C"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 xml:space="preserve"> (</w:t>
                      </w:r>
                      <w:r>
                        <w:rPr>
                          <w:rFonts w:ascii="Menlo" w:eastAsia="PingFang SC" w:hAnsi="Menlo" w:cs="Menlo" w:hint="default"/>
                          <w:color w:val="3F6E74"/>
                          <w:lang w:val="en-US"/>
                        </w:rPr>
                        <w:t>x</w:t>
                      </w:r>
                      <w:r>
                        <w:rPr>
                          <w:rFonts w:ascii="Menlo" w:eastAsia="PingFang SC" w:hAnsi="Menlo" w:cs="Menlo" w:hint="default"/>
                          <w:lang w:val="en-US"/>
                        </w:rPr>
                        <w:t>==rhs.</w:t>
                      </w:r>
                      <w:r>
                        <w:rPr>
                          <w:rFonts w:ascii="Menlo" w:eastAsia="PingFang SC" w:hAnsi="Menlo" w:cs="Menlo" w:hint="default"/>
                          <w:color w:val="3F6E74"/>
                          <w:lang w:val="en-US"/>
                        </w:rPr>
                        <w:t>x</w:t>
                      </w:r>
                      <w:r>
                        <w:rPr>
                          <w:rFonts w:ascii="Menlo" w:eastAsia="PingFang SC" w:hAnsi="Menlo" w:cs="Menlo" w:hint="default"/>
                          <w:lang w:val="en-US"/>
                        </w:rPr>
                        <w:t xml:space="preserve"> &amp;&amp; </w:t>
                      </w:r>
                      <w:r>
                        <w:rPr>
                          <w:rFonts w:ascii="Menlo" w:eastAsia="PingFang SC" w:hAnsi="Menlo" w:cs="Menlo" w:hint="default"/>
                          <w:color w:val="3F6E74"/>
                          <w:lang w:val="en-US"/>
                        </w:rPr>
                        <w:t>y</w:t>
                      </w:r>
                      <w:r>
                        <w:rPr>
                          <w:rFonts w:ascii="Menlo" w:eastAsia="PingFang SC" w:hAnsi="Menlo" w:cs="Menlo" w:hint="default"/>
                          <w:lang w:val="en-US"/>
                        </w:rPr>
                        <w:t>==</w:t>
                      </w:r>
                      <w:proofErr w:type="gramStart"/>
                      <w:r>
                        <w:rPr>
                          <w:rFonts w:ascii="Menlo" w:eastAsia="PingFang SC" w:hAnsi="Menlo" w:cs="Menlo" w:hint="default"/>
                          <w:lang w:val="en-US"/>
                        </w:rPr>
                        <w:t>rhs.</w:t>
                      </w:r>
                      <w:r>
                        <w:rPr>
                          <w:rFonts w:ascii="Menlo" w:eastAsia="PingFang SC" w:hAnsi="Menlo" w:cs="Menlo" w:hint="default"/>
                          <w:color w:val="3F6E74"/>
                          <w:lang w:val="en-US"/>
                        </w:rPr>
                        <w:t>y</w:t>
                      </w:r>
                      <w:proofErr w:type="gramEnd"/>
                      <w:r>
                        <w:rPr>
                          <w:rFonts w:ascii="Menlo" w:eastAsia="PingFang SC" w:hAnsi="Menlo" w:cs="Menlo" w:hint="default"/>
                          <w:lang w:val="en-US"/>
                        </w:rPr>
                        <w:t>){</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false</w:t>
                      </w:r>
                      <w:r>
                        <w:rPr>
                          <w:rFonts w:ascii="Menlo" w:eastAsia="PingFang SC" w:hAnsi="Menlo" w:cs="Menlo" w:hint="default"/>
                          <w:lang w:val="en-US"/>
                        </w:rPr>
                        <w:t>;}</w:t>
                      </w:r>
                    </w:p>
                    <w:p w14:paraId="2B780034"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else</w:t>
                      </w:r>
                      <w:r>
                        <w:rPr>
                          <w:rFonts w:ascii="Menlo" w:eastAsia="PingFang SC" w:hAnsi="Menlo" w:cs="Menlo" w:hint="default"/>
                          <w:lang w:val="en-US"/>
                        </w:rPr>
                        <w:t xml:space="preserve"> </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true</w:t>
                      </w:r>
                      <w:r>
                        <w:rPr>
                          <w:rFonts w:ascii="Menlo" w:eastAsia="PingFang SC" w:hAnsi="Menlo" w:cs="Menlo" w:hint="default"/>
                          <w:lang w:val="en-US"/>
                        </w:rPr>
                        <w:t>;</w:t>
                      </w:r>
                    </w:p>
                    <w:p w14:paraId="35AC8C87"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3797F561"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bool</w:t>
                      </w:r>
                      <w:r>
                        <w:rPr>
                          <w:rFonts w:ascii="Menlo" w:eastAsia="PingFang SC" w:hAnsi="Menlo" w:cs="Menlo" w:hint="default"/>
                          <w:lang w:val="en-US"/>
                        </w:rPr>
                        <w:t xml:space="preserve"> </w:t>
                      </w:r>
                      <w:r>
                        <w:rPr>
                          <w:rFonts w:ascii="Menlo" w:eastAsia="PingFang SC" w:hAnsi="Menlo" w:cs="Menlo" w:hint="default"/>
                          <w:color w:val="AA0D91"/>
                          <w:lang w:val="en-US"/>
                        </w:rPr>
                        <w:t>operator</w:t>
                      </w:r>
                      <w:r>
                        <w:rPr>
                          <w:rFonts w:ascii="Menlo" w:eastAsia="PingFang SC" w:hAnsi="Menlo" w:cs="Menlo" w:hint="default"/>
                          <w:lang w:val="en-US"/>
                        </w:rPr>
                        <w:t xml:space="preserve"> == (</w:t>
                      </w:r>
                      <w:r>
                        <w:rPr>
                          <w:rFonts w:ascii="Menlo" w:eastAsia="PingFang SC" w:hAnsi="Menlo" w:cs="Menlo" w:hint="default"/>
                          <w:color w:val="AA0D91"/>
                          <w:lang w:val="en-US"/>
                        </w:rPr>
                        <w:t>const</w:t>
                      </w:r>
                      <w:r>
                        <w:rPr>
                          <w:rFonts w:ascii="Menlo" w:eastAsia="PingFang SC" w:hAnsi="Menlo" w:cs="Menlo" w:hint="default"/>
                          <w:lang w:val="en-US"/>
                        </w:rPr>
                        <w:t xml:space="preserve"> </w:t>
                      </w:r>
                      <w:r>
                        <w:rPr>
                          <w:rFonts w:ascii="Menlo" w:eastAsia="PingFang SC" w:hAnsi="Menlo" w:cs="Menlo" w:hint="default"/>
                          <w:color w:val="3F6E74"/>
                          <w:lang w:val="en-US"/>
                        </w:rPr>
                        <w:t>Point</w:t>
                      </w:r>
                      <w:r>
                        <w:rPr>
                          <w:rFonts w:ascii="Menlo" w:eastAsia="PingFang SC" w:hAnsi="Menlo" w:cs="Menlo" w:hint="default"/>
                          <w:lang w:val="en-US"/>
                        </w:rPr>
                        <w:t xml:space="preserve">&amp; </w:t>
                      </w:r>
                      <w:proofErr w:type="gramStart"/>
                      <w:r>
                        <w:rPr>
                          <w:rFonts w:ascii="Menlo" w:eastAsia="PingFang SC" w:hAnsi="Menlo" w:cs="Menlo" w:hint="default"/>
                          <w:lang w:val="en-US"/>
                        </w:rPr>
                        <w:t>rhs){</w:t>
                      </w:r>
                      <w:proofErr w:type="gramEnd"/>
                    </w:p>
                    <w:p w14:paraId="5BAD5803"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 xml:space="preserve"> (</w:t>
                      </w:r>
                      <w:r>
                        <w:rPr>
                          <w:rFonts w:ascii="Menlo" w:eastAsia="PingFang SC" w:hAnsi="Menlo" w:cs="Menlo" w:hint="default"/>
                          <w:color w:val="3F6E74"/>
                          <w:lang w:val="en-US"/>
                        </w:rPr>
                        <w:t>x</w:t>
                      </w:r>
                      <w:r>
                        <w:rPr>
                          <w:rFonts w:ascii="Menlo" w:eastAsia="PingFang SC" w:hAnsi="Menlo" w:cs="Menlo" w:hint="default"/>
                          <w:lang w:val="en-US"/>
                        </w:rPr>
                        <w:t>==rhs.</w:t>
                      </w:r>
                      <w:r>
                        <w:rPr>
                          <w:rFonts w:ascii="Menlo" w:eastAsia="PingFang SC" w:hAnsi="Menlo" w:cs="Menlo" w:hint="default"/>
                          <w:color w:val="3F6E74"/>
                          <w:lang w:val="en-US"/>
                        </w:rPr>
                        <w:t>x</w:t>
                      </w:r>
                      <w:r>
                        <w:rPr>
                          <w:rFonts w:ascii="Menlo" w:eastAsia="PingFang SC" w:hAnsi="Menlo" w:cs="Menlo" w:hint="default"/>
                          <w:lang w:val="en-US"/>
                        </w:rPr>
                        <w:t xml:space="preserve"> &amp;&amp; </w:t>
                      </w:r>
                      <w:r>
                        <w:rPr>
                          <w:rFonts w:ascii="Menlo" w:eastAsia="PingFang SC" w:hAnsi="Menlo" w:cs="Menlo" w:hint="default"/>
                          <w:color w:val="3F6E74"/>
                          <w:lang w:val="en-US"/>
                        </w:rPr>
                        <w:t>y</w:t>
                      </w:r>
                      <w:r>
                        <w:rPr>
                          <w:rFonts w:ascii="Menlo" w:eastAsia="PingFang SC" w:hAnsi="Menlo" w:cs="Menlo" w:hint="default"/>
                          <w:lang w:val="en-US"/>
                        </w:rPr>
                        <w:t>==</w:t>
                      </w:r>
                      <w:proofErr w:type="gramStart"/>
                      <w:r>
                        <w:rPr>
                          <w:rFonts w:ascii="Menlo" w:eastAsia="PingFang SC" w:hAnsi="Menlo" w:cs="Menlo" w:hint="default"/>
                          <w:lang w:val="en-US"/>
                        </w:rPr>
                        <w:t>rhs.</w:t>
                      </w:r>
                      <w:r>
                        <w:rPr>
                          <w:rFonts w:ascii="Menlo" w:eastAsia="PingFang SC" w:hAnsi="Menlo" w:cs="Menlo" w:hint="default"/>
                          <w:color w:val="3F6E74"/>
                          <w:lang w:val="en-US"/>
                        </w:rPr>
                        <w:t>y</w:t>
                      </w:r>
                      <w:proofErr w:type="gramEnd"/>
                      <w:r>
                        <w:rPr>
                          <w:rFonts w:ascii="Menlo" w:eastAsia="PingFang SC" w:hAnsi="Menlo" w:cs="Menlo" w:hint="default"/>
                          <w:lang w:val="en-US"/>
                        </w:rPr>
                        <w:t>){</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true</w:t>
                      </w:r>
                      <w:r>
                        <w:rPr>
                          <w:rFonts w:ascii="Menlo" w:eastAsia="PingFang SC" w:hAnsi="Menlo" w:cs="Menlo" w:hint="default"/>
                          <w:lang w:val="en-US"/>
                        </w:rPr>
                        <w:t>;}</w:t>
                      </w:r>
                    </w:p>
                    <w:p w14:paraId="241659C3"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else</w:t>
                      </w:r>
                      <w:r>
                        <w:rPr>
                          <w:rFonts w:ascii="Menlo" w:eastAsia="PingFang SC" w:hAnsi="Menlo" w:cs="Menlo" w:hint="default"/>
                          <w:lang w:val="en-US"/>
                        </w:rPr>
                        <w:t xml:space="preserve"> </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false</w:t>
                      </w:r>
                      <w:r>
                        <w:rPr>
                          <w:rFonts w:ascii="Menlo" w:eastAsia="PingFang SC" w:hAnsi="Menlo" w:cs="Menlo" w:hint="default"/>
                          <w:lang w:val="en-US"/>
                        </w:rPr>
                        <w:t>;</w:t>
                      </w:r>
                    </w:p>
                    <w:p w14:paraId="087E4C2F" w14:textId="77777777" w:rsidR="008516A3" w:rsidRDefault="008516A3" w:rsidP="008516A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703D5F58" w14:textId="77777777" w:rsidR="008516A3" w:rsidRDefault="008516A3" w:rsidP="008516A3">
                      <w:pPr>
                        <w:pStyle w:val="ab"/>
                      </w:pPr>
                      <w:r>
                        <w:rPr>
                          <w:rFonts w:eastAsia="PingFang SC" w:cs="Menlo"/>
                        </w:rPr>
                        <w:t>};</w:t>
                      </w:r>
                    </w:p>
                    <w:p w14:paraId="7D7F9C9D" w14:textId="77777777" w:rsidR="008516A3" w:rsidRDefault="008516A3" w:rsidP="008516A3">
                      <w:pPr>
                        <w:pStyle w:val="ab"/>
                      </w:pPr>
                    </w:p>
                  </w:txbxContent>
                </v:textbox>
                <w10:wrap type="topAndBottom" anchorx="margin" anchory="line"/>
              </v:shape>
            </w:pict>
          </mc:Fallback>
        </mc:AlternateContent>
      </w:r>
      <w:bookmarkStart w:id="24" w:name="_Toc11"/>
    </w:p>
    <w:p w14:paraId="72FD36F9" w14:textId="71F10A2C" w:rsidR="00D90CE7" w:rsidRDefault="00D90CE7" w:rsidP="00D90CE7">
      <w:pPr>
        <w:rPr>
          <w:rFonts w:hint="default"/>
        </w:rPr>
      </w:pPr>
      <w:r>
        <w:rPr>
          <w:noProof/>
          <w:lang w:val="en-US"/>
        </w:rPr>
        <mc:AlternateContent>
          <mc:Choice Requires="wps">
            <w:drawing>
              <wp:anchor distT="0" distB="0" distL="114300" distR="114300" simplePos="0" relativeHeight="251660288" behindDoc="0" locked="0" layoutInCell="1" allowOverlap="1" wp14:anchorId="5A77EED3" wp14:editId="63B6B2FB">
                <wp:simplePos x="0" y="0"/>
                <wp:positionH relativeFrom="column">
                  <wp:posOffset>62865</wp:posOffset>
                </wp:positionH>
                <wp:positionV relativeFrom="paragraph">
                  <wp:posOffset>487045</wp:posOffset>
                </wp:positionV>
                <wp:extent cx="5715000" cy="2196465"/>
                <wp:effectExtent l="0" t="0" r="0" b="9525"/>
                <wp:wrapTopAndBottom/>
                <wp:docPr id="1" name="文本框 1"/>
                <wp:cNvGraphicFramePr/>
                <a:graphic xmlns:a="http://schemas.openxmlformats.org/drawingml/2006/main">
                  <a:graphicData uri="http://schemas.microsoft.com/office/word/2010/wordprocessingShape">
                    <wps:wsp>
                      <wps:cNvSpPr txBox="1"/>
                      <wps:spPr>
                        <a:xfrm>
                          <a:off x="0" y="0"/>
                          <a:ext cx="5715000" cy="219646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3F3AF98"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color w:val="AA0D91"/>
                                <w:lang w:val="en-US"/>
                              </w:rPr>
                              <w:t>struct</w:t>
                            </w:r>
                            <w:r>
                              <w:rPr>
                                <w:rFonts w:ascii="Menlo" w:eastAsiaTheme="minorEastAsia" w:hAnsi="Menlo" w:cs="Menlo" w:hint="default"/>
                                <w:lang w:val="en-US"/>
                              </w:rPr>
                              <w:t xml:space="preserve"> step{</w:t>
                            </w:r>
                          </w:p>
                          <w:p w14:paraId="36A40C7F"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Theme="minorEastAsia" w:hAnsi="Menlo" w:cs="Menlo" w:hint="default"/>
                                <w:lang w:val="en-US"/>
                              </w:rPr>
                              <w:t xml:space="preserve">    Point pos;</w:t>
                            </w:r>
                            <w:r>
                              <w:rPr>
                                <w:rFonts w:ascii="Menlo" w:eastAsiaTheme="minorEastAsia" w:hAnsi="Menlo" w:cs="Menlo" w:hint="default"/>
                                <w:color w:val="007400"/>
                                <w:lang w:val="en-US"/>
                              </w:rPr>
                              <w:t>//</w:t>
                            </w:r>
                            <w:r>
                              <w:rPr>
                                <w:rFonts w:ascii="PingFang SC" w:eastAsia="PingFang SC" w:hAnsi="Menlo" w:cs="PingFang SC"/>
                                <w:color w:val="007400"/>
                                <w:lang w:val="en-US"/>
                              </w:rPr>
                              <w:t>现在的位置</w:t>
                            </w:r>
                          </w:p>
                          <w:p w14:paraId="4E803968"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vector&lt;Point&gt; choice;</w:t>
                            </w:r>
                            <w:r>
                              <w:rPr>
                                <w:rFonts w:ascii="Menlo" w:eastAsia="PingFang SC" w:hAnsi="Menlo" w:cs="Menlo" w:hint="default"/>
                                <w:color w:val="007400"/>
                                <w:lang w:val="en-US"/>
                              </w:rPr>
                              <w:t>//</w:t>
                            </w:r>
                            <w:r>
                              <w:rPr>
                                <w:rFonts w:ascii="PingFang SC" w:eastAsia="PingFang SC" w:hAnsi="Menlo" w:cs="PingFang SC"/>
                                <w:color w:val="007400"/>
                                <w:lang w:val="en-US"/>
                              </w:rPr>
                              <w:t>可能的下一位置</w:t>
                            </w:r>
                          </w:p>
                          <w:p w14:paraId="28271962"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重载操作符</w:t>
                            </w:r>
                          </w:p>
                          <w:p w14:paraId="7F058CD4"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3F6E74"/>
                                <w:lang w:val="en-US"/>
                              </w:rPr>
                              <w:t>step</w:t>
                            </w:r>
                            <w:r>
                              <w:rPr>
                                <w:rFonts w:ascii="Menlo" w:eastAsia="PingFang SC" w:hAnsi="Menlo" w:cs="Menlo" w:hint="default"/>
                                <w:lang w:val="en-US"/>
                              </w:rPr>
                              <w:t xml:space="preserve">&amp; </w:t>
                            </w:r>
                            <w:r>
                              <w:rPr>
                                <w:rFonts w:ascii="Menlo" w:eastAsia="PingFang SC" w:hAnsi="Menlo" w:cs="Menlo" w:hint="default"/>
                                <w:color w:val="AA0D91"/>
                                <w:lang w:val="en-US"/>
                              </w:rPr>
                              <w:t>operator</w:t>
                            </w:r>
                            <w:r>
                              <w:rPr>
                                <w:rFonts w:ascii="Menlo" w:eastAsia="PingFang SC" w:hAnsi="Menlo" w:cs="Menlo" w:hint="default"/>
                                <w:lang w:val="en-US"/>
                              </w:rPr>
                              <w:t xml:space="preserve"> = (</w:t>
                            </w:r>
                            <w:r>
                              <w:rPr>
                                <w:rFonts w:ascii="Menlo" w:eastAsia="PingFang SC" w:hAnsi="Menlo" w:cs="Menlo" w:hint="default"/>
                                <w:color w:val="AA0D91"/>
                                <w:lang w:val="en-US"/>
                              </w:rPr>
                              <w:t>const</w:t>
                            </w:r>
                            <w:r>
                              <w:rPr>
                                <w:rFonts w:ascii="Menlo" w:eastAsia="PingFang SC" w:hAnsi="Menlo" w:cs="Menlo" w:hint="default"/>
                                <w:lang w:val="en-US"/>
                              </w:rPr>
                              <w:t xml:space="preserve"> </w:t>
                            </w:r>
                            <w:r>
                              <w:rPr>
                                <w:rFonts w:ascii="Menlo" w:eastAsia="PingFang SC" w:hAnsi="Menlo" w:cs="Menlo" w:hint="default"/>
                                <w:color w:val="3F6E74"/>
                                <w:lang w:val="en-US"/>
                              </w:rPr>
                              <w:t>step</w:t>
                            </w:r>
                            <w:r>
                              <w:rPr>
                                <w:rFonts w:ascii="Menlo" w:eastAsia="PingFang SC" w:hAnsi="Menlo" w:cs="Menlo" w:hint="default"/>
                                <w:lang w:val="en-US"/>
                              </w:rPr>
                              <w:t>&amp; rhs){</w:t>
                            </w:r>
                          </w:p>
                          <w:p w14:paraId="12F8A51E"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3F6E74"/>
                                <w:lang w:val="en-US"/>
                              </w:rPr>
                              <w:t>pos</w:t>
                            </w:r>
                            <w:r>
                              <w:rPr>
                                <w:rFonts w:ascii="Menlo" w:eastAsia="PingFang SC" w:hAnsi="Menlo" w:cs="Menlo" w:hint="default"/>
                                <w:lang w:val="en-US"/>
                              </w:rPr>
                              <w:t xml:space="preserve"> = rhs.</w:t>
                            </w:r>
                            <w:r>
                              <w:rPr>
                                <w:rFonts w:ascii="Menlo" w:eastAsia="PingFang SC" w:hAnsi="Menlo" w:cs="Menlo" w:hint="default"/>
                                <w:color w:val="3F6E74"/>
                                <w:lang w:val="en-US"/>
                              </w:rPr>
                              <w:t>pos</w:t>
                            </w:r>
                            <w:r>
                              <w:rPr>
                                <w:rFonts w:ascii="Menlo" w:eastAsia="PingFang SC" w:hAnsi="Menlo" w:cs="Menlo" w:hint="default"/>
                                <w:lang w:val="en-US"/>
                              </w:rPr>
                              <w:t>;</w:t>
                            </w:r>
                          </w:p>
                          <w:p w14:paraId="67E32C5D"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3F6E74"/>
                                <w:lang w:val="en-US"/>
                              </w:rPr>
                              <w:t>choice</w:t>
                            </w:r>
                            <w:r>
                              <w:rPr>
                                <w:rFonts w:ascii="Menlo" w:eastAsia="PingFang SC" w:hAnsi="Menlo" w:cs="Menlo" w:hint="default"/>
                                <w:lang w:val="en-US"/>
                              </w:rPr>
                              <w:t xml:space="preserve"> = rhs.</w:t>
                            </w:r>
                            <w:r>
                              <w:rPr>
                                <w:rFonts w:ascii="Menlo" w:eastAsia="PingFang SC" w:hAnsi="Menlo" w:cs="Menlo" w:hint="default"/>
                                <w:color w:val="3F6E74"/>
                                <w:lang w:val="en-US"/>
                              </w:rPr>
                              <w:t>choice</w:t>
                            </w:r>
                            <w:r>
                              <w:rPr>
                                <w:rFonts w:ascii="Menlo" w:eastAsia="PingFang SC" w:hAnsi="Menlo" w:cs="Menlo" w:hint="default"/>
                                <w:lang w:val="en-US"/>
                              </w:rPr>
                              <w:t>;</w:t>
                            </w:r>
                          </w:p>
                          <w:p w14:paraId="1129DC08"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this</w:t>
                            </w:r>
                            <w:r>
                              <w:rPr>
                                <w:rFonts w:ascii="Menlo" w:eastAsia="PingFang SC" w:hAnsi="Menlo" w:cs="Menlo" w:hint="default"/>
                                <w:lang w:val="en-US"/>
                              </w:rPr>
                              <w:t>;</w:t>
                            </w:r>
                          </w:p>
                          <w:p w14:paraId="0DEAD622"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70BAAFAB" w14:textId="052584D0" w:rsidR="00D90CE7" w:rsidRDefault="00D90CE7" w:rsidP="00D90CE7">
                            <w:pPr>
                              <w:rPr>
                                <w:rFonts w:hint="default"/>
                              </w:rPr>
                            </w:pPr>
                            <w:r>
                              <w:rPr>
                                <w:rFonts w:ascii="Menlo" w:eastAsia="PingFang SC" w:hAnsi="Menlo" w:cs="Menlo" w:hint="default"/>
                                <w:lang w:val="en-US"/>
                              </w:rPr>
                              <w:t>};</w:t>
                            </w:r>
                          </w:p>
                          <w:p w14:paraId="0724F5A3" w14:textId="77777777" w:rsidR="00D90CE7" w:rsidRDefault="00D90CE7">
                            <w:pPr>
                              <w:rPr>
                                <w:rFonts w:hint="default"/>
                              </w:rPr>
                            </w:pP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anchor>
            </w:drawing>
          </mc:Choice>
          <mc:Fallback>
            <w:pict>
              <v:shape w14:anchorId="5A77EED3" id="_x6587__x672c__x6846__x0020_1" o:spid="_x0000_s1027" type="#_x0000_t202" style="position:absolute;margin-left:4.95pt;margin-top:38.35pt;width:450pt;height:172.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" filled="f" stroked="f" strokeweight=".5pt">
                <v:textbox style="mso-fit-shape-to-text:t" inset="4pt,4pt,4pt,4pt">
                  <w:txbxContent>
                    <w:p w14:paraId="03F3AF98"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color w:val="AA0D91"/>
                          <w:lang w:val="en-US"/>
                        </w:rPr>
                        <w:t>struct</w:t>
                      </w:r>
                      <w:r>
                        <w:rPr>
                          <w:rFonts w:ascii="Menlo" w:eastAsiaTheme="minorEastAsia" w:hAnsi="Menlo" w:cs="Menlo" w:hint="default"/>
                          <w:lang w:val="en-US"/>
                        </w:rPr>
                        <w:t xml:space="preserve"> </w:t>
                      </w:r>
                      <w:proofErr w:type="gramStart"/>
                      <w:r>
                        <w:rPr>
                          <w:rFonts w:ascii="Menlo" w:eastAsiaTheme="minorEastAsia" w:hAnsi="Menlo" w:cs="Menlo" w:hint="default"/>
                          <w:lang w:val="en-US"/>
                        </w:rPr>
                        <w:t>step{</w:t>
                      </w:r>
                      <w:proofErr w:type="gramEnd"/>
                    </w:p>
                    <w:p w14:paraId="36A40C7F"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Theme="minorEastAsia" w:hAnsi="Menlo" w:cs="Menlo" w:hint="default"/>
                          <w:lang w:val="en-US"/>
                        </w:rPr>
                        <w:t xml:space="preserve">    Point pos;</w:t>
                      </w:r>
                      <w:r>
                        <w:rPr>
                          <w:rFonts w:ascii="Menlo" w:eastAsiaTheme="minorEastAsia" w:hAnsi="Menlo" w:cs="Menlo" w:hint="default"/>
                          <w:color w:val="007400"/>
                          <w:lang w:val="en-US"/>
                        </w:rPr>
                        <w:t>//</w:t>
                      </w:r>
                      <w:r>
                        <w:rPr>
                          <w:rFonts w:ascii="PingFang SC" w:eastAsia="PingFang SC" w:hAnsi="Menlo" w:cs="PingFang SC"/>
                          <w:color w:val="007400"/>
                          <w:lang w:val="en-US"/>
                        </w:rPr>
                        <w:t>现在的位置</w:t>
                      </w:r>
                    </w:p>
                    <w:p w14:paraId="4E803968"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vector&lt;Point&gt; choice;</w:t>
                      </w:r>
                      <w:r>
                        <w:rPr>
                          <w:rFonts w:ascii="Menlo" w:eastAsia="PingFang SC" w:hAnsi="Menlo" w:cs="Menlo" w:hint="default"/>
                          <w:color w:val="007400"/>
                          <w:lang w:val="en-US"/>
                        </w:rPr>
                        <w:t>//</w:t>
                      </w:r>
                      <w:r>
                        <w:rPr>
                          <w:rFonts w:ascii="PingFang SC" w:eastAsia="PingFang SC" w:hAnsi="Menlo" w:cs="PingFang SC"/>
                          <w:color w:val="007400"/>
                          <w:lang w:val="en-US"/>
                        </w:rPr>
                        <w:t>可能的下一位置</w:t>
                      </w:r>
                    </w:p>
                    <w:p w14:paraId="28271962"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重载操作符</w:t>
                      </w:r>
                    </w:p>
                    <w:p w14:paraId="7F058CD4"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3F6E74"/>
                          <w:lang w:val="en-US"/>
                        </w:rPr>
                        <w:t>step</w:t>
                      </w:r>
                      <w:r>
                        <w:rPr>
                          <w:rFonts w:ascii="Menlo" w:eastAsia="PingFang SC" w:hAnsi="Menlo" w:cs="Menlo" w:hint="default"/>
                          <w:lang w:val="en-US"/>
                        </w:rPr>
                        <w:t xml:space="preserve">&amp; </w:t>
                      </w:r>
                      <w:r>
                        <w:rPr>
                          <w:rFonts w:ascii="Menlo" w:eastAsia="PingFang SC" w:hAnsi="Menlo" w:cs="Menlo" w:hint="default"/>
                          <w:color w:val="AA0D91"/>
                          <w:lang w:val="en-US"/>
                        </w:rPr>
                        <w:t>operator</w:t>
                      </w:r>
                      <w:r>
                        <w:rPr>
                          <w:rFonts w:ascii="Menlo" w:eastAsia="PingFang SC" w:hAnsi="Menlo" w:cs="Menlo" w:hint="default"/>
                          <w:lang w:val="en-US"/>
                        </w:rPr>
                        <w:t xml:space="preserve"> = (</w:t>
                      </w:r>
                      <w:r>
                        <w:rPr>
                          <w:rFonts w:ascii="Menlo" w:eastAsia="PingFang SC" w:hAnsi="Menlo" w:cs="Menlo" w:hint="default"/>
                          <w:color w:val="AA0D91"/>
                          <w:lang w:val="en-US"/>
                        </w:rPr>
                        <w:t>const</w:t>
                      </w:r>
                      <w:r>
                        <w:rPr>
                          <w:rFonts w:ascii="Menlo" w:eastAsia="PingFang SC" w:hAnsi="Menlo" w:cs="Menlo" w:hint="default"/>
                          <w:lang w:val="en-US"/>
                        </w:rPr>
                        <w:t xml:space="preserve"> </w:t>
                      </w:r>
                      <w:r>
                        <w:rPr>
                          <w:rFonts w:ascii="Menlo" w:eastAsia="PingFang SC" w:hAnsi="Menlo" w:cs="Menlo" w:hint="default"/>
                          <w:color w:val="3F6E74"/>
                          <w:lang w:val="en-US"/>
                        </w:rPr>
                        <w:t>step</w:t>
                      </w:r>
                      <w:r>
                        <w:rPr>
                          <w:rFonts w:ascii="Menlo" w:eastAsia="PingFang SC" w:hAnsi="Menlo" w:cs="Menlo" w:hint="default"/>
                          <w:lang w:val="en-US"/>
                        </w:rPr>
                        <w:t xml:space="preserve">&amp; </w:t>
                      </w:r>
                      <w:proofErr w:type="gramStart"/>
                      <w:r>
                        <w:rPr>
                          <w:rFonts w:ascii="Menlo" w:eastAsia="PingFang SC" w:hAnsi="Menlo" w:cs="Menlo" w:hint="default"/>
                          <w:lang w:val="en-US"/>
                        </w:rPr>
                        <w:t>rhs){</w:t>
                      </w:r>
                      <w:proofErr w:type="gramEnd"/>
                    </w:p>
                    <w:p w14:paraId="12F8A51E"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3F6E74"/>
                          <w:lang w:val="en-US"/>
                        </w:rPr>
                        <w:t>pos</w:t>
                      </w:r>
                      <w:r>
                        <w:rPr>
                          <w:rFonts w:ascii="Menlo" w:eastAsia="PingFang SC" w:hAnsi="Menlo" w:cs="Menlo" w:hint="default"/>
                          <w:lang w:val="en-US"/>
                        </w:rPr>
                        <w:t xml:space="preserve"> = rhs.</w:t>
                      </w:r>
                      <w:r>
                        <w:rPr>
                          <w:rFonts w:ascii="Menlo" w:eastAsia="PingFang SC" w:hAnsi="Menlo" w:cs="Menlo" w:hint="default"/>
                          <w:color w:val="3F6E74"/>
                          <w:lang w:val="en-US"/>
                        </w:rPr>
                        <w:t>pos</w:t>
                      </w:r>
                      <w:r>
                        <w:rPr>
                          <w:rFonts w:ascii="Menlo" w:eastAsia="PingFang SC" w:hAnsi="Menlo" w:cs="Menlo" w:hint="default"/>
                          <w:lang w:val="en-US"/>
                        </w:rPr>
                        <w:t>;</w:t>
                      </w:r>
                    </w:p>
                    <w:p w14:paraId="67E32C5D"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3F6E74"/>
                          <w:lang w:val="en-US"/>
                        </w:rPr>
                        <w:t>choice</w:t>
                      </w:r>
                      <w:r>
                        <w:rPr>
                          <w:rFonts w:ascii="Menlo" w:eastAsia="PingFang SC" w:hAnsi="Menlo" w:cs="Menlo" w:hint="default"/>
                          <w:lang w:val="en-US"/>
                        </w:rPr>
                        <w:t xml:space="preserve"> = </w:t>
                      </w:r>
                      <w:proofErr w:type="gramStart"/>
                      <w:r>
                        <w:rPr>
                          <w:rFonts w:ascii="Menlo" w:eastAsia="PingFang SC" w:hAnsi="Menlo" w:cs="Menlo" w:hint="default"/>
                          <w:lang w:val="en-US"/>
                        </w:rPr>
                        <w:t>rhs.</w:t>
                      </w:r>
                      <w:r>
                        <w:rPr>
                          <w:rFonts w:ascii="Menlo" w:eastAsia="PingFang SC" w:hAnsi="Menlo" w:cs="Menlo" w:hint="default"/>
                          <w:color w:val="3F6E74"/>
                          <w:lang w:val="en-US"/>
                        </w:rPr>
                        <w:t>choice</w:t>
                      </w:r>
                      <w:proofErr w:type="gramEnd"/>
                      <w:r>
                        <w:rPr>
                          <w:rFonts w:ascii="Menlo" w:eastAsia="PingFang SC" w:hAnsi="Menlo" w:cs="Menlo" w:hint="default"/>
                          <w:lang w:val="en-US"/>
                        </w:rPr>
                        <w:t>;</w:t>
                      </w:r>
                    </w:p>
                    <w:p w14:paraId="1129DC08"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this</w:t>
                      </w:r>
                      <w:r>
                        <w:rPr>
                          <w:rFonts w:ascii="Menlo" w:eastAsia="PingFang SC" w:hAnsi="Menlo" w:cs="Menlo" w:hint="default"/>
                          <w:lang w:val="en-US"/>
                        </w:rPr>
                        <w:t>;</w:t>
                      </w:r>
                    </w:p>
                    <w:p w14:paraId="0DEAD622"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70BAAFAB" w14:textId="052584D0" w:rsidR="00D90CE7" w:rsidRDefault="00D90CE7" w:rsidP="00D90CE7">
                      <w:pPr>
                        <w:rPr>
                          <w:rFonts w:hint="default"/>
                        </w:rPr>
                      </w:pPr>
                      <w:r>
                        <w:rPr>
                          <w:rFonts w:ascii="Menlo" w:eastAsia="PingFang SC" w:hAnsi="Menlo" w:cs="Menlo" w:hint="default"/>
                          <w:lang w:val="en-US"/>
                        </w:rPr>
                        <w:t>};</w:t>
                      </w:r>
                    </w:p>
                    <w:p w14:paraId="0724F5A3" w14:textId="77777777" w:rsidR="00D90CE7" w:rsidRDefault="00D90CE7"/>
                  </w:txbxContent>
                </v:textbox>
                <w10:wrap type="topAndBottom"/>
              </v:shape>
            </w:pict>
          </mc:Fallback>
        </mc:AlternateContent>
      </w:r>
      <w:r w:rsidRPr="00D90CE7">
        <w:t>step</w:t>
      </w:r>
      <w:r w:rsidRPr="00D90CE7">
        <w:t>结构</w:t>
      </w:r>
      <w:r>
        <w:t>是为了</w:t>
      </w:r>
      <w:r>
        <w:rPr>
          <w:rFonts w:hint="default"/>
        </w:rPr>
        <w:t>能够</w:t>
      </w:r>
      <w:r>
        <w:t>在</w:t>
      </w:r>
      <w:r>
        <w:rPr>
          <w:rFonts w:hint="default"/>
        </w:rPr>
        <w:t>每一步上存储位置和可能的走向，</w:t>
      </w:r>
      <w:r>
        <w:t>将</w:t>
      </w:r>
      <w:r>
        <w:rPr>
          <w:rFonts w:hint="default"/>
        </w:rPr>
        <w:t>位置和可能的走向紧密结合。</w:t>
      </w:r>
      <w:r>
        <w:t>cross</w:t>
      </w:r>
      <w:r>
        <w:rPr>
          <w:rFonts w:hint="default"/>
        </w:rPr>
        <w:t>中存储的元素就是</w:t>
      </w:r>
      <w:r>
        <w:rPr>
          <w:rFonts w:hint="default"/>
        </w:rPr>
        <w:t>step</w:t>
      </w:r>
      <w:r>
        <w:rPr>
          <w:rFonts w:hint="default"/>
        </w:rPr>
        <w:t>结构的。</w:t>
      </w:r>
    </w:p>
    <w:p w14:paraId="3C26B93C" w14:textId="77777777" w:rsidR="00D90CE7" w:rsidRDefault="00D90CE7" w:rsidP="00D90CE7">
      <w:pPr>
        <w:rPr>
          <w:rFonts w:hint="default"/>
        </w:rPr>
      </w:pPr>
    </w:p>
    <w:p w14:paraId="6A32F48A" w14:textId="724D4307" w:rsidR="00D90CE7" w:rsidRPr="00D90CE7" w:rsidRDefault="008E6313" w:rsidP="00D90CE7">
      <w:pPr>
        <w:rPr>
          <w:rFonts w:hint="default"/>
        </w:rPr>
      </w:pPr>
      <w:r>
        <w:rPr>
          <w:noProof/>
          <w:lang w:val="en-US"/>
        </w:rPr>
        <mc:AlternateContent>
          <mc:Choice Requires="wps">
            <w:drawing>
              <wp:anchor distT="0" distB="0" distL="114300" distR="114300" simplePos="0" relativeHeight="251661312" behindDoc="0" locked="0" layoutInCell="1" allowOverlap="1" wp14:anchorId="18F7E289" wp14:editId="7FB981DF">
                <wp:simplePos x="0" y="0"/>
                <wp:positionH relativeFrom="column">
                  <wp:posOffset>59690</wp:posOffset>
                </wp:positionH>
                <wp:positionV relativeFrom="paragraph">
                  <wp:posOffset>233680</wp:posOffset>
                </wp:positionV>
                <wp:extent cx="6174740" cy="235521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6174740" cy="235521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8E9B80C"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color w:val="AA0D91"/>
                                <w:lang w:val="en-US"/>
                              </w:rPr>
                              <w:t>class</w:t>
                            </w:r>
                            <w:r>
                              <w:rPr>
                                <w:rFonts w:ascii="Menlo" w:eastAsiaTheme="minorEastAsia" w:hAnsi="Menlo" w:cs="Menlo" w:hint="default"/>
                                <w:lang w:val="en-US"/>
                              </w:rPr>
                              <w:t xml:space="preserve"> solut{</w:t>
                            </w:r>
                          </w:p>
                          <w:p w14:paraId="29467549"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color w:val="AA0D91"/>
                                <w:lang w:val="en-US"/>
                              </w:rPr>
                              <w:t>public</w:t>
                            </w:r>
                            <w:r>
                              <w:rPr>
                                <w:rFonts w:ascii="Menlo" w:eastAsiaTheme="minorEastAsia" w:hAnsi="Menlo" w:cs="Menlo" w:hint="default"/>
                                <w:lang w:val="en-US"/>
                              </w:rPr>
                              <w:t>:</w:t>
                            </w:r>
                          </w:p>
                          <w:p w14:paraId="7EFE1BF8" w14:textId="51B2A126" w:rsidR="00DC5294" w:rsidRDefault="00DC5294" w:rsidP="00DC5294">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Theme="minorEastAsia" w:hAnsi="Menlo" w:cs="Menlo" w:hint="default"/>
                                <w:color w:val="AA0D91"/>
                                <w:lang w:val="en-US"/>
                              </w:rPr>
                              <w:tab/>
                              <w:t>int</w:t>
                            </w:r>
                            <w:r>
                              <w:rPr>
                                <w:rFonts w:ascii="Menlo" w:eastAsiaTheme="minorEastAsia" w:hAnsi="Menlo" w:cs="Menlo" w:hint="default"/>
                                <w:lang w:val="en-US"/>
                              </w:rPr>
                              <w:t>* _track;</w:t>
                            </w:r>
                            <w:r>
                              <w:rPr>
                                <w:rFonts w:ascii="Menlo" w:eastAsiaTheme="minorEastAsia" w:hAnsi="Menlo" w:cs="Menlo" w:hint="default"/>
                                <w:color w:val="007400"/>
                                <w:lang w:val="en-US"/>
                              </w:rPr>
                              <w:t>//</w:t>
                            </w:r>
                            <w:r>
                              <w:rPr>
                                <w:rFonts w:ascii="PingFang SC" w:eastAsia="PingFang SC" w:hAnsi="Menlo" w:cs="PingFang SC"/>
                                <w:color w:val="007400"/>
                                <w:lang w:val="en-US"/>
                              </w:rPr>
                              <w:t>记录走过的地方</w:t>
                            </w:r>
                          </w:p>
                          <w:p w14:paraId="7583EB82" w14:textId="77777777" w:rsidR="00DC5294" w:rsidRDefault="00DC5294" w:rsidP="00DC5294">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char</w:t>
                            </w:r>
                            <w:r>
                              <w:rPr>
                                <w:rFonts w:ascii="Menlo" w:eastAsia="PingFang SC" w:hAnsi="Menlo" w:cs="Menlo" w:hint="default"/>
                                <w:lang w:val="en-US"/>
                              </w:rPr>
                              <w:t>* _map;</w:t>
                            </w:r>
                            <w:r>
                              <w:rPr>
                                <w:rFonts w:ascii="Menlo" w:eastAsia="PingFang SC" w:hAnsi="Menlo" w:cs="Menlo" w:hint="default"/>
                                <w:color w:val="007400"/>
                                <w:lang w:val="en-US"/>
                              </w:rPr>
                              <w:t>//</w:t>
                            </w:r>
                            <w:r>
                              <w:rPr>
                                <w:rFonts w:ascii="PingFang SC" w:eastAsia="PingFang SC" w:hAnsi="Menlo" w:cs="PingFang SC"/>
                                <w:color w:val="007400"/>
                                <w:lang w:val="en-US"/>
                              </w:rPr>
                              <w:t>迷宫地图</w:t>
                            </w:r>
                          </w:p>
                          <w:p w14:paraId="60EEC227" w14:textId="77777777" w:rsidR="00DC5294" w:rsidRDefault="00DC5294" w:rsidP="00DC5294">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stack&lt;step&gt; _cross;</w:t>
                            </w:r>
                            <w:r>
                              <w:rPr>
                                <w:rFonts w:ascii="Menlo" w:eastAsia="PingFang SC" w:hAnsi="Menlo" w:cs="Menlo" w:hint="default"/>
                                <w:color w:val="007400"/>
                                <w:lang w:val="en-US"/>
                              </w:rPr>
                              <w:t>//</w:t>
                            </w:r>
                            <w:r>
                              <w:rPr>
                                <w:rFonts w:ascii="PingFang SC" w:eastAsia="PingFang SC" w:hAnsi="Menlo" w:cs="PingFang SC"/>
                                <w:color w:val="007400"/>
                                <w:lang w:val="en-US"/>
                              </w:rPr>
                              <w:t>经过的岔口</w:t>
                            </w:r>
                          </w:p>
                          <w:p w14:paraId="6A6D245A" w14:textId="47D857F1" w:rsidR="00D90CE7" w:rsidRDefault="00DC5294" w:rsidP="00DC5294">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ind w:firstLine="520"/>
                              <w:rPr>
                                <w:rFonts w:ascii="PingFang SC" w:eastAsia="PingFang SC" w:hAnsi="Menlo" w:cs="PingFang SC" w:hint="default"/>
                                <w:color w:val="007400"/>
                                <w:lang w:val="en-US"/>
                              </w:rPr>
                            </w:pPr>
                            <w:r>
                              <w:rPr>
                                <w:rFonts w:ascii="Menlo" w:eastAsia="PingFang SC" w:hAnsi="Menlo" w:cs="Menlo" w:hint="default"/>
                                <w:lang w:val="en-US"/>
                              </w:rPr>
                              <w:t>stack&lt;Point&gt; _path;</w:t>
                            </w:r>
                            <w:r>
                              <w:rPr>
                                <w:rFonts w:ascii="Menlo" w:eastAsia="PingFang SC" w:hAnsi="Menlo" w:cs="Menlo" w:hint="default"/>
                                <w:color w:val="007400"/>
                                <w:lang w:val="en-US"/>
                              </w:rPr>
                              <w:t>//</w:t>
                            </w:r>
                            <w:r>
                              <w:rPr>
                                <w:rFonts w:ascii="PingFang SC" w:eastAsia="PingFang SC" w:hAnsi="Menlo" w:cs="PingFang SC"/>
                                <w:color w:val="007400"/>
                                <w:lang w:val="en-US"/>
                              </w:rPr>
                              <w:t>走过的路径</w:t>
                            </w:r>
                          </w:p>
                          <w:p w14:paraId="55981E89" w14:textId="77777777" w:rsidR="00DC5294" w:rsidRDefault="00DC5294" w:rsidP="00DC5294">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ind w:firstLine="520"/>
                              <w:rPr>
                                <w:rFonts w:ascii="Menlo" w:eastAsiaTheme="minorEastAsia" w:hAnsi="Menlo" w:cs="Menlo" w:hint="default"/>
                                <w:lang w:val="en-US"/>
                              </w:rPr>
                            </w:pPr>
                          </w:p>
                          <w:p w14:paraId="781878D8"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lang w:val="en-US"/>
                              </w:rPr>
                              <w:t xml:space="preserve">    solut(</w:t>
                            </w:r>
                            <w:r>
                              <w:rPr>
                                <w:rFonts w:ascii="Menlo" w:eastAsiaTheme="minorEastAsia" w:hAnsi="Menlo" w:cs="Menlo" w:hint="default"/>
                                <w:color w:val="AA0D91"/>
                                <w:lang w:val="en-US"/>
                              </w:rPr>
                              <w:t>int</w:t>
                            </w:r>
                            <w:r>
                              <w:rPr>
                                <w:rFonts w:ascii="Menlo" w:eastAsiaTheme="minorEastAsia" w:hAnsi="Menlo" w:cs="Menlo" w:hint="default"/>
                                <w:lang w:val="en-US"/>
                              </w:rPr>
                              <w:t>* track=</w:t>
                            </w:r>
                            <w:r>
                              <w:rPr>
                                <w:rFonts w:ascii="Menlo" w:eastAsiaTheme="minorEastAsia" w:hAnsi="Menlo" w:cs="Menlo" w:hint="default"/>
                                <w:color w:val="AA0D91"/>
                                <w:lang w:val="en-US"/>
                              </w:rPr>
                              <w:t>NULL</w:t>
                            </w:r>
                            <w:r>
                              <w:rPr>
                                <w:rFonts w:ascii="Menlo" w:eastAsiaTheme="minorEastAsia" w:hAnsi="Menlo" w:cs="Menlo" w:hint="default"/>
                                <w:lang w:val="en-US"/>
                              </w:rPr>
                              <w:t xml:space="preserve">, </w:t>
                            </w:r>
                            <w:r>
                              <w:rPr>
                                <w:rFonts w:ascii="Menlo" w:eastAsiaTheme="minorEastAsia" w:hAnsi="Menlo" w:cs="Menlo" w:hint="default"/>
                                <w:color w:val="AA0D91"/>
                                <w:lang w:val="en-US"/>
                              </w:rPr>
                              <w:t>char</w:t>
                            </w:r>
                            <w:r>
                              <w:rPr>
                                <w:rFonts w:ascii="Menlo" w:eastAsiaTheme="minorEastAsia" w:hAnsi="Menlo" w:cs="Menlo" w:hint="default"/>
                                <w:lang w:val="en-US"/>
                              </w:rPr>
                              <w:t>* map=</w:t>
                            </w:r>
                            <w:r>
                              <w:rPr>
                                <w:rFonts w:ascii="Menlo" w:eastAsiaTheme="minorEastAsia" w:hAnsi="Menlo" w:cs="Menlo" w:hint="default"/>
                                <w:color w:val="AA0D91"/>
                                <w:lang w:val="en-US"/>
                              </w:rPr>
                              <w:t>NULL</w:t>
                            </w:r>
                            <w:r>
                              <w:rPr>
                                <w:rFonts w:ascii="Menlo" w:eastAsiaTheme="minorEastAsia" w:hAnsi="Menlo" w:cs="Menlo" w:hint="default"/>
                                <w:lang w:val="en-US"/>
                              </w:rPr>
                              <w:t>){</w:t>
                            </w:r>
                            <w:r>
                              <w:rPr>
                                <w:rFonts w:ascii="Menlo" w:eastAsiaTheme="minorEastAsia" w:hAnsi="Menlo" w:cs="Menlo" w:hint="default"/>
                                <w:color w:val="3F6E74"/>
                                <w:lang w:val="en-US"/>
                              </w:rPr>
                              <w:t>_track</w:t>
                            </w:r>
                            <w:r>
                              <w:rPr>
                                <w:rFonts w:ascii="Menlo" w:eastAsiaTheme="minorEastAsia" w:hAnsi="Menlo" w:cs="Menlo" w:hint="default"/>
                                <w:lang w:val="en-US"/>
                              </w:rPr>
                              <w:t>=track;</w:t>
                            </w:r>
                            <w:r>
                              <w:rPr>
                                <w:rFonts w:ascii="Menlo" w:eastAsiaTheme="minorEastAsia" w:hAnsi="Menlo" w:cs="Menlo" w:hint="default"/>
                                <w:color w:val="3F6E74"/>
                                <w:lang w:val="en-US"/>
                              </w:rPr>
                              <w:t>_map</w:t>
                            </w:r>
                            <w:r>
                              <w:rPr>
                                <w:rFonts w:ascii="Menlo" w:eastAsiaTheme="minorEastAsia" w:hAnsi="Menlo" w:cs="Menlo" w:hint="default"/>
                                <w:lang w:val="en-US"/>
                              </w:rPr>
                              <w:t>=map;};</w:t>
                            </w:r>
                          </w:p>
                          <w:p w14:paraId="5DE0E2BD"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lang w:val="en-US"/>
                              </w:rPr>
                              <w:t xml:space="preserve">    ~solut(){};</w:t>
                            </w:r>
                          </w:p>
                          <w:p w14:paraId="176758A2" w14:textId="70402CA6"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lang w:val="en-US"/>
                              </w:rPr>
                              <w:t xml:space="preserve">    </w:t>
                            </w:r>
                            <w:r>
                              <w:rPr>
                                <w:rFonts w:ascii="Menlo" w:eastAsiaTheme="minorEastAsia" w:hAnsi="Menlo" w:cs="Menlo" w:hint="default"/>
                                <w:color w:val="AA0D91"/>
                                <w:lang w:val="en-US"/>
                              </w:rPr>
                              <w:t>bool</w:t>
                            </w:r>
                            <w:r>
                              <w:rPr>
                                <w:rFonts w:ascii="Menlo" w:eastAsiaTheme="minorEastAsia" w:hAnsi="Menlo" w:cs="Menlo" w:hint="default"/>
                                <w:lang w:val="en-US"/>
                              </w:rPr>
                              <w:t xml:space="preserve"> findWay(</w:t>
                            </w:r>
                            <w:r>
                              <w:rPr>
                                <w:rFonts w:ascii="Menlo" w:eastAsiaTheme="minorEastAsia" w:hAnsi="Menlo" w:cs="Menlo" w:hint="default"/>
                                <w:color w:val="3F6E74"/>
                                <w:lang w:val="en-US"/>
                              </w:rPr>
                              <w:t>step</w:t>
                            </w:r>
                            <w:r>
                              <w:rPr>
                                <w:rFonts w:ascii="Menlo" w:eastAsiaTheme="minorEastAsia" w:hAnsi="Menlo" w:cs="Menlo" w:hint="default"/>
                                <w:lang w:val="en-US"/>
                              </w:rPr>
                              <w:t xml:space="preserve">* cur, </w:t>
                            </w:r>
                            <w:r>
                              <w:rPr>
                                <w:rFonts w:ascii="Menlo" w:eastAsiaTheme="minorEastAsia" w:hAnsi="Menlo" w:cs="Menlo" w:hint="default"/>
                                <w:color w:val="AA0D91"/>
                                <w:lang w:val="en-US"/>
                              </w:rPr>
                              <w:t>int</w:t>
                            </w:r>
                            <w:r>
                              <w:rPr>
                                <w:rFonts w:ascii="Menlo" w:eastAsiaTheme="minorEastAsia" w:hAnsi="Menlo" w:cs="Menlo" w:hint="default"/>
                                <w:lang w:val="en-US"/>
                              </w:rPr>
                              <w:t xml:space="preserve"> col, </w:t>
                            </w:r>
                            <w:r>
                              <w:rPr>
                                <w:rFonts w:ascii="Menlo" w:eastAsiaTheme="minorEastAsia" w:hAnsi="Menlo" w:cs="Menlo" w:hint="default"/>
                                <w:color w:val="AA0D91"/>
                                <w:lang w:val="en-US"/>
                              </w:rPr>
                              <w:t>int</w:t>
                            </w:r>
                            <w:r>
                              <w:rPr>
                                <w:rFonts w:ascii="Menlo" w:eastAsiaTheme="minorEastAsia" w:hAnsi="Menlo" w:cs="Menlo" w:hint="default"/>
                                <w:lang w:val="en-US"/>
                              </w:rPr>
                              <w:t xml:space="preserve"> row);</w:t>
                            </w:r>
                            <w:r w:rsidR="00DC5294" w:rsidRPr="00DC5294">
                              <w:rPr>
                                <w:rFonts w:ascii="Menlo" w:eastAsiaTheme="minorEastAsia" w:hAnsi="Menlo" w:cs="Menlo" w:hint="default"/>
                                <w:color w:val="007400"/>
                                <w:lang w:val="en-US"/>
                              </w:rPr>
                              <w:t xml:space="preserve"> </w:t>
                            </w:r>
                            <w:r w:rsidR="00DC5294">
                              <w:rPr>
                                <w:rFonts w:ascii="Menlo" w:eastAsiaTheme="minorEastAsia" w:hAnsi="Menlo" w:cs="Menlo" w:hint="default"/>
                                <w:color w:val="007400"/>
                                <w:lang w:val="en-US"/>
                              </w:rPr>
                              <w:t>//</w:t>
                            </w:r>
                            <w:r w:rsidR="00DC5294">
                              <w:rPr>
                                <w:rFonts w:ascii="PingFang SC" w:eastAsia="PingFang SC" w:hAnsi="Menlo" w:cs="PingFang SC"/>
                                <w:color w:val="007400"/>
                                <w:lang w:val="en-US"/>
                              </w:rPr>
                              <w:t>寻找某一位置的下一可能位置</w:t>
                            </w:r>
                          </w:p>
                          <w:p w14:paraId="605A96CF" w14:textId="72C00EDF" w:rsidR="00D90CE7" w:rsidRDefault="00D90CE7" w:rsidP="00D90CE7">
                            <w:pPr>
                              <w:rPr>
                                <w:rFonts w:hint="default"/>
                              </w:rPr>
                            </w:pPr>
                            <w:r>
                              <w:rPr>
                                <w:rFonts w:ascii="Menlo" w:eastAsiaTheme="minorEastAsia" w:hAnsi="Menlo" w:cs="Menlo" w:hint="default"/>
                                <w:lang w:val="en-US"/>
                              </w:rPr>
                              <w:t>};</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F7E289" id="_x6587__x672c__x6846__x0020_2" o:spid="_x0000_s1028" type="#_x0000_t202" style="position:absolute;margin-left:4.7pt;margin-top:18.4pt;width:486.2pt;height:185.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" filled="f" stroked="f" strokeweight=".5pt">
                <v:textbox style="mso-fit-shape-to-text:t" inset="4pt,4pt,4pt,4pt">
                  <w:txbxContent>
                    <w:p w14:paraId="28E9B80C"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color w:val="AA0D91"/>
                          <w:lang w:val="en-US"/>
                        </w:rPr>
                        <w:t>class</w:t>
                      </w:r>
                      <w:r>
                        <w:rPr>
                          <w:rFonts w:ascii="Menlo" w:eastAsiaTheme="minorEastAsia" w:hAnsi="Menlo" w:cs="Menlo" w:hint="default"/>
                          <w:lang w:val="en-US"/>
                        </w:rPr>
                        <w:t xml:space="preserve"> </w:t>
                      </w:r>
                      <w:proofErr w:type="gramStart"/>
                      <w:r>
                        <w:rPr>
                          <w:rFonts w:ascii="Menlo" w:eastAsiaTheme="minorEastAsia" w:hAnsi="Menlo" w:cs="Menlo" w:hint="default"/>
                          <w:lang w:val="en-US"/>
                        </w:rPr>
                        <w:t>solut{</w:t>
                      </w:r>
                      <w:proofErr w:type="gramEnd"/>
                    </w:p>
                    <w:p w14:paraId="29467549"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color w:val="AA0D91"/>
                          <w:lang w:val="en-US"/>
                        </w:rPr>
                        <w:t>public</w:t>
                      </w:r>
                      <w:r>
                        <w:rPr>
                          <w:rFonts w:ascii="Menlo" w:eastAsiaTheme="minorEastAsia" w:hAnsi="Menlo" w:cs="Menlo" w:hint="default"/>
                          <w:lang w:val="en-US"/>
                        </w:rPr>
                        <w:t>:</w:t>
                      </w:r>
                    </w:p>
                    <w:p w14:paraId="7EFE1BF8" w14:textId="51B2A126" w:rsidR="00DC5294" w:rsidRDefault="00DC5294" w:rsidP="00DC5294">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Theme="minorEastAsia" w:hAnsi="Menlo" w:cs="Menlo" w:hint="default"/>
                          <w:color w:val="AA0D91"/>
                          <w:lang w:val="en-US"/>
                        </w:rPr>
                        <w:tab/>
                      </w:r>
                      <w:r>
                        <w:rPr>
                          <w:rFonts w:ascii="Menlo" w:eastAsiaTheme="minorEastAsia" w:hAnsi="Menlo" w:cs="Menlo" w:hint="default"/>
                          <w:color w:val="AA0D91"/>
                          <w:lang w:val="en-US"/>
                        </w:rPr>
                        <w:t>int</w:t>
                      </w:r>
                      <w:r>
                        <w:rPr>
                          <w:rFonts w:ascii="Menlo" w:eastAsiaTheme="minorEastAsia" w:hAnsi="Menlo" w:cs="Menlo" w:hint="default"/>
                          <w:lang w:val="en-US"/>
                        </w:rPr>
                        <w:t>* _track;</w:t>
                      </w:r>
                      <w:r>
                        <w:rPr>
                          <w:rFonts w:ascii="Menlo" w:eastAsiaTheme="minorEastAsia" w:hAnsi="Menlo" w:cs="Menlo" w:hint="default"/>
                          <w:color w:val="007400"/>
                          <w:lang w:val="en-US"/>
                        </w:rPr>
                        <w:t>//</w:t>
                      </w:r>
                      <w:r>
                        <w:rPr>
                          <w:rFonts w:ascii="PingFang SC" w:eastAsia="PingFang SC" w:hAnsi="Menlo" w:cs="PingFang SC"/>
                          <w:color w:val="007400"/>
                          <w:lang w:val="en-US"/>
                        </w:rPr>
                        <w:t>记录走过的地方</w:t>
                      </w:r>
                    </w:p>
                    <w:p w14:paraId="7583EB82" w14:textId="77777777" w:rsidR="00DC5294" w:rsidRDefault="00DC5294" w:rsidP="00DC5294">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char</w:t>
                      </w:r>
                      <w:r>
                        <w:rPr>
                          <w:rFonts w:ascii="Menlo" w:eastAsia="PingFang SC" w:hAnsi="Menlo" w:cs="Menlo" w:hint="default"/>
                          <w:lang w:val="en-US"/>
                        </w:rPr>
                        <w:t>* _map;</w:t>
                      </w:r>
                      <w:r>
                        <w:rPr>
                          <w:rFonts w:ascii="Menlo" w:eastAsia="PingFang SC" w:hAnsi="Menlo" w:cs="Menlo" w:hint="default"/>
                          <w:color w:val="007400"/>
                          <w:lang w:val="en-US"/>
                        </w:rPr>
                        <w:t>//</w:t>
                      </w:r>
                      <w:r>
                        <w:rPr>
                          <w:rFonts w:ascii="PingFang SC" w:eastAsia="PingFang SC" w:hAnsi="Menlo" w:cs="PingFang SC"/>
                          <w:color w:val="007400"/>
                          <w:lang w:val="en-US"/>
                        </w:rPr>
                        <w:t>迷宫地图</w:t>
                      </w:r>
                    </w:p>
                    <w:p w14:paraId="60EEC227" w14:textId="77777777" w:rsidR="00DC5294" w:rsidRDefault="00DC5294" w:rsidP="00DC5294">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stack&lt;step&gt; _cross;</w:t>
                      </w:r>
                      <w:r>
                        <w:rPr>
                          <w:rFonts w:ascii="Menlo" w:eastAsia="PingFang SC" w:hAnsi="Menlo" w:cs="Menlo" w:hint="default"/>
                          <w:color w:val="007400"/>
                          <w:lang w:val="en-US"/>
                        </w:rPr>
                        <w:t>//</w:t>
                      </w:r>
                      <w:r>
                        <w:rPr>
                          <w:rFonts w:ascii="PingFang SC" w:eastAsia="PingFang SC" w:hAnsi="Menlo" w:cs="PingFang SC"/>
                          <w:color w:val="007400"/>
                          <w:lang w:val="en-US"/>
                        </w:rPr>
                        <w:t>经过的岔口</w:t>
                      </w:r>
                    </w:p>
                    <w:p w14:paraId="6A6D245A" w14:textId="47D857F1" w:rsidR="00D90CE7" w:rsidRDefault="00DC5294" w:rsidP="00DC5294">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ind w:firstLine="520"/>
                        <w:rPr>
                          <w:rFonts w:ascii="PingFang SC" w:eastAsia="PingFang SC" w:hAnsi="Menlo" w:cs="PingFang SC" w:hint="default"/>
                          <w:color w:val="007400"/>
                          <w:lang w:val="en-US"/>
                        </w:rPr>
                      </w:pPr>
                      <w:r>
                        <w:rPr>
                          <w:rFonts w:ascii="Menlo" w:eastAsia="PingFang SC" w:hAnsi="Menlo" w:cs="Menlo" w:hint="default"/>
                          <w:lang w:val="en-US"/>
                        </w:rPr>
                        <w:t>stack&lt;Point&gt; _path;</w:t>
                      </w:r>
                      <w:r>
                        <w:rPr>
                          <w:rFonts w:ascii="Menlo" w:eastAsia="PingFang SC" w:hAnsi="Menlo" w:cs="Menlo" w:hint="default"/>
                          <w:color w:val="007400"/>
                          <w:lang w:val="en-US"/>
                        </w:rPr>
                        <w:t>//</w:t>
                      </w:r>
                      <w:r>
                        <w:rPr>
                          <w:rFonts w:ascii="PingFang SC" w:eastAsia="PingFang SC" w:hAnsi="Menlo" w:cs="PingFang SC"/>
                          <w:color w:val="007400"/>
                          <w:lang w:val="en-US"/>
                        </w:rPr>
                        <w:t>走过的路径</w:t>
                      </w:r>
                    </w:p>
                    <w:p w14:paraId="55981E89" w14:textId="77777777" w:rsidR="00DC5294" w:rsidRDefault="00DC5294" w:rsidP="00DC5294">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ind w:firstLine="520"/>
                        <w:rPr>
                          <w:rFonts w:ascii="Menlo" w:eastAsiaTheme="minorEastAsia" w:hAnsi="Menlo" w:cs="Menlo"/>
                          <w:lang w:val="en-US"/>
                        </w:rPr>
                      </w:pPr>
                    </w:p>
                    <w:p w14:paraId="781878D8"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lang w:val="en-US"/>
                        </w:rPr>
                        <w:t xml:space="preserve">    </w:t>
                      </w:r>
                      <w:proofErr w:type="gramStart"/>
                      <w:r>
                        <w:rPr>
                          <w:rFonts w:ascii="Menlo" w:eastAsiaTheme="minorEastAsia" w:hAnsi="Menlo" w:cs="Menlo" w:hint="default"/>
                          <w:lang w:val="en-US"/>
                        </w:rPr>
                        <w:t>solut(</w:t>
                      </w:r>
                      <w:proofErr w:type="gramEnd"/>
                      <w:r>
                        <w:rPr>
                          <w:rFonts w:ascii="Menlo" w:eastAsiaTheme="minorEastAsia" w:hAnsi="Menlo" w:cs="Menlo" w:hint="default"/>
                          <w:color w:val="AA0D91"/>
                          <w:lang w:val="en-US"/>
                        </w:rPr>
                        <w:t>int</w:t>
                      </w:r>
                      <w:r>
                        <w:rPr>
                          <w:rFonts w:ascii="Menlo" w:eastAsiaTheme="minorEastAsia" w:hAnsi="Menlo" w:cs="Menlo" w:hint="default"/>
                          <w:lang w:val="en-US"/>
                        </w:rPr>
                        <w:t>* track=</w:t>
                      </w:r>
                      <w:r>
                        <w:rPr>
                          <w:rFonts w:ascii="Menlo" w:eastAsiaTheme="minorEastAsia" w:hAnsi="Menlo" w:cs="Menlo" w:hint="default"/>
                          <w:color w:val="AA0D91"/>
                          <w:lang w:val="en-US"/>
                        </w:rPr>
                        <w:t>NULL</w:t>
                      </w:r>
                      <w:r>
                        <w:rPr>
                          <w:rFonts w:ascii="Menlo" w:eastAsiaTheme="minorEastAsia" w:hAnsi="Menlo" w:cs="Menlo" w:hint="default"/>
                          <w:lang w:val="en-US"/>
                        </w:rPr>
                        <w:t xml:space="preserve">, </w:t>
                      </w:r>
                      <w:r>
                        <w:rPr>
                          <w:rFonts w:ascii="Menlo" w:eastAsiaTheme="minorEastAsia" w:hAnsi="Menlo" w:cs="Menlo" w:hint="default"/>
                          <w:color w:val="AA0D91"/>
                          <w:lang w:val="en-US"/>
                        </w:rPr>
                        <w:t>char</w:t>
                      </w:r>
                      <w:r>
                        <w:rPr>
                          <w:rFonts w:ascii="Menlo" w:eastAsiaTheme="minorEastAsia" w:hAnsi="Menlo" w:cs="Menlo" w:hint="default"/>
                          <w:lang w:val="en-US"/>
                        </w:rPr>
                        <w:t>* map=</w:t>
                      </w:r>
                      <w:r>
                        <w:rPr>
                          <w:rFonts w:ascii="Menlo" w:eastAsiaTheme="minorEastAsia" w:hAnsi="Menlo" w:cs="Menlo" w:hint="default"/>
                          <w:color w:val="AA0D91"/>
                          <w:lang w:val="en-US"/>
                        </w:rPr>
                        <w:t>NULL</w:t>
                      </w:r>
                      <w:r>
                        <w:rPr>
                          <w:rFonts w:ascii="Menlo" w:eastAsiaTheme="minorEastAsia" w:hAnsi="Menlo" w:cs="Menlo" w:hint="default"/>
                          <w:lang w:val="en-US"/>
                        </w:rPr>
                        <w:t>){</w:t>
                      </w:r>
                      <w:r>
                        <w:rPr>
                          <w:rFonts w:ascii="Menlo" w:eastAsiaTheme="minorEastAsia" w:hAnsi="Menlo" w:cs="Menlo" w:hint="default"/>
                          <w:color w:val="3F6E74"/>
                          <w:lang w:val="en-US"/>
                        </w:rPr>
                        <w:t>_track</w:t>
                      </w:r>
                      <w:r>
                        <w:rPr>
                          <w:rFonts w:ascii="Menlo" w:eastAsiaTheme="minorEastAsia" w:hAnsi="Menlo" w:cs="Menlo" w:hint="default"/>
                          <w:lang w:val="en-US"/>
                        </w:rPr>
                        <w:t>=track;</w:t>
                      </w:r>
                      <w:r>
                        <w:rPr>
                          <w:rFonts w:ascii="Menlo" w:eastAsiaTheme="minorEastAsia" w:hAnsi="Menlo" w:cs="Menlo" w:hint="default"/>
                          <w:color w:val="3F6E74"/>
                          <w:lang w:val="en-US"/>
                        </w:rPr>
                        <w:t>_map</w:t>
                      </w:r>
                      <w:r>
                        <w:rPr>
                          <w:rFonts w:ascii="Menlo" w:eastAsiaTheme="minorEastAsia" w:hAnsi="Menlo" w:cs="Menlo" w:hint="default"/>
                          <w:lang w:val="en-US"/>
                        </w:rPr>
                        <w:t>=map;};</w:t>
                      </w:r>
                    </w:p>
                    <w:p w14:paraId="5DE0E2BD" w14:textId="77777777"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lang w:val="en-US"/>
                        </w:rPr>
                        <w:t xml:space="preserve">    ~</w:t>
                      </w:r>
                      <w:proofErr w:type="gramStart"/>
                      <w:r>
                        <w:rPr>
                          <w:rFonts w:ascii="Menlo" w:eastAsiaTheme="minorEastAsia" w:hAnsi="Menlo" w:cs="Menlo" w:hint="default"/>
                          <w:lang w:val="en-US"/>
                        </w:rPr>
                        <w:t>solut(</w:t>
                      </w:r>
                      <w:proofErr w:type="gramEnd"/>
                      <w:r>
                        <w:rPr>
                          <w:rFonts w:ascii="Menlo" w:eastAsiaTheme="minorEastAsia" w:hAnsi="Menlo" w:cs="Menlo" w:hint="default"/>
                          <w:lang w:val="en-US"/>
                        </w:rPr>
                        <w:t>){};</w:t>
                      </w:r>
                    </w:p>
                    <w:p w14:paraId="176758A2" w14:textId="70402CA6" w:rsidR="00D90CE7" w:rsidRDefault="00D90CE7" w:rsidP="00D90CE7">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lang w:val="en-US"/>
                        </w:rPr>
                        <w:t xml:space="preserve">    </w:t>
                      </w:r>
                      <w:r>
                        <w:rPr>
                          <w:rFonts w:ascii="Menlo" w:eastAsiaTheme="minorEastAsia" w:hAnsi="Menlo" w:cs="Menlo" w:hint="default"/>
                          <w:color w:val="AA0D91"/>
                          <w:lang w:val="en-US"/>
                        </w:rPr>
                        <w:t>bool</w:t>
                      </w:r>
                      <w:r>
                        <w:rPr>
                          <w:rFonts w:ascii="Menlo" w:eastAsiaTheme="minorEastAsia" w:hAnsi="Menlo" w:cs="Menlo" w:hint="default"/>
                          <w:lang w:val="en-US"/>
                        </w:rPr>
                        <w:t xml:space="preserve"> findWay(</w:t>
                      </w:r>
                      <w:r>
                        <w:rPr>
                          <w:rFonts w:ascii="Menlo" w:eastAsiaTheme="minorEastAsia" w:hAnsi="Menlo" w:cs="Menlo" w:hint="default"/>
                          <w:color w:val="3F6E74"/>
                          <w:lang w:val="en-US"/>
                        </w:rPr>
                        <w:t>step</w:t>
                      </w:r>
                      <w:r>
                        <w:rPr>
                          <w:rFonts w:ascii="Menlo" w:eastAsiaTheme="minorEastAsia" w:hAnsi="Menlo" w:cs="Menlo" w:hint="default"/>
                          <w:lang w:val="en-US"/>
                        </w:rPr>
                        <w:t xml:space="preserve">* cur, </w:t>
                      </w:r>
                      <w:r>
                        <w:rPr>
                          <w:rFonts w:ascii="Menlo" w:eastAsiaTheme="minorEastAsia" w:hAnsi="Menlo" w:cs="Menlo" w:hint="default"/>
                          <w:color w:val="AA0D91"/>
                          <w:lang w:val="en-US"/>
                        </w:rPr>
                        <w:t>int</w:t>
                      </w:r>
                      <w:r>
                        <w:rPr>
                          <w:rFonts w:ascii="Menlo" w:eastAsiaTheme="minorEastAsia" w:hAnsi="Menlo" w:cs="Menlo" w:hint="default"/>
                          <w:lang w:val="en-US"/>
                        </w:rPr>
                        <w:t xml:space="preserve"> col, </w:t>
                      </w:r>
                      <w:r>
                        <w:rPr>
                          <w:rFonts w:ascii="Menlo" w:eastAsiaTheme="minorEastAsia" w:hAnsi="Menlo" w:cs="Menlo" w:hint="default"/>
                          <w:color w:val="AA0D91"/>
                          <w:lang w:val="en-US"/>
                        </w:rPr>
                        <w:t>int</w:t>
                      </w:r>
                      <w:r>
                        <w:rPr>
                          <w:rFonts w:ascii="Menlo" w:eastAsiaTheme="minorEastAsia" w:hAnsi="Menlo" w:cs="Menlo" w:hint="default"/>
                          <w:lang w:val="en-US"/>
                        </w:rPr>
                        <w:t xml:space="preserve"> row);</w:t>
                      </w:r>
                      <w:r w:rsidR="00DC5294" w:rsidRPr="00DC5294">
                        <w:rPr>
                          <w:rFonts w:ascii="Menlo" w:eastAsiaTheme="minorEastAsia" w:hAnsi="Menlo" w:cs="Menlo" w:hint="default"/>
                          <w:color w:val="007400"/>
                          <w:lang w:val="en-US"/>
                        </w:rPr>
                        <w:t xml:space="preserve"> </w:t>
                      </w:r>
                      <w:r w:rsidR="00DC5294">
                        <w:rPr>
                          <w:rFonts w:ascii="Menlo" w:eastAsiaTheme="minorEastAsia" w:hAnsi="Menlo" w:cs="Menlo" w:hint="default"/>
                          <w:color w:val="007400"/>
                          <w:lang w:val="en-US"/>
                        </w:rPr>
                        <w:t>//</w:t>
                      </w:r>
                      <w:r w:rsidR="00DC5294">
                        <w:rPr>
                          <w:rFonts w:ascii="PingFang SC" w:eastAsia="PingFang SC" w:hAnsi="Menlo" w:cs="PingFang SC"/>
                          <w:color w:val="007400"/>
                          <w:lang w:val="en-US"/>
                        </w:rPr>
                        <w:t>寻找某一位置的下一可能位置</w:t>
                      </w:r>
                    </w:p>
                    <w:p w14:paraId="605A96CF" w14:textId="72C00EDF" w:rsidR="00D90CE7" w:rsidRDefault="00D90CE7" w:rsidP="00D90CE7">
                      <w:r>
                        <w:rPr>
                          <w:rFonts w:ascii="Menlo" w:eastAsiaTheme="minorEastAsia" w:hAnsi="Menlo" w:cs="Menlo" w:hint="default"/>
                          <w:lang w:val="en-US"/>
                        </w:rPr>
                        <w:t>};</w:t>
                      </w:r>
                    </w:p>
                  </w:txbxContent>
                </v:textbox>
                <w10:wrap type="topAndBottom"/>
              </v:shape>
            </w:pict>
          </mc:Fallback>
        </mc:AlternateContent>
      </w:r>
      <w:r w:rsidR="00D90CE7">
        <w:t>s</w:t>
      </w:r>
      <w:r w:rsidR="00D90CE7">
        <w:rPr>
          <w:rFonts w:hint="default"/>
        </w:rPr>
        <w:t>olut</w:t>
      </w:r>
      <w:r w:rsidR="00D90CE7">
        <w:rPr>
          <w:rFonts w:hint="default"/>
        </w:rPr>
        <w:t>类是将整个解题程序整合在一起，</w:t>
      </w:r>
      <w:r w:rsidR="00D90CE7">
        <w:t>方便</w:t>
      </w:r>
      <w:r w:rsidR="00D90CE7">
        <w:rPr>
          <w:rFonts w:hint="default"/>
        </w:rPr>
        <w:t>获取数据</w:t>
      </w:r>
      <w:r w:rsidR="00D90CE7">
        <w:t>和</w:t>
      </w:r>
      <w:r w:rsidR="00D90CE7">
        <w:rPr>
          <w:rFonts w:hint="default"/>
        </w:rPr>
        <w:t>调</w:t>
      </w:r>
      <w:r w:rsidR="00D90CE7">
        <w:t>用</w:t>
      </w:r>
      <w:r w:rsidR="00D90CE7">
        <w:rPr>
          <w:rFonts w:hint="default"/>
        </w:rPr>
        <w:t>函数。</w:t>
      </w:r>
    </w:p>
    <w:p w14:paraId="78061A9F" w14:textId="77777777" w:rsidR="00D90CE7" w:rsidRDefault="00D90CE7">
      <w:pPr>
        <w:pStyle w:val="a7"/>
        <w:rPr>
          <w:rFonts w:eastAsia="Arial Unicode MS" w:cs="Arial Unicode MS"/>
        </w:rPr>
      </w:pPr>
    </w:p>
    <w:p w14:paraId="7D957A57" w14:textId="77777777" w:rsidR="00D00E32" w:rsidRDefault="001D6D67">
      <w:pPr>
        <w:pStyle w:val="a7"/>
      </w:pPr>
      <w:bookmarkStart w:id="25" w:name="_Toc503277483"/>
      <w:r>
        <w:rPr>
          <w:rFonts w:eastAsia="Arial Unicode MS" w:cs="Arial Unicode MS"/>
        </w:rPr>
        <w:t>3.</w:t>
      </w:r>
      <w:r>
        <w:rPr>
          <w:rFonts w:ascii="Arial Unicode MS" w:hAnsi="Arial Unicode MS" w:cs="Arial Unicode MS" w:hint="eastAsia"/>
          <w:lang w:val="zh-CN"/>
        </w:rPr>
        <w:t>具体实现</w:t>
      </w:r>
      <w:bookmarkEnd w:id="24"/>
      <w:bookmarkEnd w:id="25"/>
    </w:p>
    <w:p w14:paraId="6A8355D0" w14:textId="5EC55AD7" w:rsidR="00D00E32" w:rsidRDefault="00D00E32">
      <w:pPr>
        <w:pStyle w:val="20"/>
      </w:pPr>
    </w:p>
    <w:p w14:paraId="1DF38173" w14:textId="5332E16C" w:rsidR="00F83CFB" w:rsidRDefault="00F83CFB" w:rsidP="00F83CFB">
      <w:pPr>
        <w:pStyle w:val="20"/>
        <w:rPr>
          <w:rFonts w:ascii="Adobe Song Std L" w:eastAsia="Adobe Song Std L" w:hAnsi="Adobe Song Std L" w:cs="Arial Unicode MS"/>
          <w:lang w:val="zh-CN"/>
        </w:rPr>
      </w:pPr>
      <w:bookmarkStart w:id="26" w:name="_Toc503277484"/>
      <w:r>
        <w:rPr>
          <w:rFonts w:ascii="Adobe Song Std L" w:eastAsia="Adobe Song Std L" w:hAnsi="Adobe Song Std L" w:cs="Arial Unicode MS"/>
          <w:lang w:val="zh-CN"/>
        </w:rPr>
        <w:t>3.1</w:t>
      </w:r>
      <w:r>
        <w:rPr>
          <w:rFonts w:ascii="Adobe Song Std L" w:eastAsia="Adobe Song Std L" w:hAnsi="Adobe Song Std L" w:cs="Arial Unicode MS" w:hint="eastAsia"/>
          <w:lang w:val="zh-CN"/>
        </w:rPr>
        <w:t>用户</w:t>
      </w:r>
      <w:r>
        <w:rPr>
          <w:rFonts w:ascii="Adobe Song Std L" w:eastAsia="Adobe Song Std L" w:hAnsi="Adobe Song Std L" w:cs="Arial Unicode MS"/>
          <w:lang w:val="zh-CN"/>
        </w:rPr>
        <w:t>自定义迷宫地图</w:t>
      </w:r>
      <w:bookmarkEnd w:id="26"/>
    </w:p>
    <w:p w14:paraId="61FECE04" w14:textId="2D87F526" w:rsidR="00F83CFB" w:rsidRDefault="00F83CFB" w:rsidP="00F83CFB">
      <w:pPr>
        <w:rPr>
          <w:rFonts w:hint="default"/>
        </w:rPr>
      </w:pPr>
    </w:p>
    <w:p w14:paraId="07324ADF" w14:textId="618BDEF5" w:rsidR="00F83CFB" w:rsidRPr="00F83CFB" w:rsidRDefault="00F83CFB" w:rsidP="00F83CFB">
      <w:pPr>
        <w:pStyle w:val="a8"/>
        <w:rPr>
          <w:rFonts w:asciiTheme="minorHAnsi" w:eastAsiaTheme="minorHAnsi" w:hAnsiTheme="minorHAnsi" w:cs="Arial Unicode MS"/>
          <w:b w:val="0"/>
          <w:bCs w:val="0"/>
          <w:shd w:val="clear" w:color="auto" w:fill="FFFFFF"/>
          <w:lang w:val="zh-CN"/>
        </w:rPr>
      </w:pPr>
      <w:r>
        <w:rPr>
          <w:rFonts w:asciiTheme="minorHAnsi" w:eastAsiaTheme="minorHAnsi" w:hAnsiTheme="minorHAnsi" w:cs="Arial Unicode MS"/>
          <w:b w:val="0"/>
          <w:bCs w:val="0"/>
          <w:noProof/>
        </w:rPr>
        <mc:AlternateContent>
          <mc:Choice Requires="wps">
            <w:drawing>
              <wp:anchor distT="0" distB="0" distL="114300" distR="114300" simplePos="0" relativeHeight="251666432" behindDoc="0" locked="0" layoutInCell="1" allowOverlap="1" wp14:anchorId="3A27F996" wp14:editId="4DF54155">
                <wp:simplePos x="0" y="0"/>
                <wp:positionH relativeFrom="column">
                  <wp:posOffset>64770</wp:posOffset>
                </wp:positionH>
                <wp:positionV relativeFrom="paragraph">
                  <wp:posOffset>363220</wp:posOffset>
                </wp:positionV>
                <wp:extent cx="5029200" cy="1917700"/>
                <wp:effectExtent l="0" t="0" r="0" b="9525"/>
                <wp:wrapTopAndBottom/>
                <wp:docPr id="8" name="文本框 8"/>
                <wp:cNvGraphicFramePr/>
                <a:graphic xmlns:a="http://schemas.openxmlformats.org/drawingml/2006/main">
                  <a:graphicData uri="http://schemas.microsoft.com/office/word/2010/wordprocessingShape">
                    <wps:wsp>
                      <wps:cNvSpPr txBox="1"/>
                      <wps:spPr>
                        <a:xfrm>
                          <a:off x="0" y="0"/>
                          <a:ext cx="5029200" cy="191770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1F4F7A4" w14:textId="77777777" w:rsidR="00F83CFB" w:rsidRDefault="00F83CFB" w:rsidP="00F83CFB">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color w:val="AA0D91"/>
                                <w:lang w:val="en-US"/>
                              </w:rPr>
                              <w:t>int</w:t>
                            </w:r>
                            <w:r>
                              <w:rPr>
                                <w:rFonts w:ascii="Menlo" w:eastAsiaTheme="minorEastAsia" w:hAnsi="Menlo" w:cs="Menlo" w:hint="default"/>
                                <w:lang w:val="en-US"/>
                              </w:rPr>
                              <w:t xml:space="preserve"> x,y;</w:t>
                            </w:r>
                          </w:p>
                          <w:p w14:paraId="3DCD293E" w14:textId="77777777" w:rsidR="00F83CFB" w:rsidRDefault="00F83CFB" w:rsidP="00F83CFB">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Theme="minorEastAsia" w:hAnsi="Menlo" w:cs="Menlo" w:hint="default"/>
                                <w:lang w:val="en-US"/>
                              </w:rPr>
                              <w:t xml:space="preserve">    </w:t>
                            </w:r>
                            <w:r>
                              <w:rPr>
                                <w:rFonts w:ascii="Menlo" w:eastAsiaTheme="minorEastAsia" w:hAnsi="Menlo" w:cs="Menlo" w:hint="default"/>
                                <w:color w:val="5C2699"/>
                                <w:lang w:val="en-US"/>
                              </w:rPr>
                              <w:t>cout</w:t>
                            </w:r>
                            <w:r>
                              <w:rPr>
                                <w:rFonts w:ascii="Menlo" w:eastAsiaTheme="minorEastAsia" w:hAnsi="Menlo" w:cs="Menlo" w:hint="default"/>
                                <w:lang w:val="en-US"/>
                              </w:rPr>
                              <w:t>&lt;&lt;</w:t>
                            </w:r>
                            <w:r>
                              <w:rPr>
                                <w:rFonts w:ascii="Menlo" w:eastAsiaTheme="minorEastAsia" w:hAnsi="Menlo" w:cs="Menlo" w:hint="default"/>
                                <w:color w:val="C41A16"/>
                                <w:lang w:val="en-US"/>
                              </w:rPr>
                              <w:t>"</w:t>
                            </w:r>
                            <w:r>
                              <w:rPr>
                                <w:rFonts w:ascii="PingFang SC" w:eastAsia="PingFang SC" w:hAnsi="Menlo" w:cs="PingFang SC"/>
                                <w:color w:val="C41A16"/>
                                <w:lang w:val="en-US"/>
                              </w:rPr>
                              <w:t>请输入空位置的坐标</w:t>
                            </w:r>
                            <w:r>
                              <w:rPr>
                                <w:rFonts w:ascii="Menlo" w:eastAsia="PingFang SC" w:hAnsi="Menlo" w:cs="Menlo" w:hint="default"/>
                                <w:color w:val="C41A16"/>
                                <w:lang w:val="en-US"/>
                              </w:rPr>
                              <w:t>“</w:t>
                            </w:r>
                            <w:r>
                              <w:rPr>
                                <w:rFonts w:ascii="PingFang SC" w:eastAsia="PingFang SC" w:hAnsi="Menlo" w:cs="PingFang SC"/>
                                <w:color w:val="C41A16"/>
                                <w:lang w:val="en-US"/>
                              </w:rPr>
                              <w:t>行</w:t>
                            </w:r>
                            <w:r>
                              <w:rPr>
                                <w:rFonts w:ascii="Menlo" w:eastAsia="PingFang SC" w:hAnsi="Menlo" w:cs="Menlo" w:hint="default"/>
                                <w:color w:val="C41A16"/>
                                <w:lang w:val="en-US"/>
                              </w:rPr>
                              <w:t xml:space="preserve"> </w:t>
                            </w:r>
                            <w:r>
                              <w:rPr>
                                <w:rFonts w:ascii="PingFang SC" w:eastAsia="PingFang SC" w:hAnsi="Menlo" w:cs="PingFang SC"/>
                                <w:color w:val="C41A16"/>
                                <w:lang w:val="en-US"/>
                              </w:rPr>
                              <w:t>列</w:t>
                            </w:r>
                            <w:r>
                              <w:rPr>
                                <w:rFonts w:ascii="Menlo" w:eastAsia="PingFang SC" w:hAnsi="Menlo" w:cs="Menlo" w:hint="default"/>
                                <w:color w:val="C41A16"/>
                                <w:lang w:val="en-US"/>
                              </w:rPr>
                              <w:t>”</w:t>
                            </w:r>
                            <w:r>
                              <w:rPr>
                                <w:rFonts w:ascii="PingFang SC" w:eastAsia="PingFang SC" w:hAnsi="Menlo" w:cs="PingFang SC"/>
                                <w:color w:val="C41A16"/>
                                <w:lang w:val="en-US"/>
                              </w:rPr>
                              <w:t>，一个坐标一行；若已输入完毕，行、列输入为</w:t>
                            </w:r>
                            <w:r>
                              <w:rPr>
                                <w:rFonts w:ascii="Menlo" w:eastAsia="PingFang SC" w:hAnsi="Menlo" w:cs="Menlo" w:hint="default"/>
                                <w:color w:val="C41A16"/>
                                <w:lang w:val="en-US"/>
                              </w:rPr>
                              <w:t>-1"</w:t>
                            </w:r>
                            <w:r>
                              <w:rPr>
                                <w:rFonts w:ascii="Menlo" w:eastAsia="PingFang SC" w:hAnsi="Menlo" w:cs="Menlo" w:hint="default"/>
                                <w:lang w:val="en-US"/>
                              </w:rPr>
                              <w:t>&lt;&lt;</w:t>
                            </w:r>
                            <w:r>
                              <w:rPr>
                                <w:rFonts w:ascii="Menlo" w:eastAsia="PingFang SC" w:hAnsi="Menlo" w:cs="Menlo" w:hint="default"/>
                                <w:color w:val="2E0D6E"/>
                                <w:lang w:val="en-US"/>
                              </w:rPr>
                              <w:t>endl</w:t>
                            </w:r>
                            <w:r>
                              <w:rPr>
                                <w:rFonts w:ascii="Menlo" w:eastAsia="PingFang SC" w:hAnsi="Menlo" w:cs="Menlo" w:hint="default"/>
                                <w:lang w:val="en-US"/>
                              </w:rPr>
                              <w:t>;</w:t>
                            </w:r>
                          </w:p>
                          <w:p w14:paraId="02B40120" w14:textId="77777777" w:rsidR="00F83CFB" w:rsidRDefault="00F83CFB" w:rsidP="00F83CFB">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while</w:t>
                            </w:r>
                            <w:r>
                              <w:rPr>
                                <w:rFonts w:ascii="Menlo" w:eastAsia="PingFang SC" w:hAnsi="Menlo" w:cs="Menlo" w:hint="default"/>
                                <w:lang w:val="en-US"/>
                              </w:rPr>
                              <w:t xml:space="preserve"> (</w:t>
                            </w:r>
                            <w:r>
                              <w:rPr>
                                <w:rFonts w:ascii="Menlo" w:eastAsia="PingFang SC" w:hAnsi="Menlo" w:cs="Menlo" w:hint="default"/>
                                <w:color w:val="AA0D91"/>
                                <w:lang w:val="en-US"/>
                              </w:rPr>
                              <w:t>true</w:t>
                            </w:r>
                            <w:r>
                              <w:rPr>
                                <w:rFonts w:ascii="Menlo" w:eastAsia="PingFang SC" w:hAnsi="Menlo" w:cs="Menlo" w:hint="default"/>
                                <w:lang w:val="en-US"/>
                              </w:rPr>
                              <w:t>) {</w:t>
                            </w:r>
                          </w:p>
                          <w:p w14:paraId="4E9BD4AF" w14:textId="77777777" w:rsidR="00F83CFB" w:rsidRDefault="00F83CFB" w:rsidP="00F83CFB">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5C2699"/>
                                <w:lang w:val="en-US"/>
                              </w:rPr>
                              <w:t>cin</w:t>
                            </w:r>
                            <w:r>
                              <w:rPr>
                                <w:rFonts w:ascii="Menlo" w:eastAsia="PingFang SC" w:hAnsi="Menlo" w:cs="Menlo" w:hint="default"/>
                                <w:lang w:val="en-US"/>
                              </w:rPr>
                              <w:t>&gt;&gt;x&gt;&gt;y;</w:t>
                            </w:r>
                          </w:p>
                          <w:p w14:paraId="4B3B0FEC" w14:textId="77777777" w:rsidR="00F83CFB" w:rsidRDefault="00F83CFB" w:rsidP="00F83CFB">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map[x][y]=</w:t>
                            </w:r>
                            <w:r>
                              <w:rPr>
                                <w:rFonts w:ascii="Menlo" w:eastAsia="PingFang SC" w:hAnsi="Menlo" w:cs="Menlo" w:hint="default"/>
                                <w:color w:val="1C00CF"/>
                                <w:lang w:val="en-US"/>
                              </w:rPr>
                              <w:t>'0'</w:t>
                            </w:r>
                            <w:r>
                              <w:rPr>
                                <w:rFonts w:ascii="Menlo" w:eastAsia="PingFang SC" w:hAnsi="Menlo" w:cs="Menlo" w:hint="default"/>
                                <w:lang w:val="en-US"/>
                              </w:rPr>
                              <w:t>;</w:t>
                            </w:r>
                          </w:p>
                          <w:p w14:paraId="33DEB31E" w14:textId="77777777" w:rsidR="00F83CFB" w:rsidRDefault="00F83CFB" w:rsidP="00F83CFB">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 xml:space="preserve"> (x==-</w:t>
                            </w:r>
                            <w:r>
                              <w:rPr>
                                <w:rFonts w:ascii="Menlo" w:eastAsia="PingFang SC" w:hAnsi="Menlo" w:cs="Menlo" w:hint="default"/>
                                <w:color w:val="1C00CF"/>
                                <w:lang w:val="en-US"/>
                              </w:rPr>
                              <w:t>1</w:t>
                            </w:r>
                            <w:r>
                              <w:rPr>
                                <w:rFonts w:ascii="Menlo" w:eastAsia="PingFang SC" w:hAnsi="Menlo" w:cs="Menlo" w:hint="default"/>
                                <w:lang w:val="en-US"/>
                              </w:rPr>
                              <w:t xml:space="preserve"> &amp;&amp; y==-</w:t>
                            </w:r>
                            <w:r>
                              <w:rPr>
                                <w:rFonts w:ascii="Menlo" w:eastAsia="PingFang SC" w:hAnsi="Menlo" w:cs="Menlo" w:hint="default"/>
                                <w:color w:val="1C00CF"/>
                                <w:lang w:val="en-US"/>
                              </w:rPr>
                              <w:t>1</w:t>
                            </w:r>
                            <w:r>
                              <w:rPr>
                                <w:rFonts w:ascii="Menlo" w:eastAsia="PingFang SC" w:hAnsi="Menlo" w:cs="Menlo" w:hint="default"/>
                                <w:lang w:val="en-US"/>
                              </w:rPr>
                              <w:t>) {</w:t>
                            </w:r>
                          </w:p>
                          <w:p w14:paraId="018A4C56" w14:textId="77777777" w:rsidR="00F83CFB" w:rsidRDefault="00F83CFB" w:rsidP="00F83CFB">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break</w:t>
                            </w:r>
                            <w:r>
                              <w:rPr>
                                <w:rFonts w:ascii="Menlo" w:eastAsia="PingFang SC" w:hAnsi="Menlo" w:cs="Menlo" w:hint="default"/>
                                <w:lang w:val="en-US"/>
                              </w:rPr>
                              <w:t>;</w:t>
                            </w:r>
                          </w:p>
                          <w:p w14:paraId="319F28D4" w14:textId="77777777" w:rsidR="00F83CFB" w:rsidRDefault="00F83CFB" w:rsidP="00F83CFB">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6ABA810F" w14:textId="41EE1F97" w:rsidR="00F83CFB" w:rsidRDefault="00F83CFB" w:rsidP="00F83CFB">
                            <w:pPr>
                              <w:rPr>
                                <w:rFonts w:hint="default"/>
                              </w:rPr>
                            </w:pPr>
                            <w:r>
                              <w:rPr>
                                <w:rFonts w:ascii="Menlo" w:eastAsia="PingFang SC" w:hAnsi="Menlo" w:cs="Menlo" w:hint="default"/>
                                <w:lang w:val="en-US"/>
                              </w:rPr>
                              <w:t xml:space="preserve">    }</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anchor>
            </w:drawing>
          </mc:Choice>
          <mc:Fallback>
            <w:pict>
              <v:shape w14:anchorId="3A27F996" id="_x6587__x672c__x6846__x0020_8" o:spid="_x0000_s1029" type="#_x0000_t202" style="position:absolute;margin-left:5.1pt;margin-top:28.6pt;width:396pt;height:15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" filled="f" stroked="f" strokeweight=".5pt">
                <v:textbox style="mso-fit-shape-to-text:t" inset="4pt,4pt,4pt,4pt">
                  <w:txbxContent>
                    <w:p w14:paraId="51F4F7A4" w14:textId="77777777" w:rsidR="00F83CFB" w:rsidRDefault="00F83CFB" w:rsidP="00F83CFB">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color w:val="AA0D91"/>
                          <w:lang w:val="en-US"/>
                        </w:rPr>
                        <w:t>int</w:t>
                      </w:r>
                      <w:r>
                        <w:rPr>
                          <w:rFonts w:ascii="Menlo" w:eastAsiaTheme="minorEastAsia" w:hAnsi="Menlo" w:cs="Menlo" w:hint="default"/>
                          <w:lang w:val="en-US"/>
                        </w:rPr>
                        <w:t xml:space="preserve"> </w:t>
                      </w:r>
                      <w:proofErr w:type="gramStart"/>
                      <w:r>
                        <w:rPr>
                          <w:rFonts w:ascii="Menlo" w:eastAsiaTheme="minorEastAsia" w:hAnsi="Menlo" w:cs="Menlo" w:hint="default"/>
                          <w:lang w:val="en-US"/>
                        </w:rPr>
                        <w:t>x,y</w:t>
                      </w:r>
                      <w:proofErr w:type="gramEnd"/>
                      <w:r>
                        <w:rPr>
                          <w:rFonts w:ascii="Menlo" w:eastAsiaTheme="minorEastAsia" w:hAnsi="Menlo" w:cs="Menlo" w:hint="default"/>
                          <w:lang w:val="en-US"/>
                        </w:rPr>
                        <w:t>;</w:t>
                      </w:r>
                    </w:p>
                    <w:p w14:paraId="3DCD293E" w14:textId="77777777" w:rsidR="00F83CFB" w:rsidRDefault="00F83CFB" w:rsidP="00F83CFB">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Theme="minorEastAsia" w:hAnsi="Menlo" w:cs="Menlo" w:hint="default"/>
                          <w:lang w:val="en-US"/>
                        </w:rPr>
                        <w:t xml:space="preserve">    </w:t>
                      </w:r>
                      <w:r>
                        <w:rPr>
                          <w:rFonts w:ascii="Menlo" w:eastAsiaTheme="minorEastAsia" w:hAnsi="Menlo" w:cs="Menlo" w:hint="default"/>
                          <w:color w:val="5C2699"/>
                          <w:lang w:val="en-US"/>
                        </w:rPr>
                        <w:t>cout</w:t>
                      </w:r>
                      <w:r>
                        <w:rPr>
                          <w:rFonts w:ascii="Menlo" w:eastAsiaTheme="minorEastAsia" w:hAnsi="Menlo" w:cs="Menlo" w:hint="default"/>
                          <w:lang w:val="en-US"/>
                        </w:rPr>
                        <w:t>&lt;&lt;</w:t>
                      </w:r>
                      <w:r>
                        <w:rPr>
                          <w:rFonts w:ascii="Menlo" w:eastAsiaTheme="minorEastAsia" w:hAnsi="Menlo" w:cs="Menlo" w:hint="default"/>
                          <w:color w:val="C41A16"/>
                          <w:lang w:val="en-US"/>
                        </w:rPr>
                        <w:t>"</w:t>
                      </w:r>
                      <w:r>
                        <w:rPr>
                          <w:rFonts w:ascii="PingFang SC" w:eastAsia="PingFang SC" w:hAnsi="Menlo" w:cs="PingFang SC"/>
                          <w:color w:val="C41A16"/>
                          <w:lang w:val="en-US"/>
                        </w:rPr>
                        <w:t>请输入空位置的坐标</w:t>
                      </w:r>
                      <w:r>
                        <w:rPr>
                          <w:rFonts w:ascii="Menlo" w:eastAsia="PingFang SC" w:hAnsi="Menlo" w:cs="Menlo" w:hint="default"/>
                          <w:color w:val="C41A16"/>
                          <w:lang w:val="en-US"/>
                        </w:rPr>
                        <w:t>“</w:t>
                      </w:r>
                      <w:r>
                        <w:rPr>
                          <w:rFonts w:ascii="PingFang SC" w:eastAsia="PingFang SC" w:hAnsi="Menlo" w:cs="PingFang SC"/>
                          <w:color w:val="C41A16"/>
                          <w:lang w:val="en-US"/>
                        </w:rPr>
                        <w:t>行</w:t>
                      </w:r>
                      <w:r>
                        <w:rPr>
                          <w:rFonts w:ascii="Menlo" w:eastAsia="PingFang SC" w:hAnsi="Menlo" w:cs="Menlo" w:hint="default"/>
                          <w:color w:val="C41A16"/>
                          <w:lang w:val="en-US"/>
                        </w:rPr>
                        <w:t xml:space="preserve"> </w:t>
                      </w:r>
                      <w:r>
                        <w:rPr>
                          <w:rFonts w:ascii="PingFang SC" w:eastAsia="PingFang SC" w:hAnsi="Menlo" w:cs="PingFang SC"/>
                          <w:color w:val="C41A16"/>
                          <w:lang w:val="en-US"/>
                        </w:rPr>
                        <w:t>列</w:t>
                      </w:r>
                      <w:r>
                        <w:rPr>
                          <w:rFonts w:ascii="Menlo" w:eastAsia="PingFang SC" w:hAnsi="Menlo" w:cs="Menlo" w:hint="default"/>
                          <w:color w:val="C41A16"/>
                          <w:lang w:val="en-US"/>
                        </w:rPr>
                        <w:t>”</w:t>
                      </w:r>
                      <w:r>
                        <w:rPr>
                          <w:rFonts w:ascii="PingFang SC" w:eastAsia="PingFang SC" w:hAnsi="Menlo" w:cs="PingFang SC"/>
                          <w:color w:val="C41A16"/>
                          <w:lang w:val="en-US"/>
                        </w:rPr>
                        <w:t>，一个坐标一行；若已输入完毕，行、列输入为</w:t>
                      </w:r>
                      <w:r>
                        <w:rPr>
                          <w:rFonts w:ascii="Menlo" w:eastAsia="PingFang SC" w:hAnsi="Menlo" w:cs="Menlo" w:hint="default"/>
                          <w:color w:val="C41A16"/>
                          <w:lang w:val="en-US"/>
                        </w:rPr>
                        <w:t>-1"</w:t>
                      </w:r>
                      <w:r>
                        <w:rPr>
                          <w:rFonts w:ascii="Menlo" w:eastAsia="PingFang SC" w:hAnsi="Menlo" w:cs="Menlo" w:hint="default"/>
                          <w:lang w:val="en-US"/>
                        </w:rPr>
                        <w:t>&lt;&lt;</w:t>
                      </w:r>
                      <w:r>
                        <w:rPr>
                          <w:rFonts w:ascii="Menlo" w:eastAsia="PingFang SC" w:hAnsi="Menlo" w:cs="Menlo" w:hint="default"/>
                          <w:color w:val="2E0D6E"/>
                          <w:lang w:val="en-US"/>
                        </w:rPr>
                        <w:t>endl</w:t>
                      </w:r>
                      <w:r>
                        <w:rPr>
                          <w:rFonts w:ascii="Menlo" w:eastAsia="PingFang SC" w:hAnsi="Menlo" w:cs="Menlo" w:hint="default"/>
                          <w:lang w:val="en-US"/>
                        </w:rPr>
                        <w:t>;</w:t>
                      </w:r>
                    </w:p>
                    <w:p w14:paraId="02B40120" w14:textId="77777777" w:rsidR="00F83CFB" w:rsidRDefault="00F83CFB" w:rsidP="00F83CFB">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while</w:t>
                      </w:r>
                      <w:r>
                        <w:rPr>
                          <w:rFonts w:ascii="Menlo" w:eastAsia="PingFang SC" w:hAnsi="Menlo" w:cs="Menlo" w:hint="default"/>
                          <w:lang w:val="en-US"/>
                        </w:rPr>
                        <w:t xml:space="preserve"> (</w:t>
                      </w:r>
                      <w:r>
                        <w:rPr>
                          <w:rFonts w:ascii="Menlo" w:eastAsia="PingFang SC" w:hAnsi="Menlo" w:cs="Menlo" w:hint="default"/>
                          <w:color w:val="AA0D91"/>
                          <w:lang w:val="en-US"/>
                        </w:rPr>
                        <w:t>true</w:t>
                      </w:r>
                      <w:r>
                        <w:rPr>
                          <w:rFonts w:ascii="Menlo" w:eastAsia="PingFang SC" w:hAnsi="Menlo" w:cs="Menlo" w:hint="default"/>
                          <w:lang w:val="en-US"/>
                        </w:rPr>
                        <w:t>) {</w:t>
                      </w:r>
                    </w:p>
                    <w:p w14:paraId="4E9BD4AF" w14:textId="77777777" w:rsidR="00F83CFB" w:rsidRDefault="00F83CFB" w:rsidP="00F83CFB">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5C2699"/>
                          <w:lang w:val="en-US"/>
                        </w:rPr>
                        <w:t>cin</w:t>
                      </w:r>
                      <w:r>
                        <w:rPr>
                          <w:rFonts w:ascii="Menlo" w:eastAsia="PingFang SC" w:hAnsi="Menlo" w:cs="Menlo" w:hint="default"/>
                          <w:lang w:val="en-US"/>
                        </w:rPr>
                        <w:t>&gt;&gt;x&gt;&gt;y;</w:t>
                      </w:r>
                    </w:p>
                    <w:p w14:paraId="4B3B0FEC" w14:textId="77777777" w:rsidR="00F83CFB" w:rsidRDefault="00F83CFB" w:rsidP="00F83CFB">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map[x][</w:t>
                      </w:r>
                      <w:proofErr w:type="gramStart"/>
                      <w:r>
                        <w:rPr>
                          <w:rFonts w:ascii="Menlo" w:eastAsia="PingFang SC" w:hAnsi="Menlo" w:cs="Menlo" w:hint="default"/>
                          <w:lang w:val="en-US"/>
                        </w:rPr>
                        <w:t>y]=</w:t>
                      </w:r>
                      <w:proofErr w:type="gramEnd"/>
                      <w:r>
                        <w:rPr>
                          <w:rFonts w:ascii="Menlo" w:eastAsia="PingFang SC" w:hAnsi="Menlo" w:cs="Menlo" w:hint="default"/>
                          <w:color w:val="1C00CF"/>
                          <w:lang w:val="en-US"/>
                        </w:rPr>
                        <w:t>'0'</w:t>
                      </w:r>
                      <w:r>
                        <w:rPr>
                          <w:rFonts w:ascii="Menlo" w:eastAsia="PingFang SC" w:hAnsi="Menlo" w:cs="Menlo" w:hint="default"/>
                          <w:lang w:val="en-US"/>
                        </w:rPr>
                        <w:t>;</w:t>
                      </w:r>
                    </w:p>
                    <w:p w14:paraId="33DEB31E" w14:textId="77777777" w:rsidR="00F83CFB" w:rsidRDefault="00F83CFB" w:rsidP="00F83CFB">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 xml:space="preserve"> (x==-</w:t>
                      </w:r>
                      <w:r>
                        <w:rPr>
                          <w:rFonts w:ascii="Menlo" w:eastAsia="PingFang SC" w:hAnsi="Menlo" w:cs="Menlo" w:hint="default"/>
                          <w:color w:val="1C00CF"/>
                          <w:lang w:val="en-US"/>
                        </w:rPr>
                        <w:t>1</w:t>
                      </w:r>
                      <w:r>
                        <w:rPr>
                          <w:rFonts w:ascii="Menlo" w:eastAsia="PingFang SC" w:hAnsi="Menlo" w:cs="Menlo" w:hint="default"/>
                          <w:lang w:val="en-US"/>
                        </w:rPr>
                        <w:t xml:space="preserve"> &amp;&amp; y==-</w:t>
                      </w:r>
                      <w:r>
                        <w:rPr>
                          <w:rFonts w:ascii="Menlo" w:eastAsia="PingFang SC" w:hAnsi="Menlo" w:cs="Menlo" w:hint="default"/>
                          <w:color w:val="1C00CF"/>
                          <w:lang w:val="en-US"/>
                        </w:rPr>
                        <w:t>1</w:t>
                      </w:r>
                      <w:r>
                        <w:rPr>
                          <w:rFonts w:ascii="Menlo" w:eastAsia="PingFang SC" w:hAnsi="Menlo" w:cs="Menlo" w:hint="default"/>
                          <w:lang w:val="en-US"/>
                        </w:rPr>
                        <w:t>) {</w:t>
                      </w:r>
                    </w:p>
                    <w:p w14:paraId="018A4C56" w14:textId="77777777" w:rsidR="00F83CFB" w:rsidRDefault="00F83CFB" w:rsidP="00F83CFB">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break</w:t>
                      </w:r>
                      <w:r>
                        <w:rPr>
                          <w:rFonts w:ascii="Menlo" w:eastAsia="PingFang SC" w:hAnsi="Menlo" w:cs="Menlo" w:hint="default"/>
                          <w:lang w:val="en-US"/>
                        </w:rPr>
                        <w:t>;</w:t>
                      </w:r>
                    </w:p>
                    <w:p w14:paraId="319F28D4" w14:textId="77777777" w:rsidR="00F83CFB" w:rsidRDefault="00F83CFB" w:rsidP="00F83CFB">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6ABA810F" w14:textId="41EE1F97" w:rsidR="00F83CFB" w:rsidRDefault="00F83CFB" w:rsidP="00F83CFB">
                      <w:r>
                        <w:rPr>
                          <w:rFonts w:ascii="Menlo" w:eastAsia="PingFang SC" w:hAnsi="Menlo" w:cs="Menlo" w:hint="default"/>
                          <w:lang w:val="en-US"/>
                        </w:rPr>
                        <w:t xml:space="preserve">    }</w:t>
                      </w:r>
                    </w:p>
                  </w:txbxContent>
                </v:textbox>
                <w10:wrap type="topAndBottom"/>
              </v:shape>
            </w:pict>
          </mc:Fallback>
        </mc:AlternateContent>
      </w:r>
      <w:r w:rsidRPr="00F83CFB">
        <w:rPr>
          <w:rFonts w:asciiTheme="minorHAnsi" w:eastAsiaTheme="minorHAnsi" w:hAnsiTheme="minorHAnsi" w:cs="Arial Unicode MS"/>
          <w:b w:val="0"/>
          <w:bCs w:val="0"/>
          <w:shd w:val="clear" w:color="auto" w:fill="FFFFFF"/>
          <w:lang w:val="zh-CN"/>
        </w:rPr>
        <w:t>核心代码</w:t>
      </w:r>
    </w:p>
    <w:p w14:paraId="4E282777" w14:textId="0C242429" w:rsidR="00F83CFB" w:rsidRDefault="00F83CFB" w:rsidP="00F83CFB">
      <w:pPr>
        <w:rPr>
          <w:rFonts w:hint="default"/>
        </w:rPr>
      </w:pPr>
    </w:p>
    <w:p w14:paraId="757ED652" w14:textId="1DF0FCAE" w:rsidR="00F83CFB" w:rsidRPr="00F83CFB" w:rsidRDefault="00F83CFB" w:rsidP="00F83CFB">
      <w:pPr>
        <w:pStyle w:val="a8"/>
        <w:rPr>
          <w:rFonts w:asciiTheme="minorHAnsi" w:eastAsiaTheme="minorHAnsi" w:hAnsiTheme="minorHAnsi" w:cs="Arial Unicode MS"/>
          <w:b w:val="0"/>
          <w:bCs w:val="0"/>
          <w:shd w:val="clear" w:color="auto" w:fill="FFFFFF"/>
          <w:lang w:val="zh-CN"/>
        </w:rPr>
      </w:pPr>
      <w:r w:rsidRPr="00F83CFB">
        <w:rPr>
          <w:rFonts w:asciiTheme="minorHAnsi" w:eastAsiaTheme="minorHAnsi" w:hAnsiTheme="minorHAnsi" w:cs="Arial Unicode MS"/>
          <w:b w:val="0"/>
          <w:bCs w:val="0"/>
          <w:shd w:val="clear" w:color="auto" w:fill="FFFFFF"/>
          <w:lang w:val="zh-CN"/>
        </w:rPr>
        <w:t>说明</w:t>
      </w:r>
    </w:p>
    <w:p w14:paraId="411A6079" w14:textId="29CD6C7B" w:rsidR="00F83CFB" w:rsidRPr="00F83CFB" w:rsidRDefault="00F83CFB" w:rsidP="00F83CFB">
      <w:pPr>
        <w:rPr>
          <w:rFonts w:hint="default"/>
        </w:rPr>
      </w:pPr>
      <w:r>
        <w:rPr>
          <w:rFonts w:hint="default"/>
        </w:rPr>
        <w:t>用一个存储</w:t>
      </w:r>
      <w:r>
        <w:rPr>
          <w:rFonts w:hint="default"/>
        </w:rPr>
        <w:t>char</w:t>
      </w:r>
      <w:r>
        <w:rPr>
          <w:rFonts w:hint="default"/>
        </w:rPr>
        <w:t>类型的二维数组来表示迷宫地图，其内所有元素初始化为</w:t>
      </w:r>
      <w:r>
        <w:rPr>
          <w:rFonts w:hint="default"/>
        </w:rPr>
        <w:t>‘#’</w:t>
      </w:r>
      <w:r>
        <w:rPr>
          <w:rFonts w:hint="default"/>
        </w:rPr>
        <w:t>，</w:t>
      </w:r>
      <w:r>
        <w:t>表示</w:t>
      </w:r>
      <w:r>
        <w:rPr>
          <w:rFonts w:hint="default"/>
        </w:rPr>
        <w:t>墙壁。</w:t>
      </w:r>
      <w:r>
        <w:t>用户</w:t>
      </w:r>
      <w:r>
        <w:rPr>
          <w:rFonts w:hint="default"/>
        </w:rPr>
        <w:t>输入空位置的坐标，</w:t>
      </w:r>
      <w:r>
        <w:t>则</w:t>
      </w:r>
      <w:r>
        <w:rPr>
          <w:rFonts w:hint="default"/>
        </w:rPr>
        <w:t>将相应位置的元素值更改为</w:t>
      </w:r>
      <w:r>
        <w:rPr>
          <w:rFonts w:hint="default"/>
        </w:rPr>
        <w:t>‘0’</w:t>
      </w:r>
      <w:r>
        <w:rPr>
          <w:rFonts w:hint="default"/>
        </w:rPr>
        <w:t>，</w:t>
      </w:r>
      <w:r>
        <w:t>表示</w:t>
      </w:r>
      <w:r>
        <w:rPr>
          <w:rFonts w:hint="default"/>
        </w:rPr>
        <w:t>通路可走。</w:t>
      </w:r>
    </w:p>
    <w:p w14:paraId="4B7FF04B" w14:textId="7096362A" w:rsidR="00D00E32" w:rsidRPr="00DB319F" w:rsidRDefault="001D6D67">
      <w:pPr>
        <w:pStyle w:val="20"/>
        <w:rPr>
          <w:rFonts w:ascii="Adobe Song Std L" w:eastAsia="Adobe Song Std L" w:hAnsi="Adobe Song Std L" w:cs="Arial Unicode MS"/>
          <w:lang w:val="zh-CN"/>
        </w:rPr>
      </w:pPr>
      <w:bookmarkStart w:id="27" w:name="_Toc12"/>
      <w:bookmarkStart w:id="28" w:name="_Toc503277485"/>
      <w:r w:rsidRPr="00DB319F">
        <w:rPr>
          <w:rFonts w:ascii="Adobe Song Std L" w:eastAsia="Adobe Song Std L" w:hAnsi="Adobe Song Std L" w:cs="Arial Unicode MS"/>
          <w:lang w:val="zh-CN"/>
        </w:rPr>
        <w:lastRenderedPageBreak/>
        <w:t>3.</w:t>
      </w:r>
      <w:bookmarkEnd w:id="27"/>
      <w:r w:rsidR="00265ED3">
        <w:rPr>
          <w:rFonts w:ascii="Adobe Song Std L" w:eastAsia="Adobe Song Std L" w:hAnsi="Adobe Song Std L" w:cs="Arial Unicode MS"/>
          <w:lang w:val="zh-CN"/>
        </w:rPr>
        <w:t>2</w:t>
      </w:r>
      <w:r w:rsidR="00DB319F" w:rsidRPr="00DB319F">
        <w:rPr>
          <w:rFonts w:ascii="Adobe Song Std L" w:eastAsia="Adobe Song Std L" w:hAnsi="Adobe Song Std L" w:cs="Arial Unicode MS" w:hint="eastAsia"/>
          <w:lang w:val="zh-CN"/>
        </w:rPr>
        <w:t>寻找</w:t>
      </w:r>
      <w:r w:rsidR="00DB319F" w:rsidRPr="00DB319F">
        <w:rPr>
          <w:rFonts w:ascii="Adobe Song Std L" w:eastAsia="Adobe Song Std L" w:hAnsi="Adobe Song Std L" w:cs="Arial Unicode MS"/>
          <w:lang w:val="zh-CN"/>
        </w:rPr>
        <w:t>某一位置的下一可能</w:t>
      </w:r>
      <w:r w:rsidR="00DB319F" w:rsidRPr="00DB319F">
        <w:rPr>
          <w:rFonts w:ascii="Adobe Song Std L" w:eastAsia="Adobe Song Std L" w:hAnsi="Adobe Song Std L" w:cs="Arial Unicode MS" w:hint="eastAsia"/>
          <w:lang w:val="zh-CN"/>
        </w:rPr>
        <w:t>位置</w:t>
      </w:r>
      <w:bookmarkEnd w:id="28"/>
    </w:p>
    <w:p w14:paraId="06323E06" w14:textId="25FF1A7C" w:rsidR="00D00E32" w:rsidRPr="005716DB" w:rsidRDefault="00DB319F">
      <w:pPr>
        <w:pStyle w:val="30"/>
        <w:rPr>
          <w:rFonts w:asciiTheme="majorEastAsia" w:eastAsiaTheme="majorEastAsia" w:hAnsiTheme="majorEastAsia"/>
          <w:b/>
          <w:bCs/>
        </w:rPr>
      </w:pPr>
      <w:bookmarkStart w:id="29" w:name="_Toc13"/>
      <w:r w:rsidRPr="00DB319F">
        <w:rPr>
          <w:rFonts w:asciiTheme="majorEastAsia" w:eastAsiaTheme="majorEastAsia" w:hAnsiTheme="majorEastAsia" w:cs="Arial Unicode MS"/>
          <w:b/>
          <w:bCs/>
        </w:rPr>
        <w:t>findWay(step* cur, int col, int row)</w:t>
      </w:r>
      <w:r w:rsidR="001D6D67" w:rsidRPr="005716DB">
        <w:rPr>
          <w:rFonts w:asciiTheme="majorEastAsia" w:eastAsiaTheme="majorEastAsia" w:hAnsiTheme="majorEastAsia" w:cs="Arial Unicode MS" w:hint="eastAsia"/>
          <w:b/>
          <w:bCs/>
          <w:lang w:val="ja-JP" w:eastAsia="ja-JP"/>
        </w:rPr>
        <w:t>函数</w:t>
      </w:r>
      <w:bookmarkEnd w:id="29"/>
    </w:p>
    <w:p w14:paraId="50821850" w14:textId="77777777" w:rsidR="00D00E32" w:rsidRPr="005716DB" w:rsidRDefault="001D6D67">
      <w:pPr>
        <w:pStyle w:val="a8"/>
        <w:rPr>
          <w:rFonts w:asciiTheme="minorHAnsi" w:eastAsiaTheme="minorHAnsi" w:hAnsiTheme="minorHAnsi"/>
          <w:shd w:val="clear" w:color="auto" w:fill="FFFFFF"/>
        </w:rPr>
      </w:pPr>
      <w:bookmarkStart w:id="30" w:name="_Toc14"/>
      <w:r w:rsidRPr="005716DB">
        <w:rPr>
          <w:rFonts w:asciiTheme="minorHAnsi" w:eastAsiaTheme="minorHAnsi" w:hAnsiTheme="minorHAnsi" w:cs="Arial Unicode MS" w:hint="eastAsia"/>
          <w:b w:val="0"/>
          <w:bCs w:val="0"/>
          <w:shd w:val="clear" w:color="auto" w:fill="FFFFFF"/>
          <w:lang w:val="zh-CN"/>
        </w:rPr>
        <w:t>函数代码</w:t>
      </w:r>
      <w:bookmarkEnd w:id="30"/>
    </w:p>
    <w:p w14:paraId="29EB8E61" w14:textId="2EBC350C" w:rsidR="00D00E32" w:rsidRPr="005716DB" w:rsidRDefault="00DB319F">
      <w:pPr>
        <w:pStyle w:val="a9"/>
        <w:spacing w:after="320" w:line="300" w:lineRule="atLeast"/>
        <w:rPr>
          <w:rFonts w:asciiTheme="minorHAnsi" w:eastAsiaTheme="minorHAnsi" w:hAnsiTheme="minorHAnsi" w:cs="Arial Unicode MS"/>
          <w:lang w:val="zh-CN"/>
        </w:rPr>
      </w:pPr>
      <w:r>
        <w:rPr>
          <w:rFonts w:asciiTheme="minorHAnsi" w:eastAsiaTheme="minorHAnsi" w:hAnsiTheme="minorHAnsi" w:cs="Arial Unicode MS"/>
          <w:noProof/>
        </w:rPr>
        <mc:AlternateContent>
          <mc:Choice Requires="wps">
            <w:drawing>
              <wp:anchor distT="0" distB="0" distL="114300" distR="114300" simplePos="0" relativeHeight="251662336" behindDoc="0" locked="0" layoutInCell="1" allowOverlap="1" wp14:anchorId="054BDA3D" wp14:editId="4204FE15">
                <wp:simplePos x="0" y="0"/>
                <wp:positionH relativeFrom="column">
                  <wp:posOffset>-48260</wp:posOffset>
                </wp:positionH>
                <wp:positionV relativeFrom="paragraph">
                  <wp:posOffset>64135</wp:posOffset>
                </wp:positionV>
                <wp:extent cx="5943600" cy="6979285"/>
                <wp:effectExtent l="0" t="0" r="0" b="9525"/>
                <wp:wrapTopAndBottom/>
                <wp:docPr id="3" name="文本框 3"/>
                <wp:cNvGraphicFramePr/>
                <a:graphic xmlns:a="http://schemas.openxmlformats.org/drawingml/2006/main">
                  <a:graphicData uri="http://schemas.microsoft.com/office/word/2010/wordprocessingShape">
                    <wps:wsp>
                      <wps:cNvSpPr txBox="1"/>
                      <wps:spPr>
                        <a:xfrm>
                          <a:off x="0" y="0"/>
                          <a:ext cx="5943600" cy="697928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5009FD0"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color w:val="AA0D91"/>
                                <w:lang w:val="en-US"/>
                              </w:rPr>
                              <w:t>bool</w:t>
                            </w:r>
                            <w:r>
                              <w:rPr>
                                <w:rFonts w:ascii="Menlo" w:eastAsiaTheme="minorEastAsia" w:hAnsi="Menlo" w:cs="Menlo" w:hint="default"/>
                                <w:lang w:val="en-US"/>
                              </w:rPr>
                              <w:t xml:space="preserve"> </w:t>
                            </w:r>
                            <w:r>
                              <w:rPr>
                                <w:rFonts w:ascii="Menlo" w:eastAsiaTheme="minorEastAsia" w:hAnsi="Menlo" w:cs="Menlo" w:hint="default"/>
                                <w:color w:val="3F6E74"/>
                                <w:lang w:val="en-US"/>
                              </w:rPr>
                              <w:t>solut</w:t>
                            </w:r>
                            <w:r>
                              <w:rPr>
                                <w:rFonts w:ascii="Menlo" w:eastAsiaTheme="minorEastAsia" w:hAnsi="Menlo" w:cs="Menlo" w:hint="default"/>
                                <w:lang w:val="en-US"/>
                              </w:rPr>
                              <w:t>::findWay(</w:t>
                            </w:r>
                            <w:r>
                              <w:rPr>
                                <w:rFonts w:ascii="Menlo" w:eastAsiaTheme="minorEastAsia" w:hAnsi="Menlo" w:cs="Menlo" w:hint="default"/>
                                <w:color w:val="3F6E74"/>
                                <w:lang w:val="en-US"/>
                              </w:rPr>
                              <w:t>step</w:t>
                            </w:r>
                            <w:r>
                              <w:rPr>
                                <w:rFonts w:ascii="Menlo" w:eastAsiaTheme="minorEastAsia" w:hAnsi="Menlo" w:cs="Menlo" w:hint="default"/>
                                <w:lang w:val="en-US"/>
                              </w:rPr>
                              <w:t xml:space="preserve">* cur, </w:t>
                            </w:r>
                            <w:r>
                              <w:rPr>
                                <w:rFonts w:ascii="Menlo" w:eastAsiaTheme="minorEastAsia" w:hAnsi="Menlo" w:cs="Menlo" w:hint="default"/>
                                <w:color w:val="AA0D91"/>
                                <w:lang w:val="en-US"/>
                              </w:rPr>
                              <w:t>int</w:t>
                            </w:r>
                            <w:r>
                              <w:rPr>
                                <w:rFonts w:ascii="Menlo" w:eastAsiaTheme="minorEastAsia" w:hAnsi="Menlo" w:cs="Menlo" w:hint="default"/>
                                <w:lang w:val="en-US"/>
                              </w:rPr>
                              <w:t xml:space="preserve"> col, </w:t>
                            </w:r>
                            <w:r>
                              <w:rPr>
                                <w:rFonts w:ascii="Menlo" w:eastAsiaTheme="minorEastAsia" w:hAnsi="Menlo" w:cs="Menlo" w:hint="default"/>
                                <w:color w:val="AA0D91"/>
                                <w:lang w:val="en-US"/>
                              </w:rPr>
                              <w:t>int</w:t>
                            </w:r>
                            <w:r>
                              <w:rPr>
                                <w:rFonts w:ascii="Menlo" w:eastAsiaTheme="minorEastAsia" w:hAnsi="Menlo" w:cs="Menlo" w:hint="default"/>
                                <w:lang w:val="en-US"/>
                              </w:rPr>
                              <w:t xml:space="preserve"> row){</w:t>
                            </w:r>
                          </w:p>
                          <w:p w14:paraId="23FFAA22"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lang w:val="en-US"/>
                              </w:rPr>
                              <w:t xml:space="preserve">    </w:t>
                            </w:r>
                            <w:r>
                              <w:rPr>
                                <w:rFonts w:ascii="Menlo" w:eastAsiaTheme="minorEastAsia" w:hAnsi="Menlo" w:cs="Menlo" w:hint="default"/>
                                <w:color w:val="AA0D91"/>
                                <w:lang w:val="en-US"/>
                              </w:rPr>
                              <w:t>int</w:t>
                            </w:r>
                            <w:r>
                              <w:rPr>
                                <w:rFonts w:ascii="Menlo" w:eastAsiaTheme="minorEastAsia" w:hAnsi="Menlo" w:cs="Menlo" w:hint="default"/>
                                <w:lang w:val="en-US"/>
                              </w:rPr>
                              <w:t xml:space="preserve"> x=cur-&gt;</w:t>
                            </w:r>
                            <w:r>
                              <w:rPr>
                                <w:rFonts w:ascii="Menlo" w:eastAsiaTheme="minorEastAsia" w:hAnsi="Menlo" w:cs="Menlo" w:hint="default"/>
                                <w:color w:val="3F6E74"/>
                                <w:lang w:val="en-US"/>
                              </w:rPr>
                              <w:t>pos</w:t>
                            </w:r>
                            <w:r>
                              <w:rPr>
                                <w:rFonts w:ascii="Menlo" w:eastAsiaTheme="minorEastAsia" w:hAnsi="Menlo" w:cs="Menlo" w:hint="default"/>
                                <w:lang w:val="en-US"/>
                              </w:rPr>
                              <w:t>.</w:t>
                            </w:r>
                            <w:r>
                              <w:rPr>
                                <w:rFonts w:ascii="Menlo" w:eastAsiaTheme="minorEastAsia" w:hAnsi="Menlo" w:cs="Menlo" w:hint="default"/>
                                <w:color w:val="3F6E74"/>
                                <w:lang w:val="en-US"/>
                              </w:rPr>
                              <w:t>x</w:t>
                            </w:r>
                            <w:r>
                              <w:rPr>
                                <w:rFonts w:ascii="Menlo" w:eastAsiaTheme="minorEastAsia" w:hAnsi="Menlo" w:cs="Menlo" w:hint="default"/>
                                <w:lang w:val="en-US"/>
                              </w:rPr>
                              <w:t>,y=cur-&gt;</w:t>
                            </w:r>
                            <w:r>
                              <w:rPr>
                                <w:rFonts w:ascii="Menlo" w:eastAsiaTheme="minorEastAsia" w:hAnsi="Menlo" w:cs="Menlo" w:hint="default"/>
                                <w:color w:val="3F6E74"/>
                                <w:lang w:val="en-US"/>
                              </w:rPr>
                              <w:t>pos</w:t>
                            </w:r>
                            <w:r>
                              <w:rPr>
                                <w:rFonts w:ascii="Menlo" w:eastAsiaTheme="minorEastAsia" w:hAnsi="Menlo" w:cs="Menlo" w:hint="default"/>
                                <w:lang w:val="en-US"/>
                              </w:rPr>
                              <w:t>.</w:t>
                            </w:r>
                            <w:r>
                              <w:rPr>
                                <w:rFonts w:ascii="Menlo" w:eastAsiaTheme="minorEastAsia" w:hAnsi="Menlo" w:cs="Menlo" w:hint="default"/>
                                <w:color w:val="3F6E74"/>
                                <w:lang w:val="en-US"/>
                              </w:rPr>
                              <w:t>y</w:t>
                            </w:r>
                            <w:r>
                              <w:rPr>
                                <w:rFonts w:ascii="Menlo" w:eastAsiaTheme="minorEastAsia" w:hAnsi="Menlo" w:cs="Menlo" w:hint="default"/>
                                <w:lang w:val="en-US"/>
                              </w:rPr>
                              <w:t>;</w:t>
                            </w:r>
                          </w:p>
                          <w:p w14:paraId="222E9D57"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Theme="minorEastAsia" w:hAnsi="Menlo" w:cs="Menlo" w:hint="default"/>
                                <w:lang w:val="en-US"/>
                              </w:rPr>
                              <w:t xml:space="preserve">    </w:t>
                            </w:r>
                            <w:r>
                              <w:rPr>
                                <w:rFonts w:ascii="Menlo" w:eastAsiaTheme="minorEastAsia" w:hAnsi="Menlo" w:cs="Menlo" w:hint="default"/>
                                <w:color w:val="007400"/>
                                <w:lang w:val="en-US"/>
                              </w:rPr>
                              <w:t>//</w:t>
                            </w:r>
                            <w:r>
                              <w:rPr>
                                <w:rFonts w:ascii="PingFang SC" w:eastAsia="PingFang SC" w:hAnsi="Menlo" w:cs="PingFang SC"/>
                                <w:color w:val="007400"/>
                                <w:lang w:val="en-US"/>
                              </w:rPr>
                              <w:t>上侧</w:t>
                            </w:r>
                          </w:p>
                          <w:p w14:paraId="7156D4EA"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 xml:space="preserve"> (</w:t>
                            </w:r>
                            <w:r>
                              <w:rPr>
                                <w:rFonts w:ascii="Menlo" w:eastAsia="PingFang SC" w:hAnsi="Menlo" w:cs="Menlo" w:hint="default"/>
                                <w:color w:val="3F6E74"/>
                                <w:lang w:val="en-US"/>
                              </w:rPr>
                              <w:t>_map</w:t>
                            </w:r>
                            <w:r>
                              <w:rPr>
                                <w:rFonts w:ascii="Menlo" w:eastAsia="PingFang SC" w:hAnsi="Menlo" w:cs="Menlo" w:hint="default"/>
                                <w:lang w:val="en-US"/>
                              </w:rPr>
                              <w:t>[</w:t>
                            </w:r>
                            <w:r>
                              <w:rPr>
                                <w:rFonts w:ascii="Menlo" w:eastAsia="PingFang SC" w:hAnsi="Menlo" w:cs="Menlo" w:hint="default"/>
                                <w:color w:val="643820"/>
                                <w:lang w:val="en-US"/>
                              </w:rPr>
                              <w:t>up</w:t>
                            </w:r>
                            <w:r>
                              <w:rPr>
                                <w:rFonts w:ascii="Menlo" w:eastAsia="PingFang SC" w:hAnsi="Menlo" w:cs="Menlo" w:hint="default"/>
                                <w:lang w:val="en-US"/>
                              </w:rPr>
                              <w:t xml:space="preserve">(x, y, col)] == </w:t>
                            </w:r>
                            <w:r>
                              <w:rPr>
                                <w:rFonts w:ascii="Menlo" w:eastAsia="PingFang SC" w:hAnsi="Menlo" w:cs="Menlo" w:hint="default"/>
                                <w:color w:val="1C00CF"/>
                                <w:lang w:val="en-US"/>
                              </w:rPr>
                              <w:t>'0'</w:t>
                            </w:r>
                            <w:r>
                              <w:rPr>
                                <w:rFonts w:ascii="Menlo" w:eastAsia="PingFang SC" w:hAnsi="Menlo" w:cs="Menlo" w:hint="default"/>
                                <w:lang w:val="en-US"/>
                              </w:rPr>
                              <w:t xml:space="preserve"> &amp;&amp; </w:t>
                            </w:r>
                            <w:r>
                              <w:rPr>
                                <w:rFonts w:ascii="Menlo" w:eastAsia="PingFang SC" w:hAnsi="Menlo" w:cs="Menlo" w:hint="default"/>
                                <w:color w:val="3F6E74"/>
                                <w:lang w:val="en-US"/>
                              </w:rPr>
                              <w:t>_track</w:t>
                            </w:r>
                            <w:r>
                              <w:rPr>
                                <w:rFonts w:ascii="Menlo" w:eastAsia="PingFang SC" w:hAnsi="Menlo" w:cs="Menlo" w:hint="default"/>
                                <w:lang w:val="en-US"/>
                              </w:rPr>
                              <w:t>[</w:t>
                            </w:r>
                            <w:r>
                              <w:rPr>
                                <w:rFonts w:ascii="Menlo" w:eastAsia="PingFang SC" w:hAnsi="Menlo" w:cs="Menlo" w:hint="default"/>
                                <w:color w:val="643820"/>
                                <w:lang w:val="en-US"/>
                              </w:rPr>
                              <w:t>up</w:t>
                            </w:r>
                            <w:r>
                              <w:rPr>
                                <w:rFonts w:ascii="Menlo" w:eastAsia="PingFang SC" w:hAnsi="Menlo" w:cs="Menlo" w:hint="default"/>
                                <w:lang w:val="en-US"/>
                              </w:rPr>
                              <w:t xml:space="preserve">(x, y, col)] == </w:t>
                            </w:r>
                            <w:r>
                              <w:rPr>
                                <w:rFonts w:ascii="Menlo" w:eastAsia="PingFang SC" w:hAnsi="Menlo" w:cs="Menlo" w:hint="default"/>
                                <w:color w:val="1C00CF"/>
                                <w:lang w:val="en-US"/>
                              </w:rPr>
                              <w:t>0</w:t>
                            </w:r>
                            <w:r>
                              <w:rPr>
                                <w:rFonts w:ascii="Menlo" w:eastAsia="PingFang SC" w:hAnsi="Menlo" w:cs="Menlo" w:hint="default"/>
                                <w:lang w:val="en-US"/>
                              </w:rPr>
                              <w:t xml:space="preserve"> &amp;&amp; </w:t>
                            </w:r>
                            <w:r>
                              <w:rPr>
                                <w:rFonts w:ascii="Menlo" w:eastAsia="PingFang SC" w:hAnsi="Menlo" w:cs="Menlo" w:hint="default"/>
                                <w:color w:val="643820"/>
                                <w:lang w:val="en-US"/>
                              </w:rPr>
                              <w:t>within</w:t>
                            </w:r>
                            <w:r>
                              <w:rPr>
                                <w:rFonts w:ascii="Menlo" w:eastAsia="PingFang SC" w:hAnsi="Menlo" w:cs="Menlo" w:hint="default"/>
                                <w:lang w:val="en-US"/>
                              </w:rPr>
                              <w:t>(row, x-</w:t>
                            </w:r>
                            <w:r>
                              <w:rPr>
                                <w:rFonts w:ascii="Menlo" w:eastAsia="PingFang SC" w:hAnsi="Menlo" w:cs="Menlo" w:hint="default"/>
                                <w:color w:val="1C00CF"/>
                                <w:lang w:val="en-US"/>
                              </w:rPr>
                              <w:t>1</w:t>
                            </w:r>
                            <w:r>
                              <w:rPr>
                                <w:rFonts w:ascii="Menlo" w:eastAsia="PingFang SC" w:hAnsi="Menlo" w:cs="Menlo" w:hint="default"/>
                                <w:lang w:val="en-US"/>
                              </w:rPr>
                              <w:t>)) {</w:t>
                            </w:r>
                          </w:p>
                          <w:p w14:paraId="2B330BB2"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push_back</w:t>
                            </w:r>
                            <w:r>
                              <w:rPr>
                                <w:rFonts w:ascii="Menlo" w:eastAsia="PingFang SC" w:hAnsi="Menlo" w:cs="Menlo" w:hint="default"/>
                                <w:lang w:val="en-US"/>
                              </w:rPr>
                              <w:t>({x-</w:t>
                            </w:r>
                            <w:r>
                              <w:rPr>
                                <w:rFonts w:ascii="Menlo" w:eastAsia="PingFang SC" w:hAnsi="Menlo" w:cs="Menlo" w:hint="default"/>
                                <w:color w:val="1C00CF"/>
                                <w:lang w:val="en-US"/>
                              </w:rPr>
                              <w:t>1</w:t>
                            </w:r>
                            <w:r>
                              <w:rPr>
                                <w:rFonts w:ascii="Menlo" w:eastAsia="PingFang SC" w:hAnsi="Menlo" w:cs="Menlo" w:hint="default"/>
                                <w:lang w:val="en-US"/>
                              </w:rPr>
                              <w:t>,y});</w:t>
                            </w:r>
                          </w:p>
                          <w:p w14:paraId="60547AB6"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 </w:t>
                            </w:r>
                            <w:r>
                              <w:rPr>
                                <w:rFonts w:ascii="Menlo" w:eastAsia="PingFang SC" w:hAnsi="Menlo" w:cs="Menlo" w:hint="default"/>
                                <w:color w:val="AA0D91"/>
                                <w:lang w:val="en-US"/>
                              </w:rPr>
                              <w:t>else</w:t>
                            </w: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w:t>
                            </w:r>
                            <w:r>
                              <w:rPr>
                                <w:rFonts w:ascii="Menlo" w:eastAsia="PingFang SC" w:hAnsi="Menlo" w:cs="Menlo" w:hint="default"/>
                                <w:color w:val="3F6E74"/>
                                <w:lang w:val="en-US"/>
                              </w:rPr>
                              <w:t>_map</w:t>
                            </w:r>
                            <w:r>
                              <w:rPr>
                                <w:rFonts w:ascii="Menlo" w:eastAsia="PingFang SC" w:hAnsi="Menlo" w:cs="Menlo" w:hint="default"/>
                                <w:lang w:val="en-US"/>
                              </w:rPr>
                              <w:t>[</w:t>
                            </w:r>
                            <w:r>
                              <w:rPr>
                                <w:rFonts w:ascii="Menlo" w:eastAsia="PingFang SC" w:hAnsi="Menlo" w:cs="Menlo" w:hint="default"/>
                                <w:color w:val="643820"/>
                                <w:lang w:val="en-US"/>
                              </w:rPr>
                              <w:t>up</w:t>
                            </w:r>
                            <w:r>
                              <w:rPr>
                                <w:rFonts w:ascii="Menlo" w:eastAsia="PingFang SC" w:hAnsi="Menlo" w:cs="Menlo" w:hint="default"/>
                                <w:lang w:val="en-US"/>
                              </w:rPr>
                              <w:t xml:space="preserve">(x, y, col)] == </w:t>
                            </w:r>
                            <w:r>
                              <w:rPr>
                                <w:rFonts w:ascii="Menlo" w:eastAsia="PingFang SC" w:hAnsi="Menlo" w:cs="Menlo" w:hint="default"/>
                                <w:color w:val="1C00CF"/>
                                <w:lang w:val="en-US"/>
                              </w:rPr>
                              <w:t>'S'</w:t>
                            </w:r>
                            <w:r>
                              <w:rPr>
                                <w:rFonts w:ascii="Menlo" w:eastAsia="PingFang SC" w:hAnsi="Menlo" w:cs="Menlo" w:hint="default"/>
                                <w:lang w:val="en-US"/>
                              </w:rPr>
                              <w:t>){</w:t>
                            </w:r>
                          </w:p>
                          <w:p w14:paraId="23F48A29"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clear</w:t>
                            </w:r>
                            <w:r>
                              <w:rPr>
                                <w:rFonts w:ascii="Menlo" w:eastAsia="PingFang SC" w:hAnsi="Menlo" w:cs="Menlo" w:hint="default"/>
                                <w:lang w:val="en-US"/>
                              </w:rPr>
                              <w:t>();</w:t>
                            </w:r>
                          </w:p>
                          <w:p w14:paraId="77650BE7"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push_back</w:t>
                            </w:r>
                            <w:r>
                              <w:rPr>
                                <w:rFonts w:ascii="Menlo" w:eastAsia="PingFang SC" w:hAnsi="Menlo" w:cs="Menlo" w:hint="default"/>
                                <w:lang w:val="en-US"/>
                              </w:rPr>
                              <w:t>({x-</w:t>
                            </w:r>
                            <w:r>
                              <w:rPr>
                                <w:rFonts w:ascii="Menlo" w:eastAsia="PingFang SC" w:hAnsi="Menlo" w:cs="Menlo" w:hint="default"/>
                                <w:color w:val="1C00CF"/>
                                <w:lang w:val="en-US"/>
                              </w:rPr>
                              <w:t>1</w:t>
                            </w:r>
                            <w:r>
                              <w:rPr>
                                <w:rFonts w:ascii="Menlo" w:eastAsia="PingFang SC" w:hAnsi="Menlo" w:cs="Menlo" w:hint="default"/>
                                <w:lang w:val="en-US"/>
                              </w:rPr>
                              <w:t>,y});</w:t>
                            </w:r>
                          </w:p>
                          <w:p w14:paraId="7A8681EB"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true</w:t>
                            </w:r>
                            <w:r>
                              <w:rPr>
                                <w:rFonts w:ascii="Menlo" w:eastAsia="PingFang SC" w:hAnsi="Menlo" w:cs="Menlo" w:hint="default"/>
                                <w:lang w:val="en-US"/>
                              </w:rPr>
                              <w:t>;</w:t>
                            </w:r>
                          </w:p>
                          <w:p w14:paraId="15330EE2"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62CEA6FA"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下侧</w:t>
                            </w:r>
                          </w:p>
                          <w:p w14:paraId="2CE8AB79"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 xml:space="preserve"> (</w:t>
                            </w:r>
                            <w:r>
                              <w:rPr>
                                <w:rFonts w:ascii="Menlo" w:eastAsia="PingFang SC" w:hAnsi="Menlo" w:cs="Menlo" w:hint="default"/>
                                <w:color w:val="3F6E74"/>
                                <w:lang w:val="en-US"/>
                              </w:rPr>
                              <w:t>_map</w:t>
                            </w:r>
                            <w:r>
                              <w:rPr>
                                <w:rFonts w:ascii="Menlo" w:eastAsia="PingFang SC" w:hAnsi="Menlo" w:cs="Menlo" w:hint="default"/>
                                <w:lang w:val="en-US"/>
                              </w:rPr>
                              <w:t>[</w:t>
                            </w:r>
                            <w:r>
                              <w:rPr>
                                <w:rFonts w:ascii="Menlo" w:eastAsia="PingFang SC" w:hAnsi="Menlo" w:cs="Menlo" w:hint="default"/>
                                <w:color w:val="643820"/>
                                <w:lang w:val="en-US"/>
                              </w:rPr>
                              <w:t>dw</w:t>
                            </w:r>
                            <w:r>
                              <w:rPr>
                                <w:rFonts w:ascii="Menlo" w:eastAsia="PingFang SC" w:hAnsi="Menlo" w:cs="Menlo" w:hint="default"/>
                                <w:lang w:val="en-US"/>
                              </w:rPr>
                              <w:t xml:space="preserve">(x, y, col)] == </w:t>
                            </w:r>
                            <w:r>
                              <w:rPr>
                                <w:rFonts w:ascii="Menlo" w:eastAsia="PingFang SC" w:hAnsi="Menlo" w:cs="Menlo" w:hint="default"/>
                                <w:color w:val="1C00CF"/>
                                <w:lang w:val="en-US"/>
                              </w:rPr>
                              <w:t>'0'</w:t>
                            </w:r>
                            <w:r>
                              <w:rPr>
                                <w:rFonts w:ascii="Menlo" w:eastAsia="PingFang SC" w:hAnsi="Menlo" w:cs="Menlo" w:hint="default"/>
                                <w:lang w:val="en-US"/>
                              </w:rPr>
                              <w:t xml:space="preserve"> &amp;&amp; </w:t>
                            </w:r>
                            <w:r>
                              <w:rPr>
                                <w:rFonts w:ascii="Menlo" w:eastAsia="PingFang SC" w:hAnsi="Menlo" w:cs="Menlo" w:hint="default"/>
                                <w:color w:val="3F6E74"/>
                                <w:lang w:val="en-US"/>
                              </w:rPr>
                              <w:t>_track</w:t>
                            </w:r>
                            <w:r>
                              <w:rPr>
                                <w:rFonts w:ascii="Menlo" w:eastAsia="PingFang SC" w:hAnsi="Menlo" w:cs="Menlo" w:hint="default"/>
                                <w:lang w:val="en-US"/>
                              </w:rPr>
                              <w:t>[</w:t>
                            </w:r>
                            <w:r>
                              <w:rPr>
                                <w:rFonts w:ascii="Menlo" w:eastAsia="PingFang SC" w:hAnsi="Menlo" w:cs="Menlo" w:hint="default"/>
                                <w:color w:val="643820"/>
                                <w:lang w:val="en-US"/>
                              </w:rPr>
                              <w:t>dw</w:t>
                            </w:r>
                            <w:r>
                              <w:rPr>
                                <w:rFonts w:ascii="Menlo" w:eastAsia="PingFang SC" w:hAnsi="Menlo" w:cs="Menlo" w:hint="default"/>
                                <w:lang w:val="en-US"/>
                              </w:rPr>
                              <w:t xml:space="preserve">(x, y, col)] == </w:t>
                            </w:r>
                            <w:r>
                              <w:rPr>
                                <w:rFonts w:ascii="Menlo" w:eastAsia="PingFang SC" w:hAnsi="Menlo" w:cs="Menlo" w:hint="default"/>
                                <w:color w:val="1C00CF"/>
                                <w:lang w:val="en-US"/>
                              </w:rPr>
                              <w:t>0</w:t>
                            </w:r>
                            <w:r>
                              <w:rPr>
                                <w:rFonts w:ascii="Menlo" w:eastAsia="PingFang SC" w:hAnsi="Menlo" w:cs="Menlo" w:hint="default"/>
                                <w:lang w:val="en-US"/>
                              </w:rPr>
                              <w:t xml:space="preserve"> &amp;&amp; </w:t>
                            </w:r>
                            <w:r>
                              <w:rPr>
                                <w:rFonts w:ascii="Menlo" w:eastAsia="PingFang SC" w:hAnsi="Menlo" w:cs="Menlo" w:hint="default"/>
                                <w:color w:val="643820"/>
                                <w:lang w:val="en-US"/>
                              </w:rPr>
                              <w:t>within</w:t>
                            </w:r>
                            <w:r>
                              <w:rPr>
                                <w:rFonts w:ascii="Menlo" w:eastAsia="PingFang SC" w:hAnsi="Menlo" w:cs="Menlo" w:hint="default"/>
                                <w:lang w:val="en-US"/>
                              </w:rPr>
                              <w:t>(row, x+</w:t>
                            </w:r>
                            <w:r>
                              <w:rPr>
                                <w:rFonts w:ascii="Menlo" w:eastAsia="PingFang SC" w:hAnsi="Menlo" w:cs="Menlo" w:hint="default"/>
                                <w:color w:val="1C00CF"/>
                                <w:lang w:val="en-US"/>
                              </w:rPr>
                              <w:t>1</w:t>
                            </w:r>
                            <w:r>
                              <w:rPr>
                                <w:rFonts w:ascii="Menlo" w:eastAsia="PingFang SC" w:hAnsi="Menlo" w:cs="Menlo" w:hint="default"/>
                                <w:lang w:val="en-US"/>
                              </w:rPr>
                              <w:t>)) {</w:t>
                            </w:r>
                          </w:p>
                          <w:p w14:paraId="750714F3"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push_back</w:t>
                            </w:r>
                            <w:r>
                              <w:rPr>
                                <w:rFonts w:ascii="Menlo" w:eastAsia="PingFang SC" w:hAnsi="Menlo" w:cs="Menlo" w:hint="default"/>
                                <w:lang w:val="en-US"/>
                              </w:rPr>
                              <w:t>({x+</w:t>
                            </w:r>
                            <w:r>
                              <w:rPr>
                                <w:rFonts w:ascii="Menlo" w:eastAsia="PingFang SC" w:hAnsi="Menlo" w:cs="Menlo" w:hint="default"/>
                                <w:color w:val="1C00CF"/>
                                <w:lang w:val="en-US"/>
                              </w:rPr>
                              <w:t>1</w:t>
                            </w:r>
                            <w:r>
                              <w:rPr>
                                <w:rFonts w:ascii="Menlo" w:eastAsia="PingFang SC" w:hAnsi="Menlo" w:cs="Menlo" w:hint="default"/>
                                <w:lang w:val="en-US"/>
                              </w:rPr>
                              <w:t>,y});</w:t>
                            </w:r>
                          </w:p>
                          <w:p w14:paraId="2BBB9FDF"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 </w:t>
                            </w:r>
                            <w:r>
                              <w:rPr>
                                <w:rFonts w:ascii="Menlo" w:eastAsia="PingFang SC" w:hAnsi="Menlo" w:cs="Menlo" w:hint="default"/>
                                <w:color w:val="AA0D91"/>
                                <w:lang w:val="en-US"/>
                              </w:rPr>
                              <w:t>else</w:t>
                            </w: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w:t>
                            </w:r>
                            <w:r>
                              <w:rPr>
                                <w:rFonts w:ascii="Menlo" w:eastAsia="PingFang SC" w:hAnsi="Menlo" w:cs="Menlo" w:hint="default"/>
                                <w:color w:val="3F6E74"/>
                                <w:lang w:val="en-US"/>
                              </w:rPr>
                              <w:t>_map</w:t>
                            </w:r>
                            <w:r>
                              <w:rPr>
                                <w:rFonts w:ascii="Menlo" w:eastAsia="PingFang SC" w:hAnsi="Menlo" w:cs="Menlo" w:hint="default"/>
                                <w:lang w:val="en-US"/>
                              </w:rPr>
                              <w:t>[</w:t>
                            </w:r>
                            <w:r>
                              <w:rPr>
                                <w:rFonts w:ascii="Menlo" w:eastAsia="PingFang SC" w:hAnsi="Menlo" w:cs="Menlo" w:hint="default"/>
                                <w:color w:val="643820"/>
                                <w:lang w:val="en-US"/>
                              </w:rPr>
                              <w:t>dw</w:t>
                            </w:r>
                            <w:r>
                              <w:rPr>
                                <w:rFonts w:ascii="Menlo" w:eastAsia="PingFang SC" w:hAnsi="Menlo" w:cs="Menlo" w:hint="default"/>
                                <w:lang w:val="en-US"/>
                              </w:rPr>
                              <w:t xml:space="preserve">(x, y, col)] == </w:t>
                            </w:r>
                            <w:r>
                              <w:rPr>
                                <w:rFonts w:ascii="Menlo" w:eastAsia="PingFang SC" w:hAnsi="Menlo" w:cs="Menlo" w:hint="default"/>
                                <w:color w:val="1C00CF"/>
                                <w:lang w:val="en-US"/>
                              </w:rPr>
                              <w:t>'S'</w:t>
                            </w:r>
                            <w:r>
                              <w:rPr>
                                <w:rFonts w:ascii="Menlo" w:eastAsia="PingFang SC" w:hAnsi="Menlo" w:cs="Menlo" w:hint="default"/>
                                <w:lang w:val="en-US"/>
                              </w:rPr>
                              <w:t>){</w:t>
                            </w:r>
                          </w:p>
                          <w:p w14:paraId="57F0EF93"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clear</w:t>
                            </w:r>
                            <w:r>
                              <w:rPr>
                                <w:rFonts w:ascii="Menlo" w:eastAsia="PingFang SC" w:hAnsi="Menlo" w:cs="Menlo" w:hint="default"/>
                                <w:lang w:val="en-US"/>
                              </w:rPr>
                              <w:t>();</w:t>
                            </w:r>
                          </w:p>
                          <w:p w14:paraId="5123B1C5"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push_back</w:t>
                            </w:r>
                            <w:r>
                              <w:rPr>
                                <w:rFonts w:ascii="Menlo" w:eastAsia="PingFang SC" w:hAnsi="Menlo" w:cs="Menlo" w:hint="default"/>
                                <w:lang w:val="en-US"/>
                              </w:rPr>
                              <w:t>({x+</w:t>
                            </w:r>
                            <w:r>
                              <w:rPr>
                                <w:rFonts w:ascii="Menlo" w:eastAsia="PingFang SC" w:hAnsi="Menlo" w:cs="Menlo" w:hint="default"/>
                                <w:color w:val="1C00CF"/>
                                <w:lang w:val="en-US"/>
                              </w:rPr>
                              <w:t>1</w:t>
                            </w:r>
                            <w:r>
                              <w:rPr>
                                <w:rFonts w:ascii="Menlo" w:eastAsia="PingFang SC" w:hAnsi="Menlo" w:cs="Menlo" w:hint="default"/>
                                <w:lang w:val="en-US"/>
                              </w:rPr>
                              <w:t>,y});</w:t>
                            </w:r>
                          </w:p>
                          <w:p w14:paraId="6167A476"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true</w:t>
                            </w:r>
                            <w:r>
                              <w:rPr>
                                <w:rFonts w:ascii="Menlo" w:eastAsia="PingFang SC" w:hAnsi="Menlo" w:cs="Menlo" w:hint="default"/>
                                <w:lang w:val="en-US"/>
                              </w:rPr>
                              <w:t>;</w:t>
                            </w:r>
                          </w:p>
                          <w:p w14:paraId="601D3129"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5AF3DA1E"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左侧</w:t>
                            </w:r>
                          </w:p>
                          <w:p w14:paraId="5803A423"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 xml:space="preserve"> (</w:t>
                            </w:r>
                            <w:r>
                              <w:rPr>
                                <w:rFonts w:ascii="Menlo" w:eastAsia="PingFang SC" w:hAnsi="Menlo" w:cs="Menlo" w:hint="default"/>
                                <w:color w:val="3F6E74"/>
                                <w:lang w:val="en-US"/>
                              </w:rPr>
                              <w:t>_map</w:t>
                            </w:r>
                            <w:r>
                              <w:rPr>
                                <w:rFonts w:ascii="Menlo" w:eastAsia="PingFang SC" w:hAnsi="Menlo" w:cs="Menlo" w:hint="default"/>
                                <w:lang w:val="en-US"/>
                              </w:rPr>
                              <w:t>[</w:t>
                            </w:r>
                            <w:r>
                              <w:rPr>
                                <w:rFonts w:ascii="Menlo" w:eastAsia="PingFang SC" w:hAnsi="Menlo" w:cs="Menlo" w:hint="default"/>
                                <w:color w:val="643820"/>
                                <w:lang w:val="en-US"/>
                              </w:rPr>
                              <w:t>le</w:t>
                            </w:r>
                            <w:r>
                              <w:rPr>
                                <w:rFonts w:ascii="Menlo" w:eastAsia="PingFang SC" w:hAnsi="Menlo" w:cs="Menlo" w:hint="default"/>
                                <w:lang w:val="en-US"/>
                              </w:rPr>
                              <w:t xml:space="preserve">(x, y, col)] == </w:t>
                            </w:r>
                            <w:r>
                              <w:rPr>
                                <w:rFonts w:ascii="Menlo" w:eastAsia="PingFang SC" w:hAnsi="Menlo" w:cs="Menlo" w:hint="default"/>
                                <w:color w:val="1C00CF"/>
                                <w:lang w:val="en-US"/>
                              </w:rPr>
                              <w:t>'0'</w:t>
                            </w:r>
                            <w:r>
                              <w:rPr>
                                <w:rFonts w:ascii="Menlo" w:eastAsia="PingFang SC" w:hAnsi="Menlo" w:cs="Menlo" w:hint="default"/>
                                <w:lang w:val="en-US"/>
                              </w:rPr>
                              <w:t xml:space="preserve"> &amp;&amp; </w:t>
                            </w:r>
                            <w:r>
                              <w:rPr>
                                <w:rFonts w:ascii="Menlo" w:eastAsia="PingFang SC" w:hAnsi="Menlo" w:cs="Menlo" w:hint="default"/>
                                <w:color w:val="3F6E74"/>
                                <w:lang w:val="en-US"/>
                              </w:rPr>
                              <w:t>_track</w:t>
                            </w:r>
                            <w:r>
                              <w:rPr>
                                <w:rFonts w:ascii="Menlo" w:eastAsia="PingFang SC" w:hAnsi="Menlo" w:cs="Menlo" w:hint="default"/>
                                <w:lang w:val="en-US"/>
                              </w:rPr>
                              <w:t>[</w:t>
                            </w:r>
                            <w:r>
                              <w:rPr>
                                <w:rFonts w:ascii="Menlo" w:eastAsia="PingFang SC" w:hAnsi="Menlo" w:cs="Menlo" w:hint="default"/>
                                <w:color w:val="643820"/>
                                <w:lang w:val="en-US"/>
                              </w:rPr>
                              <w:t>le</w:t>
                            </w:r>
                            <w:r>
                              <w:rPr>
                                <w:rFonts w:ascii="Menlo" w:eastAsia="PingFang SC" w:hAnsi="Menlo" w:cs="Menlo" w:hint="default"/>
                                <w:lang w:val="en-US"/>
                              </w:rPr>
                              <w:t xml:space="preserve">(x, y, col)] == </w:t>
                            </w:r>
                            <w:r>
                              <w:rPr>
                                <w:rFonts w:ascii="Menlo" w:eastAsia="PingFang SC" w:hAnsi="Menlo" w:cs="Menlo" w:hint="default"/>
                                <w:color w:val="1C00CF"/>
                                <w:lang w:val="en-US"/>
                              </w:rPr>
                              <w:t>0</w:t>
                            </w:r>
                            <w:r>
                              <w:rPr>
                                <w:rFonts w:ascii="Menlo" w:eastAsia="PingFang SC" w:hAnsi="Menlo" w:cs="Menlo" w:hint="default"/>
                                <w:lang w:val="en-US"/>
                              </w:rPr>
                              <w:t xml:space="preserve"> &amp;&amp; </w:t>
                            </w:r>
                            <w:r>
                              <w:rPr>
                                <w:rFonts w:ascii="Menlo" w:eastAsia="PingFang SC" w:hAnsi="Menlo" w:cs="Menlo" w:hint="default"/>
                                <w:color w:val="643820"/>
                                <w:lang w:val="en-US"/>
                              </w:rPr>
                              <w:t>within</w:t>
                            </w:r>
                            <w:r>
                              <w:rPr>
                                <w:rFonts w:ascii="Menlo" w:eastAsia="PingFang SC" w:hAnsi="Menlo" w:cs="Menlo" w:hint="default"/>
                                <w:lang w:val="en-US"/>
                              </w:rPr>
                              <w:t>(col, y-</w:t>
                            </w:r>
                            <w:r>
                              <w:rPr>
                                <w:rFonts w:ascii="Menlo" w:eastAsia="PingFang SC" w:hAnsi="Menlo" w:cs="Menlo" w:hint="default"/>
                                <w:color w:val="1C00CF"/>
                                <w:lang w:val="en-US"/>
                              </w:rPr>
                              <w:t>1</w:t>
                            </w:r>
                            <w:r>
                              <w:rPr>
                                <w:rFonts w:ascii="Menlo" w:eastAsia="PingFang SC" w:hAnsi="Menlo" w:cs="Menlo" w:hint="default"/>
                                <w:lang w:val="en-US"/>
                              </w:rPr>
                              <w:t>)) {</w:t>
                            </w:r>
                          </w:p>
                          <w:p w14:paraId="1EBCBA7E"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push_back</w:t>
                            </w:r>
                            <w:r>
                              <w:rPr>
                                <w:rFonts w:ascii="Menlo" w:eastAsia="PingFang SC" w:hAnsi="Menlo" w:cs="Menlo" w:hint="default"/>
                                <w:lang w:val="en-US"/>
                              </w:rPr>
                              <w:t>({x,y-</w:t>
                            </w:r>
                            <w:r>
                              <w:rPr>
                                <w:rFonts w:ascii="Menlo" w:eastAsia="PingFang SC" w:hAnsi="Menlo" w:cs="Menlo" w:hint="default"/>
                                <w:color w:val="1C00CF"/>
                                <w:lang w:val="en-US"/>
                              </w:rPr>
                              <w:t>1</w:t>
                            </w:r>
                            <w:r>
                              <w:rPr>
                                <w:rFonts w:ascii="Menlo" w:eastAsia="PingFang SC" w:hAnsi="Menlo" w:cs="Menlo" w:hint="default"/>
                                <w:lang w:val="en-US"/>
                              </w:rPr>
                              <w:t>});</w:t>
                            </w:r>
                          </w:p>
                          <w:p w14:paraId="494B3D34"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 </w:t>
                            </w:r>
                            <w:r>
                              <w:rPr>
                                <w:rFonts w:ascii="Menlo" w:eastAsia="PingFang SC" w:hAnsi="Menlo" w:cs="Menlo" w:hint="default"/>
                                <w:color w:val="AA0D91"/>
                                <w:lang w:val="en-US"/>
                              </w:rPr>
                              <w:t>else</w:t>
                            </w: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w:t>
                            </w:r>
                            <w:r>
                              <w:rPr>
                                <w:rFonts w:ascii="Menlo" w:eastAsia="PingFang SC" w:hAnsi="Menlo" w:cs="Menlo" w:hint="default"/>
                                <w:color w:val="3F6E74"/>
                                <w:lang w:val="en-US"/>
                              </w:rPr>
                              <w:t>_map</w:t>
                            </w:r>
                            <w:r>
                              <w:rPr>
                                <w:rFonts w:ascii="Menlo" w:eastAsia="PingFang SC" w:hAnsi="Menlo" w:cs="Menlo" w:hint="default"/>
                                <w:lang w:val="en-US"/>
                              </w:rPr>
                              <w:t>[</w:t>
                            </w:r>
                            <w:r>
                              <w:rPr>
                                <w:rFonts w:ascii="Menlo" w:eastAsia="PingFang SC" w:hAnsi="Menlo" w:cs="Menlo" w:hint="default"/>
                                <w:color w:val="643820"/>
                                <w:lang w:val="en-US"/>
                              </w:rPr>
                              <w:t>le</w:t>
                            </w:r>
                            <w:r>
                              <w:rPr>
                                <w:rFonts w:ascii="Menlo" w:eastAsia="PingFang SC" w:hAnsi="Menlo" w:cs="Menlo" w:hint="default"/>
                                <w:lang w:val="en-US"/>
                              </w:rPr>
                              <w:t xml:space="preserve">(x, y, col)] == </w:t>
                            </w:r>
                            <w:r>
                              <w:rPr>
                                <w:rFonts w:ascii="Menlo" w:eastAsia="PingFang SC" w:hAnsi="Menlo" w:cs="Menlo" w:hint="default"/>
                                <w:color w:val="1C00CF"/>
                                <w:lang w:val="en-US"/>
                              </w:rPr>
                              <w:t>'S'</w:t>
                            </w:r>
                            <w:r>
                              <w:rPr>
                                <w:rFonts w:ascii="Menlo" w:eastAsia="PingFang SC" w:hAnsi="Menlo" w:cs="Menlo" w:hint="default"/>
                                <w:lang w:val="en-US"/>
                              </w:rPr>
                              <w:t>){</w:t>
                            </w:r>
                          </w:p>
                          <w:p w14:paraId="6677CE07"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clear</w:t>
                            </w:r>
                            <w:r>
                              <w:rPr>
                                <w:rFonts w:ascii="Menlo" w:eastAsia="PingFang SC" w:hAnsi="Menlo" w:cs="Menlo" w:hint="default"/>
                                <w:lang w:val="en-US"/>
                              </w:rPr>
                              <w:t>();</w:t>
                            </w:r>
                          </w:p>
                          <w:p w14:paraId="1D27D017"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push_back</w:t>
                            </w:r>
                            <w:r>
                              <w:rPr>
                                <w:rFonts w:ascii="Menlo" w:eastAsia="PingFang SC" w:hAnsi="Menlo" w:cs="Menlo" w:hint="default"/>
                                <w:lang w:val="en-US"/>
                              </w:rPr>
                              <w:t>({x,y-</w:t>
                            </w:r>
                            <w:r>
                              <w:rPr>
                                <w:rFonts w:ascii="Menlo" w:eastAsia="PingFang SC" w:hAnsi="Menlo" w:cs="Menlo" w:hint="default"/>
                                <w:color w:val="1C00CF"/>
                                <w:lang w:val="en-US"/>
                              </w:rPr>
                              <w:t>1</w:t>
                            </w:r>
                            <w:r>
                              <w:rPr>
                                <w:rFonts w:ascii="Menlo" w:eastAsia="PingFang SC" w:hAnsi="Menlo" w:cs="Menlo" w:hint="default"/>
                                <w:lang w:val="en-US"/>
                              </w:rPr>
                              <w:t>});</w:t>
                            </w:r>
                          </w:p>
                          <w:p w14:paraId="1B66CB43"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true</w:t>
                            </w:r>
                            <w:r>
                              <w:rPr>
                                <w:rFonts w:ascii="Menlo" w:eastAsia="PingFang SC" w:hAnsi="Menlo" w:cs="Menlo" w:hint="default"/>
                                <w:lang w:val="en-US"/>
                              </w:rPr>
                              <w:t>;</w:t>
                            </w:r>
                          </w:p>
                          <w:p w14:paraId="51909910"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334CDED8"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右侧</w:t>
                            </w:r>
                          </w:p>
                          <w:p w14:paraId="270DCAC1"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 xml:space="preserve"> (</w:t>
                            </w:r>
                            <w:r>
                              <w:rPr>
                                <w:rFonts w:ascii="Menlo" w:eastAsia="PingFang SC" w:hAnsi="Menlo" w:cs="Menlo" w:hint="default"/>
                                <w:color w:val="3F6E74"/>
                                <w:lang w:val="en-US"/>
                              </w:rPr>
                              <w:t>_map</w:t>
                            </w:r>
                            <w:r>
                              <w:rPr>
                                <w:rFonts w:ascii="Menlo" w:eastAsia="PingFang SC" w:hAnsi="Menlo" w:cs="Menlo" w:hint="default"/>
                                <w:lang w:val="en-US"/>
                              </w:rPr>
                              <w:t>[</w:t>
                            </w:r>
                            <w:r>
                              <w:rPr>
                                <w:rFonts w:ascii="Menlo" w:eastAsia="PingFang SC" w:hAnsi="Menlo" w:cs="Menlo" w:hint="default"/>
                                <w:color w:val="643820"/>
                                <w:lang w:val="en-US"/>
                              </w:rPr>
                              <w:t>ri</w:t>
                            </w:r>
                            <w:r>
                              <w:rPr>
                                <w:rFonts w:ascii="Menlo" w:eastAsia="PingFang SC" w:hAnsi="Menlo" w:cs="Menlo" w:hint="default"/>
                                <w:lang w:val="en-US"/>
                              </w:rPr>
                              <w:t xml:space="preserve">(x, y, col)] == </w:t>
                            </w:r>
                            <w:r>
                              <w:rPr>
                                <w:rFonts w:ascii="Menlo" w:eastAsia="PingFang SC" w:hAnsi="Menlo" w:cs="Menlo" w:hint="default"/>
                                <w:color w:val="1C00CF"/>
                                <w:lang w:val="en-US"/>
                              </w:rPr>
                              <w:t>'0'</w:t>
                            </w:r>
                            <w:r>
                              <w:rPr>
                                <w:rFonts w:ascii="Menlo" w:eastAsia="PingFang SC" w:hAnsi="Menlo" w:cs="Menlo" w:hint="default"/>
                                <w:lang w:val="en-US"/>
                              </w:rPr>
                              <w:t xml:space="preserve"> &amp;&amp; </w:t>
                            </w:r>
                            <w:r>
                              <w:rPr>
                                <w:rFonts w:ascii="Menlo" w:eastAsia="PingFang SC" w:hAnsi="Menlo" w:cs="Menlo" w:hint="default"/>
                                <w:color w:val="3F6E74"/>
                                <w:lang w:val="en-US"/>
                              </w:rPr>
                              <w:t>_track</w:t>
                            </w:r>
                            <w:r>
                              <w:rPr>
                                <w:rFonts w:ascii="Menlo" w:eastAsia="PingFang SC" w:hAnsi="Menlo" w:cs="Menlo" w:hint="default"/>
                                <w:lang w:val="en-US"/>
                              </w:rPr>
                              <w:t>[</w:t>
                            </w:r>
                            <w:r>
                              <w:rPr>
                                <w:rFonts w:ascii="Menlo" w:eastAsia="PingFang SC" w:hAnsi="Menlo" w:cs="Menlo" w:hint="default"/>
                                <w:color w:val="643820"/>
                                <w:lang w:val="en-US"/>
                              </w:rPr>
                              <w:t>ri</w:t>
                            </w:r>
                            <w:r>
                              <w:rPr>
                                <w:rFonts w:ascii="Menlo" w:eastAsia="PingFang SC" w:hAnsi="Menlo" w:cs="Menlo" w:hint="default"/>
                                <w:lang w:val="en-US"/>
                              </w:rPr>
                              <w:t xml:space="preserve">(x, y, col)] == </w:t>
                            </w:r>
                            <w:r>
                              <w:rPr>
                                <w:rFonts w:ascii="Menlo" w:eastAsia="PingFang SC" w:hAnsi="Menlo" w:cs="Menlo" w:hint="default"/>
                                <w:color w:val="1C00CF"/>
                                <w:lang w:val="en-US"/>
                              </w:rPr>
                              <w:t>0</w:t>
                            </w:r>
                            <w:r>
                              <w:rPr>
                                <w:rFonts w:ascii="Menlo" w:eastAsia="PingFang SC" w:hAnsi="Menlo" w:cs="Menlo" w:hint="default"/>
                                <w:lang w:val="en-US"/>
                              </w:rPr>
                              <w:t xml:space="preserve"> &amp;&amp; </w:t>
                            </w:r>
                            <w:r>
                              <w:rPr>
                                <w:rFonts w:ascii="Menlo" w:eastAsia="PingFang SC" w:hAnsi="Menlo" w:cs="Menlo" w:hint="default"/>
                                <w:color w:val="643820"/>
                                <w:lang w:val="en-US"/>
                              </w:rPr>
                              <w:t>within</w:t>
                            </w:r>
                            <w:r>
                              <w:rPr>
                                <w:rFonts w:ascii="Menlo" w:eastAsia="PingFang SC" w:hAnsi="Menlo" w:cs="Menlo" w:hint="default"/>
                                <w:lang w:val="en-US"/>
                              </w:rPr>
                              <w:t>(col, y+</w:t>
                            </w:r>
                            <w:r>
                              <w:rPr>
                                <w:rFonts w:ascii="Menlo" w:eastAsia="PingFang SC" w:hAnsi="Menlo" w:cs="Menlo" w:hint="default"/>
                                <w:color w:val="1C00CF"/>
                                <w:lang w:val="en-US"/>
                              </w:rPr>
                              <w:t>1</w:t>
                            </w:r>
                            <w:r>
                              <w:rPr>
                                <w:rFonts w:ascii="Menlo" w:eastAsia="PingFang SC" w:hAnsi="Menlo" w:cs="Menlo" w:hint="default"/>
                                <w:lang w:val="en-US"/>
                              </w:rPr>
                              <w:t>)) {</w:t>
                            </w:r>
                          </w:p>
                          <w:p w14:paraId="57281020"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push_back</w:t>
                            </w:r>
                            <w:r>
                              <w:rPr>
                                <w:rFonts w:ascii="Menlo" w:eastAsia="PingFang SC" w:hAnsi="Menlo" w:cs="Menlo" w:hint="default"/>
                                <w:lang w:val="en-US"/>
                              </w:rPr>
                              <w:t>({x,y+</w:t>
                            </w:r>
                            <w:r>
                              <w:rPr>
                                <w:rFonts w:ascii="Menlo" w:eastAsia="PingFang SC" w:hAnsi="Menlo" w:cs="Menlo" w:hint="default"/>
                                <w:color w:val="1C00CF"/>
                                <w:lang w:val="en-US"/>
                              </w:rPr>
                              <w:t>1</w:t>
                            </w:r>
                            <w:r>
                              <w:rPr>
                                <w:rFonts w:ascii="Menlo" w:eastAsia="PingFang SC" w:hAnsi="Menlo" w:cs="Menlo" w:hint="default"/>
                                <w:lang w:val="en-US"/>
                              </w:rPr>
                              <w:t>});</w:t>
                            </w:r>
                          </w:p>
                          <w:p w14:paraId="36FF7670"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 </w:t>
                            </w:r>
                            <w:r>
                              <w:rPr>
                                <w:rFonts w:ascii="Menlo" w:eastAsia="PingFang SC" w:hAnsi="Menlo" w:cs="Menlo" w:hint="default"/>
                                <w:color w:val="AA0D91"/>
                                <w:lang w:val="en-US"/>
                              </w:rPr>
                              <w:t>else</w:t>
                            </w: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w:t>
                            </w:r>
                            <w:r>
                              <w:rPr>
                                <w:rFonts w:ascii="Menlo" w:eastAsia="PingFang SC" w:hAnsi="Menlo" w:cs="Menlo" w:hint="default"/>
                                <w:color w:val="3F6E74"/>
                                <w:lang w:val="en-US"/>
                              </w:rPr>
                              <w:t>_map</w:t>
                            </w:r>
                            <w:r>
                              <w:rPr>
                                <w:rFonts w:ascii="Menlo" w:eastAsia="PingFang SC" w:hAnsi="Menlo" w:cs="Menlo" w:hint="default"/>
                                <w:lang w:val="en-US"/>
                              </w:rPr>
                              <w:t>[</w:t>
                            </w:r>
                            <w:r>
                              <w:rPr>
                                <w:rFonts w:ascii="Menlo" w:eastAsia="PingFang SC" w:hAnsi="Menlo" w:cs="Menlo" w:hint="default"/>
                                <w:color w:val="643820"/>
                                <w:lang w:val="en-US"/>
                              </w:rPr>
                              <w:t>ri</w:t>
                            </w:r>
                            <w:r>
                              <w:rPr>
                                <w:rFonts w:ascii="Menlo" w:eastAsia="PingFang SC" w:hAnsi="Menlo" w:cs="Menlo" w:hint="default"/>
                                <w:lang w:val="en-US"/>
                              </w:rPr>
                              <w:t xml:space="preserve">(x, y, col)] == </w:t>
                            </w:r>
                            <w:r>
                              <w:rPr>
                                <w:rFonts w:ascii="Menlo" w:eastAsia="PingFang SC" w:hAnsi="Menlo" w:cs="Menlo" w:hint="default"/>
                                <w:color w:val="1C00CF"/>
                                <w:lang w:val="en-US"/>
                              </w:rPr>
                              <w:t>'S'</w:t>
                            </w:r>
                            <w:r>
                              <w:rPr>
                                <w:rFonts w:ascii="Menlo" w:eastAsia="PingFang SC" w:hAnsi="Menlo" w:cs="Menlo" w:hint="default"/>
                                <w:lang w:val="en-US"/>
                              </w:rPr>
                              <w:t>){</w:t>
                            </w:r>
                          </w:p>
                          <w:p w14:paraId="016F863A"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clear</w:t>
                            </w:r>
                            <w:r>
                              <w:rPr>
                                <w:rFonts w:ascii="Menlo" w:eastAsia="PingFang SC" w:hAnsi="Menlo" w:cs="Menlo" w:hint="default"/>
                                <w:lang w:val="en-US"/>
                              </w:rPr>
                              <w:t>();</w:t>
                            </w:r>
                          </w:p>
                          <w:p w14:paraId="2E7D02E3"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push_back</w:t>
                            </w:r>
                            <w:r>
                              <w:rPr>
                                <w:rFonts w:ascii="Menlo" w:eastAsia="PingFang SC" w:hAnsi="Menlo" w:cs="Menlo" w:hint="default"/>
                                <w:lang w:val="en-US"/>
                              </w:rPr>
                              <w:t>({x,y+</w:t>
                            </w:r>
                            <w:r>
                              <w:rPr>
                                <w:rFonts w:ascii="Menlo" w:eastAsia="PingFang SC" w:hAnsi="Menlo" w:cs="Menlo" w:hint="default"/>
                                <w:color w:val="1C00CF"/>
                                <w:lang w:val="en-US"/>
                              </w:rPr>
                              <w:t>1</w:t>
                            </w:r>
                            <w:r>
                              <w:rPr>
                                <w:rFonts w:ascii="Menlo" w:eastAsia="PingFang SC" w:hAnsi="Menlo" w:cs="Menlo" w:hint="default"/>
                                <w:lang w:val="en-US"/>
                              </w:rPr>
                              <w:t>});</w:t>
                            </w:r>
                          </w:p>
                          <w:p w14:paraId="0CE49191"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true</w:t>
                            </w:r>
                            <w:r>
                              <w:rPr>
                                <w:rFonts w:ascii="Menlo" w:eastAsia="PingFang SC" w:hAnsi="Menlo" w:cs="Menlo" w:hint="default"/>
                                <w:lang w:val="en-US"/>
                              </w:rPr>
                              <w:t>;</w:t>
                            </w:r>
                          </w:p>
                          <w:p w14:paraId="37B11126"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1EEBBA1B"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false</w:t>
                            </w:r>
                            <w:r>
                              <w:rPr>
                                <w:rFonts w:ascii="Menlo" w:eastAsia="PingFang SC" w:hAnsi="Menlo" w:cs="Menlo" w:hint="default"/>
                                <w:lang w:val="en-US"/>
                              </w:rPr>
                              <w:t>;</w:t>
                            </w:r>
                          </w:p>
                          <w:p w14:paraId="75BF6484" w14:textId="544F7121" w:rsidR="00DB319F" w:rsidRDefault="00DB319F" w:rsidP="00DB319F">
                            <w:pPr>
                              <w:rPr>
                                <w:rFonts w:hint="default"/>
                              </w:rPr>
                            </w:pPr>
                            <w:r>
                              <w:rPr>
                                <w:rFonts w:ascii="Menlo" w:eastAsia="PingFang SC" w:hAnsi="Menlo" w:cs="Menlo" w:hint="default"/>
                                <w:lang w:val="en-US"/>
                              </w:rPr>
                              <w:t>}</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anchor>
            </w:drawing>
          </mc:Choice>
          <mc:Fallback>
            <w:pict>
              <v:shape w14:anchorId="054BDA3D" id="_x6587__x672c__x6846__x0020_3" o:spid="_x0000_s1030" type="#_x0000_t202" style="position:absolute;margin-left:-3.8pt;margin-top:5.05pt;width:468pt;height:549.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" filled="f" stroked="f" strokeweight=".5pt">
                <v:textbox style="mso-fit-shape-to-text:t" inset="4pt,4pt,4pt,4pt">
                  <w:txbxContent>
                    <w:p w14:paraId="25009FD0"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color w:val="AA0D91"/>
                          <w:lang w:val="en-US"/>
                        </w:rPr>
                        <w:t>bool</w:t>
                      </w:r>
                      <w:r>
                        <w:rPr>
                          <w:rFonts w:ascii="Menlo" w:eastAsiaTheme="minorEastAsia" w:hAnsi="Menlo" w:cs="Menlo" w:hint="default"/>
                          <w:lang w:val="en-US"/>
                        </w:rPr>
                        <w:t xml:space="preserve"> </w:t>
                      </w:r>
                      <w:proofErr w:type="gramStart"/>
                      <w:r>
                        <w:rPr>
                          <w:rFonts w:ascii="Menlo" w:eastAsiaTheme="minorEastAsia" w:hAnsi="Menlo" w:cs="Menlo" w:hint="default"/>
                          <w:color w:val="3F6E74"/>
                          <w:lang w:val="en-US"/>
                        </w:rPr>
                        <w:t>solut</w:t>
                      </w:r>
                      <w:r>
                        <w:rPr>
                          <w:rFonts w:ascii="Menlo" w:eastAsiaTheme="minorEastAsia" w:hAnsi="Menlo" w:cs="Menlo" w:hint="default"/>
                          <w:lang w:val="en-US"/>
                        </w:rPr>
                        <w:t>::</w:t>
                      </w:r>
                      <w:proofErr w:type="gramEnd"/>
                      <w:r>
                        <w:rPr>
                          <w:rFonts w:ascii="Menlo" w:eastAsiaTheme="minorEastAsia" w:hAnsi="Menlo" w:cs="Menlo" w:hint="default"/>
                          <w:lang w:val="en-US"/>
                        </w:rPr>
                        <w:t>findWay(</w:t>
                      </w:r>
                      <w:r>
                        <w:rPr>
                          <w:rFonts w:ascii="Menlo" w:eastAsiaTheme="minorEastAsia" w:hAnsi="Menlo" w:cs="Menlo" w:hint="default"/>
                          <w:color w:val="3F6E74"/>
                          <w:lang w:val="en-US"/>
                        </w:rPr>
                        <w:t>step</w:t>
                      </w:r>
                      <w:r>
                        <w:rPr>
                          <w:rFonts w:ascii="Menlo" w:eastAsiaTheme="minorEastAsia" w:hAnsi="Menlo" w:cs="Menlo" w:hint="default"/>
                          <w:lang w:val="en-US"/>
                        </w:rPr>
                        <w:t xml:space="preserve">* cur, </w:t>
                      </w:r>
                      <w:r>
                        <w:rPr>
                          <w:rFonts w:ascii="Menlo" w:eastAsiaTheme="minorEastAsia" w:hAnsi="Menlo" w:cs="Menlo" w:hint="default"/>
                          <w:color w:val="AA0D91"/>
                          <w:lang w:val="en-US"/>
                        </w:rPr>
                        <w:t>int</w:t>
                      </w:r>
                      <w:r>
                        <w:rPr>
                          <w:rFonts w:ascii="Menlo" w:eastAsiaTheme="minorEastAsia" w:hAnsi="Menlo" w:cs="Menlo" w:hint="default"/>
                          <w:lang w:val="en-US"/>
                        </w:rPr>
                        <w:t xml:space="preserve"> col, </w:t>
                      </w:r>
                      <w:r>
                        <w:rPr>
                          <w:rFonts w:ascii="Menlo" w:eastAsiaTheme="minorEastAsia" w:hAnsi="Menlo" w:cs="Menlo" w:hint="default"/>
                          <w:color w:val="AA0D91"/>
                          <w:lang w:val="en-US"/>
                        </w:rPr>
                        <w:t>int</w:t>
                      </w:r>
                      <w:r>
                        <w:rPr>
                          <w:rFonts w:ascii="Menlo" w:eastAsiaTheme="minorEastAsia" w:hAnsi="Menlo" w:cs="Menlo" w:hint="default"/>
                          <w:lang w:val="en-US"/>
                        </w:rPr>
                        <w:t xml:space="preserve"> row){</w:t>
                      </w:r>
                    </w:p>
                    <w:p w14:paraId="23FFAA22"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lang w:val="en-US"/>
                        </w:rPr>
                      </w:pPr>
                      <w:r>
                        <w:rPr>
                          <w:rFonts w:ascii="Menlo" w:eastAsiaTheme="minorEastAsia" w:hAnsi="Menlo" w:cs="Menlo" w:hint="default"/>
                          <w:lang w:val="en-US"/>
                        </w:rPr>
                        <w:t xml:space="preserve">    </w:t>
                      </w:r>
                      <w:r>
                        <w:rPr>
                          <w:rFonts w:ascii="Menlo" w:eastAsiaTheme="minorEastAsia" w:hAnsi="Menlo" w:cs="Menlo" w:hint="default"/>
                          <w:color w:val="AA0D91"/>
                          <w:lang w:val="en-US"/>
                        </w:rPr>
                        <w:t>int</w:t>
                      </w:r>
                      <w:r>
                        <w:rPr>
                          <w:rFonts w:ascii="Menlo" w:eastAsiaTheme="minorEastAsia" w:hAnsi="Menlo" w:cs="Menlo" w:hint="default"/>
                          <w:lang w:val="en-US"/>
                        </w:rPr>
                        <w:t xml:space="preserve"> x=cur-&gt;</w:t>
                      </w:r>
                      <w:r>
                        <w:rPr>
                          <w:rFonts w:ascii="Menlo" w:eastAsiaTheme="minorEastAsia" w:hAnsi="Menlo" w:cs="Menlo" w:hint="default"/>
                          <w:color w:val="3F6E74"/>
                          <w:lang w:val="en-US"/>
                        </w:rPr>
                        <w:t>pos</w:t>
                      </w:r>
                      <w:r>
                        <w:rPr>
                          <w:rFonts w:ascii="Menlo" w:eastAsiaTheme="minorEastAsia" w:hAnsi="Menlo" w:cs="Menlo" w:hint="default"/>
                          <w:lang w:val="en-US"/>
                        </w:rPr>
                        <w:t>.</w:t>
                      </w:r>
                      <w:proofErr w:type="gramStart"/>
                      <w:r>
                        <w:rPr>
                          <w:rFonts w:ascii="Menlo" w:eastAsiaTheme="minorEastAsia" w:hAnsi="Menlo" w:cs="Menlo" w:hint="default"/>
                          <w:color w:val="3F6E74"/>
                          <w:lang w:val="en-US"/>
                        </w:rPr>
                        <w:t>x</w:t>
                      </w:r>
                      <w:r>
                        <w:rPr>
                          <w:rFonts w:ascii="Menlo" w:eastAsiaTheme="minorEastAsia" w:hAnsi="Menlo" w:cs="Menlo" w:hint="default"/>
                          <w:lang w:val="en-US"/>
                        </w:rPr>
                        <w:t>,y</w:t>
                      </w:r>
                      <w:proofErr w:type="gramEnd"/>
                      <w:r>
                        <w:rPr>
                          <w:rFonts w:ascii="Menlo" w:eastAsiaTheme="minorEastAsia" w:hAnsi="Menlo" w:cs="Menlo" w:hint="default"/>
                          <w:lang w:val="en-US"/>
                        </w:rPr>
                        <w:t>=cur-&gt;</w:t>
                      </w:r>
                      <w:r>
                        <w:rPr>
                          <w:rFonts w:ascii="Menlo" w:eastAsiaTheme="minorEastAsia" w:hAnsi="Menlo" w:cs="Menlo" w:hint="default"/>
                          <w:color w:val="3F6E74"/>
                          <w:lang w:val="en-US"/>
                        </w:rPr>
                        <w:t>pos</w:t>
                      </w:r>
                      <w:r>
                        <w:rPr>
                          <w:rFonts w:ascii="Menlo" w:eastAsiaTheme="minorEastAsia" w:hAnsi="Menlo" w:cs="Menlo" w:hint="default"/>
                          <w:lang w:val="en-US"/>
                        </w:rPr>
                        <w:t>.</w:t>
                      </w:r>
                      <w:r>
                        <w:rPr>
                          <w:rFonts w:ascii="Menlo" w:eastAsiaTheme="minorEastAsia" w:hAnsi="Menlo" w:cs="Menlo" w:hint="default"/>
                          <w:color w:val="3F6E74"/>
                          <w:lang w:val="en-US"/>
                        </w:rPr>
                        <w:t>y</w:t>
                      </w:r>
                      <w:r>
                        <w:rPr>
                          <w:rFonts w:ascii="Menlo" w:eastAsiaTheme="minorEastAsia" w:hAnsi="Menlo" w:cs="Menlo" w:hint="default"/>
                          <w:lang w:val="en-US"/>
                        </w:rPr>
                        <w:t>;</w:t>
                      </w:r>
                    </w:p>
                    <w:p w14:paraId="222E9D57"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Theme="minorEastAsia" w:hAnsi="Menlo" w:cs="Menlo" w:hint="default"/>
                          <w:lang w:val="en-US"/>
                        </w:rPr>
                        <w:t xml:space="preserve">    </w:t>
                      </w:r>
                      <w:r>
                        <w:rPr>
                          <w:rFonts w:ascii="Menlo" w:eastAsiaTheme="minorEastAsia" w:hAnsi="Menlo" w:cs="Menlo" w:hint="default"/>
                          <w:color w:val="007400"/>
                          <w:lang w:val="en-US"/>
                        </w:rPr>
                        <w:t>//</w:t>
                      </w:r>
                      <w:r>
                        <w:rPr>
                          <w:rFonts w:ascii="PingFang SC" w:eastAsia="PingFang SC" w:hAnsi="Menlo" w:cs="PingFang SC"/>
                          <w:color w:val="007400"/>
                          <w:lang w:val="en-US"/>
                        </w:rPr>
                        <w:t>上侧</w:t>
                      </w:r>
                    </w:p>
                    <w:p w14:paraId="7156D4EA"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 xml:space="preserve"> (</w:t>
                      </w:r>
                      <w:r>
                        <w:rPr>
                          <w:rFonts w:ascii="Menlo" w:eastAsia="PingFang SC" w:hAnsi="Menlo" w:cs="Menlo" w:hint="default"/>
                          <w:color w:val="3F6E74"/>
                          <w:lang w:val="en-US"/>
                        </w:rPr>
                        <w:t>_</w:t>
                      </w:r>
                      <w:proofErr w:type="gramStart"/>
                      <w:r>
                        <w:rPr>
                          <w:rFonts w:ascii="Menlo" w:eastAsia="PingFang SC" w:hAnsi="Menlo" w:cs="Menlo" w:hint="default"/>
                          <w:color w:val="3F6E74"/>
                          <w:lang w:val="en-US"/>
                        </w:rPr>
                        <w:t>map</w:t>
                      </w:r>
                      <w:r>
                        <w:rPr>
                          <w:rFonts w:ascii="Menlo" w:eastAsia="PingFang SC" w:hAnsi="Menlo" w:cs="Menlo" w:hint="default"/>
                          <w:lang w:val="en-US"/>
                        </w:rPr>
                        <w:t>[</w:t>
                      </w:r>
                      <w:proofErr w:type="gramEnd"/>
                      <w:r>
                        <w:rPr>
                          <w:rFonts w:ascii="Menlo" w:eastAsia="PingFang SC" w:hAnsi="Menlo" w:cs="Menlo" w:hint="default"/>
                          <w:color w:val="643820"/>
                          <w:lang w:val="en-US"/>
                        </w:rPr>
                        <w:t>up</w:t>
                      </w:r>
                      <w:r>
                        <w:rPr>
                          <w:rFonts w:ascii="Menlo" w:eastAsia="PingFang SC" w:hAnsi="Menlo" w:cs="Menlo" w:hint="default"/>
                          <w:lang w:val="en-US"/>
                        </w:rPr>
                        <w:t xml:space="preserve">(x, y, col)] == </w:t>
                      </w:r>
                      <w:r>
                        <w:rPr>
                          <w:rFonts w:ascii="Menlo" w:eastAsia="PingFang SC" w:hAnsi="Menlo" w:cs="Menlo" w:hint="default"/>
                          <w:color w:val="1C00CF"/>
                          <w:lang w:val="en-US"/>
                        </w:rPr>
                        <w:t>'0'</w:t>
                      </w:r>
                      <w:r>
                        <w:rPr>
                          <w:rFonts w:ascii="Menlo" w:eastAsia="PingFang SC" w:hAnsi="Menlo" w:cs="Menlo" w:hint="default"/>
                          <w:lang w:val="en-US"/>
                        </w:rPr>
                        <w:t xml:space="preserve"> &amp;&amp; </w:t>
                      </w:r>
                      <w:r>
                        <w:rPr>
                          <w:rFonts w:ascii="Menlo" w:eastAsia="PingFang SC" w:hAnsi="Menlo" w:cs="Menlo" w:hint="default"/>
                          <w:color w:val="3F6E74"/>
                          <w:lang w:val="en-US"/>
                        </w:rPr>
                        <w:t>_track</w:t>
                      </w:r>
                      <w:r>
                        <w:rPr>
                          <w:rFonts w:ascii="Menlo" w:eastAsia="PingFang SC" w:hAnsi="Menlo" w:cs="Menlo" w:hint="default"/>
                          <w:lang w:val="en-US"/>
                        </w:rPr>
                        <w:t>[</w:t>
                      </w:r>
                      <w:r>
                        <w:rPr>
                          <w:rFonts w:ascii="Menlo" w:eastAsia="PingFang SC" w:hAnsi="Menlo" w:cs="Menlo" w:hint="default"/>
                          <w:color w:val="643820"/>
                          <w:lang w:val="en-US"/>
                        </w:rPr>
                        <w:t>up</w:t>
                      </w:r>
                      <w:r>
                        <w:rPr>
                          <w:rFonts w:ascii="Menlo" w:eastAsia="PingFang SC" w:hAnsi="Menlo" w:cs="Menlo" w:hint="default"/>
                          <w:lang w:val="en-US"/>
                        </w:rPr>
                        <w:t xml:space="preserve">(x, y, col)] == </w:t>
                      </w:r>
                      <w:r>
                        <w:rPr>
                          <w:rFonts w:ascii="Menlo" w:eastAsia="PingFang SC" w:hAnsi="Menlo" w:cs="Menlo" w:hint="default"/>
                          <w:color w:val="1C00CF"/>
                          <w:lang w:val="en-US"/>
                        </w:rPr>
                        <w:t>0</w:t>
                      </w:r>
                      <w:r>
                        <w:rPr>
                          <w:rFonts w:ascii="Menlo" w:eastAsia="PingFang SC" w:hAnsi="Menlo" w:cs="Menlo" w:hint="default"/>
                          <w:lang w:val="en-US"/>
                        </w:rPr>
                        <w:t xml:space="preserve"> &amp;&amp; </w:t>
                      </w:r>
                      <w:r>
                        <w:rPr>
                          <w:rFonts w:ascii="Menlo" w:eastAsia="PingFang SC" w:hAnsi="Menlo" w:cs="Menlo" w:hint="default"/>
                          <w:color w:val="643820"/>
                          <w:lang w:val="en-US"/>
                        </w:rPr>
                        <w:t>within</w:t>
                      </w:r>
                      <w:r>
                        <w:rPr>
                          <w:rFonts w:ascii="Menlo" w:eastAsia="PingFang SC" w:hAnsi="Menlo" w:cs="Menlo" w:hint="default"/>
                          <w:lang w:val="en-US"/>
                        </w:rPr>
                        <w:t>(row, x-</w:t>
                      </w:r>
                      <w:r>
                        <w:rPr>
                          <w:rFonts w:ascii="Menlo" w:eastAsia="PingFang SC" w:hAnsi="Menlo" w:cs="Menlo" w:hint="default"/>
                          <w:color w:val="1C00CF"/>
                          <w:lang w:val="en-US"/>
                        </w:rPr>
                        <w:t>1</w:t>
                      </w:r>
                      <w:r>
                        <w:rPr>
                          <w:rFonts w:ascii="Menlo" w:eastAsia="PingFang SC" w:hAnsi="Menlo" w:cs="Menlo" w:hint="default"/>
                          <w:lang w:val="en-US"/>
                        </w:rPr>
                        <w:t>)) {</w:t>
                      </w:r>
                    </w:p>
                    <w:p w14:paraId="2B330BB2"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proofErr w:type="gramStart"/>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push</w:t>
                      </w:r>
                      <w:proofErr w:type="gramEnd"/>
                      <w:r>
                        <w:rPr>
                          <w:rFonts w:ascii="Menlo" w:eastAsia="PingFang SC" w:hAnsi="Menlo" w:cs="Menlo" w:hint="default"/>
                          <w:color w:val="2E0D6E"/>
                          <w:lang w:val="en-US"/>
                        </w:rPr>
                        <w:t>_back</w:t>
                      </w:r>
                      <w:r>
                        <w:rPr>
                          <w:rFonts w:ascii="Menlo" w:eastAsia="PingFang SC" w:hAnsi="Menlo" w:cs="Menlo" w:hint="default"/>
                          <w:lang w:val="en-US"/>
                        </w:rPr>
                        <w:t>({x-</w:t>
                      </w:r>
                      <w:r>
                        <w:rPr>
                          <w:rFonts w:ascii="Menlo" w:eastAsia="PingFang SC" w:hAnsi="Menlo" w:cs="Menlo" w:hint="default"/>
                          <w:color w:val="1C00CF"/>
                          <w:lang w:val="en-US"/>
                        </w:rPr>
                        <w:t>1</w:t>
                      </w:r>
                      <w:r>
                        <w:rPr>
                          <w:rFonts w:ascii="Menlo" w:eastAsia="PingFang SC" w:hAnsi="Menlo" w:cs="Menlo" w:hint="default"/>
                          <w:lang w:val="en-US"/>
                        </w:rPr>
                        <w:t>,y});</w:t>
                      </w:r>
                    </w:p>
                    <w:p w14:paraId="60547AB6"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 </w:t>
                      </w:r>
                      <w:r>
                        <w:rPr>
                          <w:rFonts w:ascii="Menlo" w:eastAsia="PingFang SC" w:hAnsi="Menlo" w:cs="Menlo" w:hint="default"/>
                          <w:color w:val="AA0D91"/>
                          <w:lang w:val="en-US"/>
                        </w:rPr>
                        <w:t>else</w:t>
                      </w:r>
                      <w:r>
                        <w:rPr>
                          <w:rFonts w:ascii="Menlo" w:eastAsia="PingFang SC" w:hAnsi="Menlo" w:cs="Menlo" w:hint="default"/>
                          <w:lang w:val="en-US"/>
                        </w:rPr>
                        <w:t xml:space="preserve"> </w:t>
                      </w:r>
                      <w:proofErr w:type="gramStart"/>
                      <w:r>
                        <w:rPr>
                          <w:rFonts w:ascii="Menlo" w:eastAsia="PingFang SC" w:hAnsi="Menlo" w:cs="Menlo" w:hint="default"/>
                          <w:color w:val="AA0D91"/>
                          <w:lang w:val="en-US"/>
                        </w:rPr>
                        <w:t>if</w:t>
                      </w:r>
                      <w:r>
                        <w:rPr>
                          <w:rFonts w:ascii="Menlo" w:eastAsia="PingFang SC" w:hAnsi="Menlo" w:cs="Menlo" w:hint="default"/>
                          <w:lang w:val="en-US"/>
                        </w:rPr>
                        <w:t>(</w:t>
                      </w:r>
                      <w:proofErr w:type="gramEnd"/>
                      <w:r>
                        <w:rPr>
                          <w:rFonts w:ascii="Menlo" w:eastAsia="PingFang SC" w:hAnsi="Menlo" w:cs="Menlo" w:hint="default"/>
                          <w:color w:val="3F6E74"/>
                          <w:lang w:val="en-US"/>
                        </w:rPr>
                        <w:t>_map</w:t>
                      </w:r>
                      <w:r>
                        <w:rPr>
                          <w:rFonts w:ascii="Menlo" w:eastAsia="PingFang SC" w:hAnsi="Menlo" w:cs="Menlo" w:hint="default"/>
                          <w:lang w:val="en-US"/>
                        </w:rPr>
                        <w:t>[</w:t>
                      </w:r>
                      <w:r>
                        <w:rPr>
                          <w:rFonts w:ascii="Menlo" w:eastAsia="PingFang SC" w:hAnsi="Menlo" w:cs="Menlo" w:hint="default"/>
                          <w:color w:val="643820"/>
                          <w:lang w:val="en-US"/>
                        </w:rPr>
                        <w:t>up</w:t>
                      </w:r>
                      <w:r>
                        <w:rPr>
                          <w:rFonts w:ascii="Menlo" w:eastAsia="PingFang SC" w:hAnsi="Menlo" w:cs="Menlo" w:hint="default"/>
                          <w:lang w:val="en-US"/>
                        </w:rPr>
                        <w:t xml:space="preserve">(x, y, col)] == </w:t>
                      </w:r>
                      <w:r>
                        <w:rPr>
                          <w:rFonts w:ascii="Menlo" w:eastAsia="PingFang SC" w:hAnsi="Menlo" w:cs="Menlo" w:hint="default"/>
                          <w:color w:val="1C00CF"/>
                          <w:lang w:val="en-US"/>
                        </w:rPr>
                        <w:t>'S'</w:t>
                      </w:r>
                      <w:r>
                        <w:rPr>
                          <w:rFonts w:ascii="Menlo" w:eastAsia="PingFang SC" w:hAnsi="Menlo" w:cs="Menlo" w:hint="default"/>
                          <w:lang w:val="en-US"/>
                        </w:rPr>
                        <w:t>){</w:t>
                      </w:r>
                    </w:p>
                    <w:p w14:paraId="23F48A29"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proofErr w:type="gramStart"/>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clear</w:t>
                      </w:r>
                      <w:proofErr w:type="gramEnd"/>
                      <w:r>
                        <w:rPr>
                          <w:rFonts w:ascii="Menlo" w:eastAsia="PingFang SC" w:hAnsi="Menlo" w:cs="Menlo" w:hint="default"/>
                          <w:lang w:val="en-US"/>
                        </w:rPr>
                        <w:t>();</w:t>
                      </w:r>
                    </w:p>
                    <w:p w14:paraId="77650BE7"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proofErr w:type="gramStart"/>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push</w:t>
                      </w:r>
                      <w:proofErr w:type="gramEnd"/>
                      <w:r>
                        <w:rPr>
                          <w:rFonts w:ascii="Menlo" w:eastAsia="PingFang SC" w:hAnsi="Menlo" w:cs="Menlo" w:hint="default"/>
                          <w:color w:val="2E0D6E"/>
                          <w:lang w:val="en-US"/>
                        </w:rPr>
                        <w:t>_back</w:t>
                      </w:r>
                      <w:r>
                        <w:rPr>
                          <w:rFonts w:ascii="Menlo" w:eastAsia="PingFang SC" w:hAnsi="Menlo" w:cs="Menlo" w:hint="default"/>
                          <w:lang w:val="en-US"/>
                        </w:rPr>
                        <w:t>({x-</w:t>
                      </w:r>
                      <w:r>
                        <w:rPr>
                          <w:rFonts w:ascii="Menlo" w:eastAsia="PingFang SC" w:hAnsi="Menlo" w:cs="Menlo" w:hint="default"/>
                          <w:color w:val="1C00CF"/>
                          <w:lang w:val="en-US"/>
                        </w:rPr>
                        <w:t>1</w:t>
                      </w:r>
                      <w:r>
                        <w:rPr>
                          <w:rFonts w:ascii="Menlo" w:eastAsia="PingFang SC" w:hAnsi="Menlo" w:cs="Menlo" w:hint="default"/>
                          <w:lang w:val="en-US"/>
                        </w:rPr>
                        <w:t>,y});</w:t>
                      </w:r>
                    </w:p>
                    <w:p w14:paraId="7A8681EB"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true</w:t>
                      </w:r>
                      <w:r>
                        <w:rPr>
                          <w:rFonts w:ascii="Menlo" w:eastAsia="PingFang SC" w:hAnsi="Menlo" w:cs="Menlo" w:hint="default"/>
                          <w:lang w:val="en-US"/>
                        </w:rPr>
                        <w:t>;</w:t>
                      </w:r>
                    </w:p>
                    <w:p w14:paraId="15330EE2"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62CEA6FA"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下侧</w:t>
                      </w:r>
                    </w:p>
                    <w:p w14:paraId="2CE8AB79"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 xml:space="preserve"> (</w:t>
                      </w:r>
                      <w:r>
                        <w:rPr>
                          <w:rFonts w:ascii="Menlo" w:eastAsia="PingFang SC" w:hAnsi="Menlo" w:cs="Menlo" w:hint="default"/>
                          <w:color w:val="3F6E74"/>
                          <w:lang w:val="en-US"/>
                        </w:rPr>
                        <w:t>_</w:t>
                      </w:r>
                      <w:proofErr w:type="gramStart"/>
                      <w:r>
                        <w:rPr>
                          <w:rFonts w:ascii="Menlo" w:eastAsia="PingFang SC" w:hAnsi="Menlo" w:cs="Menlo" w:hint="default"/>
                          <w:color w:val="3F6E74"/>
                          <w:lang w:val="en-US"/>
                        </w:rPr>
                        <w:t>map</w:t>
                      </w:r>
                      <w:r>
                        <w:rPr>
                          <w:rFonts w:ascii="Menlo" w:eastAsia="PingFang SC" w:hAnsi="Menlo" w:cs="Menlo" w:hint="default"/>
                          <w:lang w:val="en-US"/>
                        </w:rPr>
                        <w:t>[</w:t>
                      </w:r>
                      <w:proofErr w:type="gramEnd"/>
                      <w:r>
                        <w:rPr>
                          <w:rFonts w:ascii="Menlo" w:eastAsia="PingFang SC" w:hAnsi="Menlo" w:cs="Menlo" w:hint="default"/>
                          <w:color w:val="643820"/>
                          <w:lang w:val="en-US"/>
                        </w:rPr>
                        <w:t>dw</w:t>
                      </w:r>
                      <w:r>
                        <w:rPr>
                          <w:rFonts w:ascii="Menlo" w:eastAsia="PingFang SC" w:hAnsi="Menlo" w:cs="Menlo" w:hint="default"/>
                          <w:lang w:val="en-US"/>
                        </w:rPr>
                        <w:t xml:space="preserve">(x, y, col)] == </w:t>
                      </w:r>
                      <w:r>
                        <w:rPr>
                          <w:rFonts w:ascii="Menlo" w:eastAsia="PingFang SC" w:hAnsi="Menlo" w:cs="Menlo" w:hint="default"/>
                          <w:color w:val="1C00CF"/>
                          <w:lang w:val="en-US"/>
                        </w:rPr>
                        <w:t>'0'</w:t>
                      </w:r>
                      <w:r>
                        <w:rPr>
                          <w:rFonts w:ascii="Menlo" w:eastAsia="PingFang SC" w:hAnsi="Menlo" w:cs="Menlo" w:hint="default"/>
                          <w:lang w:val="en-US"/>
                        </w:rPr>
                        <w:t xml:space="preserve"> &amp;&amp; </w:t>
                      </w:r>
                      <w:r>
                        <w:rPr>
                          <w:rFonts w:ascii="Menlo" w:eastAsia="PingFang SC" w:hAnsi="Menlo" w:cs="Menlo" w:hint="default"/>
                          <w:color w:val="3F6E74"/>
                          <w:lang w:val="en-US"/>
                        </w:rPr>
                        <w:t>_track</w:t>
                      </w:r>
                      <w:r>
                        <w:rPr>
                          <w:rFonts w:ascii="Menlo" w:eastAsia="PingFang SC" w:hAnsi="Menlo" w:cs="Menlo" w:hint="default"/>
                          <w:lang w:val="en-US"/>
                        </w:rPr>
                        <w:t>[</w:t>
                      </w:r>
                      <w:r>
                        <w:rPr>
                          <w:rFonts w:ascii="Menlo" w:eastAsia="PingFang SC" w:hAnsi="Menlo" w:cs="Menlo" w:hint="default"/>
                          <w:color w:val="643820"/>
                          <w:lang w:val="en-US"/>
                        </w:rPr>
                        <w:t>dw</w:t>
                      </w:r>
                      <w:r>
                        <w:rPr>
                          <w:rFonts w:ascii="Menlo" w:eastAsia="PingFang SC" w:hAnsi="Menlo" w:cs="Menlo" w:hint="default"/>
                          <w:lang w:val="en-US"/>
                        </w:rPr>
                        <w:t xml:space="preserve">(x, y, col)] == </w:t>
                      </w:r>
                      <w:r>
                        <w:rPr>
                          <w:rFonts w:ascii="Menlo" w:eastAsia="PingFang SC" w:hAnsi="Menlo" w:cs="Menlo" w:hint="default"/>
                          <w:color w:val="1C00CF"/>
                          <w:lang w:val="en-US"/>
                        </w:rPr>
                        <w:t>0</w:t>
                      </w:r>
                      <w:r>
                        <w:rPr>
                          <w:rFonts w:ascii="Menlo" w:eastAsia="PingFang SC" w:hAnsi="Menlo" w:cs="Menlo" w:hint="default"/>
                          <w:lang w:val="en-US"/>
                        </w:rPr>
                        <w:t xml:space="preserve"> &amp;&amp; </w:t>
                      </w:r>
                      <w:r>
                        <w:rPr>
                          <w:rFonts w:ascii="Menlo" w:eastAsia="PingFang SC" w:hAnsi="Menlo" w:cs="Menlo" w:hint="default"/>
                          <w:color w:val="643820"/>
                          <w:lang w:val="en-US"/>
                        </w:rPr>
                        <w:t>within</w:t>
                      </w:r>
                      <w:r>
                        <w:rPr>
                          <w:rFonts w:ascii="Menlo" w:eastAsia="PingFang SC" w:hAnsi="Menlo" w:cs="Menlo" w:hint="default"/>
                          <w:lang w:val="en-US"/>
                        </w:rPr>
                        <w:t>(row, x+</w:t>
                      </w:r>
                      <w:r>
                        <w:rPr>
                          <w:rFonts w:ascii="Menlo" w:eastAsia="PingFang SC" w:hAnsi="Menlo" w:cs="Menlo" w:hint="default"/>
                          <w:color w:val="1C00CF"/>
                          <w:lang w:val="en-US"/>
                        </w:rPr>
                        <w:t>1</w:t>
                      </w:r>
                      <w:r>
                        <w:rPr>
                          <w:rFonts w:ascii="Menlo" w:eastAsia="PingFang SC" w:hAnsi="Menlo" w:cs="Menlo" w:hint="default"/>
                          <w:lang w:val="en-US"/>
                        </w:rPr>
                        <w:t>)) {</w:t>
                      </w:r>
                    </w:p>
                    <w:p w14:paraId="750714F3"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proofErr w:type="gramStart"/>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push</w:t>
                      </w:r>
                      <w:proofErr w:type="gramEnd"/>
                      <w:r>
                        <w:rPr>
                          <w:rFonts w:ascii="Menlo" w:eastAsia="PingFang SC" w:hAnsi="Menlo" w:cs="Menlo" w:hint="default"/>
                          <w:color w:val="2E0D6E"/>
                          <w:lang w:val="en-US"/>
                        </w:rPr>
                        <w:t>_back</w:t>
                      </w:r>
                      <w:r>
                        <w:rPr>
                          <w:rFonts w:ascii="Menlo" w:eastAsia="PingFang SC" w:hAnsi="Menlo" w:cs="Menlo" w:hint="default"/>
                          <w:lang w:val="en-US"/>
                        </w:rPr>
                        <w:t>({x+</w:t>
                      </w:r>
                      <w:r>
                        <w:rPr>
                          <w:rFonts w:ascii="Menlo" w:eastAsia="PingFang SC" w:hAnsi="Menlo" w:cs="Menlo" w:hint="default"/>
                          <w:color w:val="1C00CF"/>
                          <w:lang w:val="en-US"/>
                        </w:rPr>
                        <w:t>1</w:t>
                      </w:r>
                      <w:r>
                        <w:rPr>
                          <w:rFonts w:ascii="Menlo" w:eastAsia="PingFang SC" w:hAnsi="Menlo" w:cs="Menlo" w:hint="default"/>
                          <w:lang w:val="en-US"/>
                        </w:rPr>
                        <w:t>,y});</w:t>
                      </w:r>
                    </w:p>
                    <w:p w14:paraId="2BBB9FDF"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 </w:t>
                      </w:r>
                      <w:r>
                        <w:rPr>
                          <w:rFonts w:ascii="Menlo" w:eastAsia="PingFang SC" w:hAnsi="Menlo" w:cs="Menlo" w:hint="default"/>
                          <w:color w:val="AA0D91"/>
                          <w:lang w:val="en-US"/>
                        </w:rPr>
                        <w:t>else</w:t>
                      </w:r>
                      <w:r>
                        <w:rPr>
                          <w:rFonts w:ascii="Menlo" w:eastAsia="PingFang SC" w:hAnsi="Menlo" w:cs="Menlo" w:hint="default"/>
                          <w:lang w:val="en-US"/>
                        </w:rPr>
                        <w:t xml:space="preserve"> </w:t>
                      </w:r>
                      <w:proofErr w:type="gramStart"/>
                      <w:r>
                        <w:rPr>
                          <w:rFonts w:ascii="Menlo" w:eastAsia="PingFang SC" w:hAnsi="Menlo" w:cs="Menlo" w:hint="default"/>
                          <w:color w:val="AA0D91"/>
                          <w:lang w:val="en-US"/>
                        </w:rPr>
                        <w:t>if</w:t>
                      </w:r>
                      <w:r>
                        <w:rPr>
                          <w:rFonts w:ascii="Menlo" w:eastAsia="PingFang SC" w:hAnsi="Menlo" w:cs="Menlo" w:hint="default"/>
                          <w:lang w:val="en-US"/>
                        </w:rPr>
                        <w:t>(</w:t>
                      </w:r>
                      <w:proofErr w:type="gramEnd"/>
                      <w:r>
                        <w:rPr>
                          <w:rFonts w:ascii="Menlo" w:eastAsia="PingFang SC" w:hAnsi="Menlo" w:cs="Menlo" w:hint="default"/>
                          <w:color w:val="3F6E74"/>
                          <w:lang w:val="en-US"/>
                        </w:rPr>
                        <w:t>_map</w:t>
                      </w:r>
                      <w:r>
                        <w:rPr>
                          <w:rFonts w:ascii="Menlo" w:eastAsia="PingFang SC" w:hAnsi="Menlo" w:cs="Menlo" w:hint="default"/>
                          <w:lang w:val="en-US"/>
                        </w:rPr>
                        <w:t>[</w:t>
                      </w:r>
                      <w:r>
                        <w:rPr>
                          <w:rFonts w:ascii="Menlo" w:eastAsia="PingFang SC" w:hAnsi="Menlo" w:cs="Menlo" w:hint="default"/>
                          <w:color w:val="643820"/>
                          <w:lang w:val="en-US"/>
                        </w:rPr>
                        <w:t>dw</w:t>
                      </w:r>
                      <w:r>
                        <w:rPr>
                          <w:rFonts w:ascii="Menlo" w:eastAsia="PingFang SC" w:hAnsi="Menlo" w:cs="Menlo" w:hint="default"/>
                          <w:lang w:val="en-US"/>
                        </w:rPr>
                        <w:t xml:space="preserve">(x, y, col)] == </w:t>
                      </w:r>
                      <w:r>
                        <w:rPr>
                          <w:rFonts w:ascii="Menlo" w:eastAsia="PingFang SC" w:hAnsi="Menlo" w:cs="Menlo" w:hint="default"/>
                          <w:color w:val="1C00CF"/>
                          <w:lang w:val="en-US"/>
                        </w:rPr>
                        <w:t>'S'</w:t>
                      </w:r>
                      <w:r>
                        <w:rPr>
                          <w:rFonts w:ascii="Menlo" w:eastAsia="PingFang SC" w:hAnsi="Menlo" w:cs="Menlo" w:hint="default"/>
                          <w:lang w:val="en-US"/>
                        </w:rPr>
                        <w:t>){</w:t>
                      </w:r>
                    </w:p>
                    <w:p w14:paraId="57F0EF93"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proofErr w:type="gramStart"/>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clear</w:t>
                      </w:r>
                      <w:proofErr w:type="gramEnd"/>
                      <w:r>
                        <w:rPr>
                          <w:rFonts w:ascii="Menlo" w:eastAsia="PingFang SC" w:hAnsi="Menlo" w:cs="Menlo" w:hint="default"/>
                          <w:lang w:val="en-US"/>
                        </w:rPr>
                        <w:t>();</w:t>
                      </w:r>
                    </w:p>
                    <w:p w14:paraId="5123B1C5"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proofErr w:type="gramStart"/>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push</w:t>
                      </w:r>
                      <w:proofErr w:type="gramEnd"/>
                      <w:r>
                        <w:rPr>
                          <w:rFonts w:ascii="Menlo" w:eastAsia="PingFang SC" w:hAnsi="Menlo" w:cs="Menlo" w:hint="default"/>
                          <w:color w:val="2E0D6E"/>
                          <w:lang w:val="en-US"/>
                        </w:rPr>
                        <w:t>_back</w:t>
                      </w:r>
                      <w:r>
                        <w:rPr>
                          <w:rFonts w:ascii="Menlo" w:eastAsia="PingFang SC" w:hAnsi="Menlo" w:cs="Menlo" w:hint="default"/>
                          <w:lang w:val="en-US"/>
                        </w:rPr>
                        <w:t>({x+</w:t>
                      </w:r>
                      <w:r>
                        <w:rPr>
                          <w:rFonts w:ascii="Menlo" w:eastAsia="PingFang SC" w:hAnsi="Menlo" w:cs="Menlo" w:hint="default"/>
                          <w:color w:val="1C00CF"/>
                          <w:lang w:val="en-US"/>
                        </w:rPr>
                        <w:t>1</w:t>
                      </w:r>
                      <w:r>
                        <w:rPr>
                          <w:rFonts w:ascii="Menlo" w:eastAsia="PingFang SC" w:hAnsi="Menlo" w:cs="Menlo" w:hint="default"/>
                          <w:lang w:val="en-US"/>
                        </w:rPr>
                        <w:t>,y});</w:t>
                      </w:r>
                    </w:p>
                    <w:p w14:paraId="6167A476"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true</w:t>
                      </w:r>
                      <w:r>
                        <w:rPr>
                          <w:rFonts w:ascii="Menlo" w:eastAsia="PingFang SC" w:hAnsi="Menlo" w:cs="Menlo" w:hint="default"/>
                          <w:lang w:val="en-US"/>
                        </w:rPr>
                        <w:t>;</w:t>
                      </w:r>
                    </w:p>
                    <w:p w14:paraId="601D3129"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5AF3DA1E"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左侧</w:t>
                      </w:r>
                    </w:p>
                    <w:p w14:paraId="5803A423"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 xml:space="preserve"> (</w:t>
                      </w:r>
                      <w:r>
                        <w:rPr>
                          <w:rFonts w:ascii="Menlo" w:eastAsia="PingFang SC" w:hAnsi="Menlo" w:cs="Menlo" w:hint="default"/>
                          <w:color w:val="3F6E74"/>
                          <w:lang w:val="en-US"/>
                        </w:rPr>
                        <w:t>_</w:t>
                      </w:r>
                      <w:proofErr w:type="gramStart"/>
                      <w:r>
                        <w:rPr>
                          <w:rFonts w:ascii="Menlo" w:eastAsia="PingFang SC" w:hAnsi="Menlo" w:cs="Menlo" w:hint="default"/>
                          <w:color w:val="3F6E74"/>
                          <w:lang w:val="en-US"/>
                        </w:rPr>
                        <w:t>map</w:t>
                      </w:r>
                      <w:r>
                        <w:rPr>
                          <w:rFonts w:ascii="Menlo" w:eastAsia="PingFang SC" w:hAnsi="Menlo" w:cs="Menlo" w:hint="default"/>
                          <w:lang w:val="en-US"/>
                        </w:rPr>
                        <w:t>[</w:t>
                      </w:r>
                      <w:proofErr w:type="gramEnd"/>
                      <w:r>
                        <w:rPr>
                          <w:rFonts w:ascii="Menlo" w:eastAsia="PingFang SC" w:hAnsi="Menlo" w:cs="Menlo" w:hint="default"/>
                          <w:color w:val="643820"/>
                          <w:lang w:val="en-US"/>
                        </w:rPr>
                        <w:t>le</w:t>
                      </w:r>
                      <w:r>
                        <w:rPr>
                          <w:rFonts w:ascii="Menlo" w:eastAsia="PingFang SC" w:hAnsi="Menlo" w:cs="Menlo" w:hint="default"/>
                          <w:lang w:val="en-US"/>
                        </w:rPr>
                        <w:t xml:space="preserve">(x, y, col)] == </w:t>
                      </w:r>
                      <w:r>
                        <w:rPr>
                          <w:rFonts w:ascii="Menlo" w:eastAsia="PingFang SC" w:hAnsi="Menlo" w:cs="Menlo" w:hint="default"/>
                          <w:color w:val="1C00CF"/>
                          <w:lang w:val="en-US"/>
                        </w:rPr>
                        <w:t>'0'</w:t>
                      </w:r>
                      <w:r>
                        <w:rPr>
                          <w:rFonts w:ascii="Menlo" w:eastAsia="PingFang SC" w:hAnsi="Menlo" w:cs="Menlo" w:hint="default"/>
                          <w:lang w:val="en-US"/>
                        </w:rPr>
                        <w:t xml:space="preserve"> &amp;&amp; </w:t>
                      </w:r>
                      <w:r>
                        <w:rPr>
                          <w:rFonts w:ascii="Menlo" w:eastAsia="PingFang SC" w:hAnsi="Menlo" w:cs="Menlo" w:hint="default"/>
                          <w:color w:val="3F6E74"/>
                          <w:lang w:val="en-US"/>
                        </w:rPr>
                        <w:t>_track</w:t>
                      </w:r>
                      <w:r>
                        <w:rPr>
                          <w:rFonts w:ascii="Menlo" w:eastAsia="PingFang SC" w:hAnsi="Menlo" w:cs="Menlo" w:hint="default"/>
                          <w:lang w:val="en-US"/>
                        </w:rPr>
                        <w:t>[</w:t>
                      </w:r>
                      <w:r>
                        <w:rPr>
                          <w:rFonts w:ascii="Menlo" w:eastAsia="PingFang SC" w:hAnsi="Menlo" w:cs="Menlo" w:hint="default"/>
                          <w:color w:val="643820"/>
                          <w:lang w:val="en-US"/>
                        </w:rPr>
                        <w:t>le</w:t>
                      </w:r>
                      <w:r>
                        <w:rPr>
                          <w:rFonts w:ascii="Menlo" w:eastAsia="PingFang SC" w:hAnsi="Menlo" w:cs="Menlo" w:hint="default"/>
                          <w:lang w:val="en-US"/>
                        </w:rPr>
                        <w:t xml:space="preserve">(x, y, col)] == </w:t>
                      </w:r>
                      <w:r>
                        <w:rPr>
                          <w:rFonts w:ascii="Menlo" w:eastAsia="PingFang SC" w:hAnsi="Menlo" w:cs="Menlo" w:hint="default"/>
                          <w:color w:val="1C00CF"/>
                          <w:lang w:val="en-US"/>
                        </w:rPr>
                        <w:t>0</w:t>
                      </w:r>
                      <w:r>
                        <w:rPr>
                          <w:rFonts w:ascii="Menlo" w:eastAsia="PingFang SC" w:hAnsi="Menlo" w:cs="Menlo" w:hint="default"/>
                          <w:lang w:val="en-US"/>
                        </w:rPr>
                        <w:t xml:space="preserve"> &amp;&amp; </w:t>
                      </w:r>
                      <w:r>
                        <w:rPr>
                          <w:rFonts w:ascii="Menlo" w:eastAsia="PingFang SC" w:hAnsi="Menlo" w:cs="Menlo" w:hint="default"/>
                          <w:color w:val="643820"/>
                          <w:lang w:val="en-US"/>
                        </w:rPr>
                        <w:t>within</w:t>
                      </w:r>
                      <w:r>
                        <w:rPr>
                          <w:rFonts w:ascii="Menlo" w:eastAsia="PingFang SC" w:hAnsi="Menlo" w:cs="Menlo" w:hint="default"/>
                          <w:lang w:val="en-US"/>
                        </w:rPr>
                        <w:t>(col, y-</w:t>
                      </w:r>
                      <w:r>
                        <w:rPr>
                          <w:rFonts w:ascii="Menlo" w:eastAsia="PingFang SC" w:hAnsi="Menlo" w:cs="Menlo" w:hint="default"/>
                          <w:color w:val="1C00CF"/>
                          <w:lang w:val="en-US"/>
                        </w:rPr>
                        <w:t>1</w:t>
                      </w:r>
                      <w:r>
                        <w:rPr>
                          <w:rFonts w:ascii="Menlo" w:eastAsia="PingFang SC" w:hAnsi="Menlo" w:cs="Menlo" w:hint="default"/>
                          <w:lang w:val="en-US"/>
                        </w:rPr>
                        <w:t>)) {</w:t>
                      </w:r>
                    </w:p>
                    <w:p w14:paraId="1EBCBA7E"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proofErr w:type="gramStart"/>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push</w:t>
                      </w:r>
                      <w:proofErr w:type="gramEnd"/>
                      <w:r>
                        <w:rPr>
                          <w:rFonts w:ascii="Menlo" w:eastAsia="PingFang SC" w:hAnsi="Menlo" w:cs="Menlo" w:hint="default"/>
                          <w:color w:val="2E0D6E"/>
                          <w:lang w:val="en-US"/>
                        </w:rPr>
                        <w:t>_back</w:t>
                      </w:r>
                      <w:r>
                        <w:rPr>
                          <w:rFonts w:ascii="Menlo" w:eastAsia="PingFang SC" w:hAnsi="Menlo" w:cs="Menlo" w:hint="default"/>
                          <w:lang w:val="en-US"/>
                        </w:rPr>
                        <w:t>({x,y-</w:t>
                      </w:r>
                      <w:r>
                        <w:rPr>
                          <w:rFonts w:ascii="Menlo" w:eastAsia="PingFang SC" w:hAnsi="Menlo" w:cs="Menlo" w:hint="default"/>
                          <w:color w:val="1C00CF"/>
                          <w:lang w:val="en-US"/>
                        </w:rPr>
                        <w:t>1</w:t>
                      </w:r>
                      <w:r>
                        <w:rPr>
                          <w:rFonts w:ascii="Menlo" w:eastAsia="PingFang SC" w:hAnsi="Menlo" w:cs="Menlo" w:hint="default"/>
                          <w:lang w:val="en-US"/>
                        </w:rPr>
                        <w:t>});</w:t>
                      </w:r>
                    </w:p>
                    <w:p w14:paraId="494B3D34"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 </w:t>
                      </w:r>
                      <w:r>
                        <w:rPr>
                          <w:rFonts w:ascii="Menlo" w:eastAsia="PingFang SC" w:hAnsi="Menlo" w:cs="Menlo" w:hint="default"/>
                          <w:color w:val="AA0D91"/>
                          <w:lang w:val="en-US"/>
                        </w:rPr>
                        <w:t>else</w:t>
                      </w:r>
                      <w:r>
                        <w:rPr>
                          <w:rFonts w:ascii="Menlo" w:eastAsia="PingFang SC" w:hAnsi="Menlo" w:cs="Menlo" w:hint="default"/>
                          <w:lang w:val="en-US"/>
                        </w:rPr>
                        <w:t xml:space="preserve"> </w:t>
                      </w:r>
                      <w:proofErr w:type="gramStart"/>
                      <w:r>
                        <w:rPr>
                          <w:rFonts w:ascii="Menlo" w:eastAsia="PingFang SC" w:hAnsi="Menlo" w:cs="Menlo" w:hint="default"/>
                          <w:color w:val="AA0D91"/>
                          <w:lang w:val="en-US"/>
                        </w:rPr>
                        <w:t>if</w:t>
                      </w:r>
                      <w:r>
                        <w:rPr>
                          <w:rFonts w:ascii="Menlo" w:eastAsia="PingFang SC" w:hAnsi="Menlo" w:cs="Menlo" w:hint="default"/>
                          <w:lang w:val="en-US"/>
                        </w:rPr>
                        <w:t>(</w:t>
                      </w:r>
                      <w:proofErr w:type="gramEnd"/>
                      <w:r>
                        <w:rPr>
                          <w:rFonts w:ascii="Menlo" w:eastAsia="PingFang SC" w:hAnsi="Menlo" w:cs="Menlo" w:hint="default"/>
                          <w:color w:val="3F6E74"/>
                          <w:lang w:val="en-US"/>
                        </w:rPr>
                        <w:t>_map</w:t>
                      </w:r>
                      <w:r>
                        <w:rPr>
                          <w:rFonts w:ascii="Menlo" w:eastAsia="PingFang SC" w:hAnsi="Menlo" w:cs="Menlo" w:hint="default"/>
                          <w:lang w:val="en-US"/>
                        </w:rPr>
                        <w:t>[</w:t>
                      </w:r>
                      <w:r>
                        <w:rPr>
                          <w:rFonts w:ascii="Menlo" w:eastAsia="PingFang SC" w:hAnsi="Menlo" w:cs="Menlo" w:hint="default"/>
                          <w:color w:val="643820"/>
                          <w:lang w:val="en-US"/>
                        </w:rPr>
                        <w:t>le</w:t>
                      </w:r>
                      <w:r>
                        <w:rPr>
                          <w:rFonts w:ascii="Menlo" w:eastAsia="PingFang SC" w:hAnsi="Menlo" w:cs="Menlo" w:hint="default"/>
                          <w:lang w:val="en-US"/>
                        </w:rPr>
                        <w:t xml:space="preserve">(x, y, col)] == </w:t>
                      </w:r>
                      <w:r>
                        <w:rPr>
                          <w:rFonts w:ascii="Menlo" w:eastAsia="PingFang SC" w:hAnsi="Menlo" w:cs="Menlo" w:hint="default"/>
                          <w:color w:val="1C00CF"/>
                          <w:lang w:val="en-US"/>
                        </w:rPr>
                        <w:t>'S'</w:t>
                      </w:r>
                      <w:r>
                        <w:rPr>
                          <w:rFonts w:ascii="Menlo" w:eastAsia="PingFang SC" w:hAnsi="Menlo" w:cs="Menlo" w:hint="default"/>
                          <w:lang w:val="en-US"/>
                        </w:rPr>
                        <w:t>){</w:t>
                      </w:r>
                    </w:p>
                    <w:p w14:paraId="6677CE07"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proofErr w:type="gramStart"/>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clear</w:t>
                      </w:r>
                      <w:proofErr w:type="gramEnd"/>
                      <w:r>
                        <w:rPr>
                          <w:rFonts w:ascii="Menlo" w:eastAsia="PingFang SC" w:hAnsi="Menlo" w:cs="Menlo" w:hint="default"/>
                          <w:lang w:val="en-US"/>
                        </w:rPr>
                        <w:t>();</w:t>
                      </w:r>
                    </w:p>
                    <w:p w14:paraId="1D27D017"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proofErr w:type="gramStart"/>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push</w:t>
                      </w:r>
                      <w:proofErr w:type="gramEnd"/>
                      <w:r>
                        <w:rPr>
                          <w:rFonts w:ascii="Menlo" w:eastAsia="PingFang SC" w:hAnsi="Menlo" w:cs="Menlo" w:hint="default"/>
                          <w:color w:val="2E0D6E"/>
                          <w:lang w:val="en-US"/>
                        </w:rPr>
                        <w:t>_back</w:t>
                      </w:r>
                      <w:r>
                        <w:rPr>
                          <w:rFonts w:ascii="Menlo" w:eastAsia="PingFang SC" w:hAnsi="Menlo" w:cs="Menlo" w:hint="default"/>
                          <w:lang w:val="en-US"/>
                        </w:rPr>
                        <w:t>({x,y-</w:t>
                      </w:r>
                      <w:r>
                        <w:rPr>
                          <w:rFonts w:ascii="Menlo" w:eastAsia="PingFang SC" w:hAnsi="Menlo" w:cs="Menlo" w:hint="default"/>
                          <w:color w:val="1C00CF"/>
                          <w:lang w:val="en-US"/>
                        </w:rPr>
                        <w:t>1</w:t>
                      </w:r>
                      <w:r>
                        <w:rPr>
                          <w:rFonts w:ascii="Menlo" w:eastAsia="PingFang SC" w:hAnsi="Menlo" w:cs="Menlo" w:hint="default"/>
                          <w:lang w:val="en-US"/>
                        </w:rPr>
                        <w:t>});</w:t>
                      </w:r>
                    </w:p>
                    <w:p w14:paraId="1B66CB43"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true</w:t>
                      </w:r>
                      <w:r>
                        <w:rPr>
                          <w:rFonts w:ascii="Menlo" w:eastAsia="PingFang SC" w:hAnsi="Menlo" w:cs="Menlo" w:hint="default"/>
                          <w:lang w:val="en-US"/>
                        </w:rPr>
                        <w:t>;</w:t>
                      </w:r>
                    </w:p>
                    <w:p w14:paraId="51909910"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334CDED8"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右侧</w:t>
                      </w:r>
                    </w:p>
                    <w:p w14:paraId="270DCAC1"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 xml:space="preserve"> (</w:t>
                      </w:r>
                      <w:r>
                        <w:rPr>
                          <w:rFonts w:ascii="Menlo" w:eastAsia="PingFang SC" w:hAnsi="Menlo" w:cs="Menlo" w:hint="default"/>
                          <w:color w:val="3F6E74"/>
                          <w:lang w:val="en-US"/>
                        </w:rPr>
                        <w:t>_</w:t>
                      </w:r>
                      <w:proofErr w:type="gramStart"/>
                      <w:r>
                        <w:rPr>
                          <w:rFonts w:ascii="Menlo" w:eastAsia="PingFang SC" w:hAnsi="Menlo" w:cs="Menlo" w:hint="default"/>
                          <w:color w:val="3F6E74"/>
                          <w:lang w:val="en-US"/>
                        </w:rPr>
                        <w:t>map</w:t>
                      </w:r>
                      <w:r>
                        <w:rPr>
                          <w:rFonts w:ascii="Menlo" w:eastAsia="PingFang SC" w:hAnsi="Menlo" w:cs="Menlo" w:hint="default"/>
                          <w:lang w:val="en-US"/>
                        </w:rPr>
                        <w:t>[</w:t>
                      </w:r>
                      <w:proofErr w:type="gramEnd"/>
                      <w:r>
                        <w:rPr>
                          <w:rFonts w:ascii="Menlo" w:eastAsia="PingFang SC" w:hAnsi="Menlo" w:cs="Menlo" w:hint="default"/>
                          <w:color w:val="643820"/>
                          <w:lang w:val="en-US"/>
                        </w:rPr>
                        <w:t>ri</w:t>
                      </w:r>
                      <w:r>
                        <w:rPr>
                          <w:rFonts w:ascii="Menlo" w:eastAsia="PingFang SC" w:hAnsi="Menlo" w:cs="Menlo" w:hint="default"/>
                          <w:lang w:val="en-US"/>
                        </w:rPr>
                        <w:t xml:space="preserve">(x, y, col)] == </w:t>
                      </w:r>
                      <w:r>
                        <w:rPr>
                          <w:rFonts w:ascii="Menlo" w:eastAsia="PingFang SC" w:hAnsi="Menlo" w:cs="Menlo" w:hint="default"/>
                          <w:color w:val="1C00CF"/>
                          <w:lang w:val="en-US"/>
                        </w:rPr>
                        <w:t>'0'</w:t>
                      </w:r>
                      <w:r>
                        <w:rPr>
                          <w:rFonts w:ascii="Menlo" w:eastAsia="PingFang SC" w:hAnsi="Menlo" w:cs="Menlo" w:hint="default"/>
                          <w:lang w:val="en-US"/>
                        </w:rPr>
                        <w:t xml:space="preserve"> &amp;&amp; </w:t>
                      </w:r>
                      <w:r>
                        <w:rPr>
                          <w:rFonts w:ascii="Menlo" w:eastAsia="PingFang SC" w:hAnsi="Menlo" w:cs="Menlo" w:hint="default"/>
                          <w:color w:val="3F6E74"/>
                          <w:lang w:val="en-US"/>
                        </w:rPr>
                        <w:t>_track</w:t>
                      </w:r>
                      <w:r>
                        <w:rPr>
                          <w:rFonts w:ascii="Menlo" w:eastAsia="PingFang SC" w:hAnsi="Menlo" w:cs="Menlo" w:hint="default"/>
                          <w:lang w:val="en-US"/>
                        </w:rPr>
                        <w:t>[</w:t>
                      </w:r>
                      <w:r>
                        <w:rPr>
                          <w:rFonts w:ascii="Menlo" w:eastAsia="PingFang SC" w:hAnsi="Menlo" w:cs="Menlo" w:hint="default"/>
                          <w:color w:val="643820"/>
                          <w:lang w:val="en-US"/>
                        </w:rPr>
                        <w:t>ri</w:t>
                      </w:r>
                      <w:r>
                        <w:rPr>
                          <w:rFonts w:ascii="Menlo" w:eastAsia="PingFang SC" w:hAnsi="Menlo" w:cs="Menlo" w:hint="default"/>
                          <w:lang w:val="en-US"/>
                        </w:rPr>
                        <w:t xml:space="preserve">(x, y, col)] == </w:t>
                      </w:r>
                      <w:r>
                        <w:rPr>
                          <w:rFonts w:ascii="Menlo" w:eastAsia="PingFang SC" w:hAnsi="Menlo" w:cs="Menlo" w:hint="default"/>
                          <w:color w:val="1C00CF"/>
                          <w:lang w:val="en-US"/>
                        </w:rPr>
                        <w:t>0</w:t>
                      </w:r>
                      <w:r>
                        <w:rPr>
                          <w:rFonts w:ascii="Menlo" w:eastAsia="PingFang SC" w:hAnsi="Menlo" w:cs="Menlo" w:hint="default"/>
                          <w:lang w:val="en-US"/>
                        </w:rPr>
                        <w:t xml:space="preserve"> &amp;&amp; </w:t>
                      </w:r>
                      <w:r>
                        <w:rPr>
                          <w:rFonts w:ascii="Menlo" w:eastAsia="PingFang SC" w:hAnsi="Menlo" w:cs="Menlo" w:hint="default"/>
                          <w:color w:val="643820"/>
                          <w:lang w:val="en-US"/>
                        </w:rPr>
                        <w:t>within</w:t>
                      </w:r>
                      <w:r>
                        <w:rPr>
                          <w:rFonts w:ascii="Menlo" w:eastAsia="PingFang SC" w:hAnsi="Menlo" w:cs="Menlo" w:hint="default"/>
                          <w:lang w:val="en-US"/>
                        </w:rPr>
                        <w:t>(col, y+</w:t>
                      </w:r>
                      <w:r>
                        <w:rPr>
                          <w:rFonts w:ascii="Menlo" w:eastAsia="PingFang SC" w:hAnsi="Menlo" w:cs="Menlo" w:hint="default"/>
                          <w:color w:val="1C00CF"/>
                          <w:lang w:val="en-US"/>
                        </w:rPr>
                        <w:t>1</w:t>
                      </w:r>
                      <w:r>
                        <w:rPr>
                          <w:rFonts w:ascii="Menlo" w:eastAsia="PingFang SC" w:hAnsi="Menlo" w:cs="Menlo" w:hint="default"/>
                          <w:lang w:val="en-US"/>
                        </w:rPr>
                        <w:t>)) {</w:t>
                      </w:r>
                    </w:p>
                    <w:p w14:paraId="57281020"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proofErr w:type="gramStart"/>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push</w:t>
                      </w:r>
                      <w:proofErr w:type="gramEnd"/>
                      <w:r>
                        <w:rPr>
                          <w:rFonts w:ascii="Menlo" w:eastAsia="PingFang SC" w:hAnsi="Menlo" w:cs="Menlo" w:hint="default"/>
                          <w:color w:val="2E0D6E"/>
                          <w:lang w:val="en-US"/>
                        </w:rPr>
                        <w:t>_back</w:t>
                      </w:r>
                      <w:r>
                        <w:rPr>
                          <w:rFonts w:ascii="Menlo" w:eastAsia="PingFang SC" w:hAnsi="Menlo" w:cs="Menlo" w:hint="default"/>
                          <w:lang w:val="en-US"/>
                        </w:rPr>
                        <w:t>({x,y+</w:t>
                      </w:r>
                      <w:r>
                        <w:rPr>
                          <w:rFonts w:ascii="Menlo" w:eastAsia="PingFang SC" w:hAnsi="Menlo" w:cs="Menlo" w:hint="default"/>
                          <w:color w:val="1C00CF"/>
                          <w:lang w:val="en-US"/>
                        </w:rPr>
                        <w:t>1</w:t>
                      </w:r>
                      <w:r>
                        <w:rPr>
                          <w:rFonts w:ascii="Menlo" w:eastAsia="PingFang SC" w:hAnsi="Menlo" w:cs="Menlo" w:hint="default"/>
                          <w:lang w:val="en-US"/>
                        </w:rPr>
                        <w:t>});</w:t>
                      </w:r>
                    </w:p>
                    <w:p w14:paraId="36FF7670"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 </w:t>
                      </w:r>
                      <w:r>
                        <w:rPr>
                          <w:rFonts w:ascii="Menlo" w:eastAsia="PingFang SC" w:hAnsi="Menlo" w:cs="Menlo" w:hint="default"/>
                          <w:color w:val="AA0D91"/>
                          <w:lang w:val="en-US"/>
                        </w:rPr>
                        <w:t>else</w:t>
                      </w:r>
                      <w:r>
                        <w:rPr>
                          <w:rFonts w:ascii="Menlo" w:eastAsia="PingFang SC" w:hAnsi="Menlo" w:cs="Menlo" w:hint="default"/>
                          <w:lang w:val="en-US"/>
                        </w:rPr>
                        <w:t xml:space="preserve"> </w:t>
                      </w:r>
                      <w:proofErr w:type="gramStart"/>
                      <w:r>
                        <w:rPr>
                          <w:rFonts w:ascii="Menlo" w:eastAsia="PingFang SC" w:hAnsi="Menlo" w:cs="Menlo" w:hint="default"/>
                          <w:color w:val="AA0D91"/>
                          <w:lang w:val="en-US"/>
                        </w:rPr>
                        <w:t>if</w:t>
                      </w:r>
                      <w:r>
                        <w:rPr>
                          <w:rFonts w:ascii="Menlo" w:eastAsia="PingFang SC" w:hAnsi="Menlo" w:cs="Menlo" w:hint="default"/>
                          <w:lang w:val="en-US"/>
                        </w:rPr>
                        <w:t>(</w:t>
                      </w:r>
                      <w:proofErr w:type="gramEnd"/>
                      <w:r>
                        <w:rPr>
                          <w:rFonts w:ascii="Menlo" w:eastAsia="PingFang SC" w:hAnsi="Menlo" w:cs="Menlo" w:hint="default"/>
                          <w:color w:val="3F6E74"/>
                          <w:lang w:val="en-US"/>
                        </w:rPr>
                        <w:t>_map</w:t>
                      </w:r>
                      <w:r>
                        <w:rPr>
                          <w:rFonts w:ascii="Menlo" w:eastAsia="PingFang SC" w:hAnsi="Menlo" w:cs="Menlo" w:hint="default"/>
                          <w:lang w:val="en-US"/>
                        </w:rPr>
                        <w:t>[</w:t>
                      </w:r>
                      <w:r>
                        <w:rPr>
                          <w:rFonts w:ascii="Menlo" w:eastAsia="PingFang SC" w:hAnsi="Menlo" w:cs="Menlo" w:hint="default"/>
                          <w:color w:val="643820"/>
                          <w:lang w:val="en-US"/>
                        </w:rPr>
                        <w:t>ri</w:t>
                      </w:r>
                      <w:r>
                        <w:rPr>
                          <w:rFonts w:ascii="Menlo" w:eastAsia="PingFang SC" w:hAnsi="Menlo" w:cs="Menlo" w:hint="default"/>
                          <w:lang w:val="en-US"/>
                        </w:rPr>
                        <w:t xml:space="preserve">(x, y, col)] == </w:t>
                      </w:r>
                      <w:r>
                        <w:rPr>
                          <w:rFonts w:ascii="Menlo" w:eastAsia="PingFang SC" w:hAnsi="Menlo" w:cs="Menlo" w:hint="default"/>
                          <w:color w:val="1C00CF"/>
                          <w:lang w:val="en-US"/>
                        </w:rPr>
                        <w:t>'S'</w:t>
                      </w:r>
                      <w:r>
                        <w:rPr>
                          <w:rFonts w:ascii="Menlo" w:eastAsia="PingFang SC" w:hAnsi="Menlo" w:cs="Menlo" w:hint="default"/>
                          <w:lang w:val="en-US"/>
                        </w:rPr>
                        <w:t>){</w:t>
                      </w:r>
                    </w:p>
                    <w:p w14:paraId="016F863A"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proofErr w:type="gramStart"/>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clear</w:t>
                      </w:r>
                      <w:proofErr w:type="gramEnd"/>
                      <w:r>
                        <w:rPr>
                          <w:rFonts w:ascii="Menlo" w:eastAsia="PingFang SC" w:hAnsi="Menlo" w:cs="Menlo" w:hint="default"/>
                          <w:lang w:val="en-US"/>
                        </w:rPr>
                        <w:t>();</w:t>
                      </w:r>
                    </w:p>
                    <w:p w14:paraId="2E7D02E3"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cur-&gt;</w:t>
                      </w:r>
                      <w:proofErr w:type="gramStart"/>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push</w:t>
                      </w:r>
                      <w:proofErr w:type="gramEnd"/>
                      <w:r>
                        <w:rPr>
                          <w:rFonts w:ascii="Menlo" w:eastAsia="PingFang SC" w:hAnsi="Menlo" w:cs="Menlo" w:hint="default"/>
                          <w:color w:val="2E0D6E"/>
                          <w:lang w:val="en-US"/>
                        </w:rPr>
                        <w:t>_back</w:t>
                      </w:r>
                      <w:r>
                        <w:rPr>
                          <w:rFonts w:ascii="Menlo" w:eastAsia="PingFang SC" w:hAnsi="Menlo" w:cs="Menlo" w:hint="default"/>
                          <w:lang w:val="en-US"/>
                        </w:rPr>
                        <w:t>({x,y+</w:t>
                      </w:r>
                      <w:r>
                        <w:rPr>
                          <w:rFonts w:ascii="Menlo" w:eastAsia="PingFang SC" w:hAnsi="Menlo" w:cs="Menlo" w:hint="default"/>
                          <w:color w:val="1C00CF"/>
                          <w:lang w:val="en-US"/>
                        </w:rPr>
                        <w:t>1</w:t>
                      </w:r>
                      <w:r>
                        <w:rPr>
                          <w:rFonts w:ascii="Menlo" w:eastAsia="PingFang SC" w:hAnsi="Menlo" w:cs="Menlo" w:hint="default"/>
                          <w:lang w:val="en-US"/>
                        </w:rPr>
                        <w:t>});</w:t>
                      </w:r>
                    </w:p>
                    <w:p w14:paraId="0CE49191"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true</w:t>
                      </w:r>
                      <w:r>
                        <w:rPr>
                          <w:rFonts w:ascii="Menlo" w:eastAsia="PingFang SC" w:hAnsi="Menlo" w:cs="Menlo" w:hint="default"/>
                          <w:lang w:val="en-US"/>
                        </w:rPr>
                        <w:t>;</w:t>
                      </w:r>
                    </w:p>
                    <w:p w14:paraId="37B11126"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1EEBBA1B" w14:textId="77777777" w:rsidR="00DB319F" w:rsidRDefault="00DB319F" w:rsidP="00DB319F">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return</w:t>
                      </w:r>
                      <w:r>
                        <w:rPr>
                          <w:rFonts w:ascii="Menlo" w:eastAsia="PingFang SC" w:hAnsi="Menlo" w:cs="Menlo" w:hint="default"/>
                          <w:lang w:val="en-US"/>
                        </w:rPr>
                        <w:t xml:space="preserve"> </w:t>
                      </w:r>
                      <w:r>
                        <w:rPr>
                          <w:rFonts w:ascii="Menlo" w:eastAsia="PingFang SC" w:hAnsi="Menlo" w:cs="Menlo" w:hint="default"/>
                          <w:color w:val="AA0D91"/>
                          <w:lang w:val="en-US"/>
                        </w:rPr>
                        <w:t>false</w:t>
                      </w:r>
                      <w:r>
                        <w:rPr>
                          <w:rFonts w:ascii="Menlo" w:eastAsia="PingFang SC" w:hAnsi="Menlo" w:cs="Menlo" w:hint="default"/>
                          <w:lang w:val="en-US"/>
                        </w:rPr>
                        <w:t>;</w:t>
                      </w:r>
                    </w:p>
                    <w:p w14:paraId="75BF6484" w14:textId="544F7121" w:rsidR="00DB319F" w:rsidRDefault="00DB319F" w:rsidP="00DB319F">
                      <w:r>
                        <w:rPr>
                          <w:rFonts w:ascii="Menlo" w:eastAsia="PingFang SC" w:hAnsi="Menlo" w:cs="Menlo" w:hint="default"/>
                          <w:lang w:val="en-US"/>
                        </w:rPr>
                        <w:t>}</w:t>
                      </w:r>
                    </w:p>
                  </w:txbxContent>
                </v:textbox>
                <w10:wrap type="topAndBottom"/>
              </v:shape>
            </w:pict>
          </mc:Fallback>
        </mc:AlternateContent>
      </w:r>
    </w:p>
    <w:p w14:paraId="4CC1E67F" w14:textId="77777777" w:rsidR="00D00E32" w:rsidRPr="005716DB" w:rsidRDefault="001D6D67">
      <w:pPr>
        <w:pStyle w:val="a8"/>
        <w:rPr>
          <w:rFonts w:asciiTheme="minorHAnsi" w:eastAsiaTheme="minorHAnsi" w:hAnsiTheme="minorHAnsi"/>
          <w:shd w:val="clear" w:color="auto" w:fill="FFFFFF"/>
        </w:rPr>
      </w:pPr>
      <w:bookmarkStart w:id="31" w:name="_Toc15"/>
      <w:r w:rsidRPr="005716DB">
        <w:rPr>
          <w:rFonts w:asciiTheme="minorHAnsi" w:eastAsiaTheme="minorHAnsi" w:hAnsiTheme="minorHAnsi" w:cs="Arial Unicode MS" w:hint="eastAsia"/>
          <w:b w:val="0"/>
          <w:bCs w:val="0"/>
          <w:shd w:val="clear" w:color="auto" w:fill="FFFFFF"/>
          <w:lang w:val="zh-CN"/>
        </w:rPr>
        <w:t>说明</w:t>
      </w:r>
      <w:bookmarkEnd w:id="31"/>
    </w:p>
    <w:p w14:paraId="746D683A" w14:textId="77777777" w:rsidR="00265ED3" w:rsidRDefault="00DB319F" w:rsidP="00265ED3">
      <w:pPr>
        <w:rPr>
          <w:rFonts w:hint="default"/>
          <w:shd w:val="clear" w:color="auto" w:fill="FFFFFF"/>
        </w:rPr>
      </w:pPr>
      <w:r>
        <w:rPr>
          <w:shd w:val="clear" w:color="auto" w:fill="FFFFFF"/>
        </w:rPr>
        <w:t>如果</w:t>
      </w:r>
      <w:r>
        <w:rPr>
          <w:rFonts w:hint="default"/>
          <w:shd w:val="clear" w:color="auto" w:fill="FFFFFF"/>
        </w:rPr>
        <w:t>下一位置没走过（</w:t>
      </w:r>
      <w:r>
        <w:rPr>
          <w:rFonts w:hint="default"/>
          <w:shd w:val="clear" w:color="auto" w:fill="FFFFFF"/>
        </w:rPr>
        <w:t>trac</w:t>
      </w:r>
      <w:r>
        <w:rPr>
          <w:shd w:val="clear" w:color="auto" w:fill="FFFFFF"/>
        </w:rPr>
        <w:t>k</w:t>
      </w:r>
      <w:r>
        <w:rPr>
          <w:rFonts w:hint="default"/>
          <w:shd w:val="clear" w:color="auto" w:fill="FFFFFF"/>
        </w:rPr>
        <w:t>中的值为</w:t>
      </w:r>
      <w:r>
        <w:rPr>
          <w:rFonts w:hint="default"/>
          <w:shd w:val="clear" w:color="auto" w:fill="FFFFFF"/>
        </w:rPr>
        <w:t>0</w:t>
      </w:r>
      <w:r>
        <w:rPr>
          <w:rFonts w:hint="default"/>
          <w:shd w:val="clear" w:color="auto" w:fill="FFFFFF"/>
        </w:rPr>
        <w:t>而不是</w:t>
      </w:r>
      <w:r>
        <w:rPr>
          <w:rFonts w:hint="default"/>
          <w:shd w:val="clear" w:color="auto" w:fill="FFFFFF"/>
        </w:rPr>
        <w:t>1</w:t>
      </w:r>
      <w:r>
        <w:rPr>
          <w:rFonts w:hint="default"/>
          <w:shd w:val="clear" w:color="auto" w:fill="FFFFFF"/>
        </w:rPr>
        <w:t>），</w:t>
      </w:r>
      <w:r>
        <w:rPr>
          <w:shd w:val="clear" w:color="auto" w:fill="FFFFFF"/>
        </w:rPr>
        <w:t>并且</w:t>
      </w:r>
      <w:r>
        <w:rPr>
          <w:rFonts w:hint="default"/>
          <w:shd w:val="clear" w:color="auto" w:fill="FFFFFF"/>
        </w:rPr>
        <w:t>是</w:t>
      </w:r>
      <w:r>
        <w:rPr>
          <w:shd w:val="clear" w:color="auto" w:fill="FFFFFF"/>
        </w:rPr>
        <w:t>通路</w:t>
      </w:r>
      <w:r>
        <w:rPr>
          <w:rFonts w:hint="default"/>
          <w:shd w:val="clear" w:color="auto" w:fill="FFFFFF"/>
        </w:rPr>
        <w:t>（</w:t>
      </w:r>
      <w:r>
        <w:rPr>
          <w:rFonts w:hint="default"/>
          <w:shd w:val="clear" w:color="auto" w:fill="FFFFFF"/>
        </w:rPr>
        <w:t>map</w:t>
      </w:r>
      <w:r>
        <w:rPr>
          <w:rFonts w:hint="default"/>
          <w:shd w:val="clear" w:color="auto" w:fill="FFFFFF"/>
        </w:rPr>
        <w:t>中符号为</w:t>
      </w:r>
      <w:r>
        <w:rPr>
          <w:rFonts w:hint="default"/>
          <w:shd w:val="clear" w:color="auto" w:fill="FFFFFF"/>
        </w:rPr>
        <w:t>0</w:t>
      </w:r>
      <w:r>
        <w:rPr>
          <w:shd w:val="clear" w:color="auto" w:fill="FFFFFF"/>
        </w:rPr>
        <w:t>而不是</w:t>
      </w:r>
      <w:r>
        <w:rPr>
          <w:rFonts w:hint="default"/>
          <w:shd w:val="clear" w:color="auto" w:fill="FFFFFF"/>
        </w:rPr>
        <w:t>#</w:t>
      </w:r>
      <w:r>
        <w:rPr>
          <w:rFonts w:hint="default"/>
          <w:shd w:val="clear" w:color="auto" w:fill="FFFFFF"/>
        </w:rPr>
        <w:t>），</w:t>
      </w:r>
      <w:r>
        <w:rPr>
          <w:shd w:val="clear" w:color="auto" w:fill="FFFFFF"/>
        </w:rPr>
        <w:t>并且</w:t>
      </w:r>
      <w:r>
        <w:rPr>
          <w:rFonts w:hint="default"/>
          <w:shd w:val="clear" w:color="auto" w:fill="FFFFFF"/>
        </w:rPr>
        <w:t>位于迷宫地图范围内（</w:t>
      </w:r>
      <w:r>
        <w:rPr>
          <w:rFonts w:hint="default"/>
          <w:shd w:val="clear" w:color="auto" w:fill="FFFFFF"/>
        </w:rPr>
        <w:t>0</w:t>
      </w:r>
      <w:r>
        <w:rPr>
          <w:rFonts w:hint="default"/>
          <w:shd w:val="clear" w:color="auto" w:fill="FFFFFF"/>
          <w:lang w:val="en-US"/>
        </w:rPr>
        <w:t>～</w:t>
      </w:r>
      <w:r>
        <w:rPr>
          <w:shd w:val="clear" w:color="auto" w:fill="FFFFFF"/>
          <w:lang w:val="en-US"/>
        </w:rPr>
        <w:t>row</w:t>
      </w:r>
      <w:r>
        <w:rPr>
          <w:rFonts w:hint="default"/>
          <w:shd w:val="clear" w:color="auto" w:fill="FFFFFF"/>
          <w:lang w:val="en-US"/>
        </w:rPr>
        <w:t>/col</w:t>
      </w:r>
      <w:r>
        <w:rPr>
          <w:rFonts w:hint="default"/>
          <w:shd w:val="clear" w:color="auto" w:fill="FFFFFF"/>
        </w:rPr>
        <w:t>），</w:t>
      </w:r>
      <w:r>
        <w:rPr>
          <w:shd w:val="clear" w:color="auto" w:fill="FFFFFF"/>
        </w:rPr>
        <w:t>则</w:t>
      </w:r>
      <w:r>
        <w:rPr>
          <w:rFonts w:hint="default"/>
          <w:shd w:val="clear" w:color="auto" w:fill="FFFFFF"/>
        </w:rPr>
        <w:t>认为该位置有效，存进</w:t>
      </w:r>
      <w:r>
        <w:rPr>
          <w:rFonts w:hint="default"/>
          <w:shd w:val="clear" w:color="auto" w:fill="FFFFFF"/>
        </w:rPr>
        <w:t>choice</w:t>
      </w:r>
      <w:r>
        <w:rPr>
          <w:rFonts w:hint="default"/>
          <w:shd w:val="clear" w:color="auto" w:fill="FFFFFF"/>
        </w:rPr>
        <w:t>中</w:t>
      </w:r>
      <w:r w:rsidR="001D6D67">
        <w:rPr>
          <w:shd w:val="clear" w:color="auto" w:fill="FFFFFF"/>
        </w:rPr>
        <w:t>。</w:t>
      </w:r>
    </w:p>
    <w:p w14:paraId="6DA618EA" w14:textId="586A21C5" w:rsidR="00133C73" w:rsidRPr="00265ED3" w:rsidRDefault="00133C73" w:rsidP="00265ED3">
      <w:pPr>
        <w:pStyle w:val="a8"/>
        <w:rPr>
          <w:rFonts w:asciiTheme="minorHAnsi" w:eastAsiaTheme="minorHAnsi" w:hAnsiTheme="minorHAnsi" w:cs="Arial Unicode MS"/>
          <w:b w:val="0"/>
          <w:bCs w:val="0"/>
          <w:shd w:val="clear" w:color="auto" w:fill="FFFFFF"/>
          <w:lang w:val="zh-CN"/>
        </w:rPr>
      </w:pPr>
      <w:r w:rsidRPr="00133C73">
        <w:rPr>
          <w:rFonts w:asciiTheme="minorHAnsi" w:eastAsiaTheme="minorHAnsi" w:hAnsiTheme="minorHAnsi" w:cs="Arial Unicode MS"/>
          <w:b w:val="0"/>
          <w:bCs w:val="0"/>
          <w:shd w:val="clear" w:color="auto" w:fill="FFFFFF"/>
          <w:lang w:val="zh-CN"/>
        </w:rPr>
        <w:lastRenderedPageBreak/>
        <w:t>宏定义</w:t>
      </w:r>
    </w:p>
    <w:p w14:paraId="1F950450" w14:textId="7A9E773A" w:rsidR="007334DC" w:rsidRPr="00265ED3" w:rsidRDefault="00265ED3" w:rsidP="00133C73">
      <w:pPr>
        <w:rPr>
          <w:rFonts w:hint="default"/>
          <w:shd w:val="clear" w:color="auto" w:fill="FFFFFF"/>
        </w:rPr>
      </w:pPr>
      <w:r w:rsidRPr="007334DC">
        <w:rPr>
          <w:rFonts w:ascii="Adobe Song Std L" w:eastAsia="Adobe Song Std L" w:hAnsi="Adobe Song Std L"/>
          <w:noProof/>
          <w:lang w:val="en-US"/>
        </w:rPr>
        <mc:AlternateContent>
          <mc:Choice Requires="wps">
            <w:drawing>
              <wp:anchor distT="0" distB="0" distL="114300" distR="114300" simplePos="0" relativeHeight="251663360" behindDoc="0" locked="0" layoutInCell="1" allowOverlap="1" wp14:anchorId="3DBB77EE" wp14:editId="28727C56">
                <wp:simplePos x="0" y="0"/>
                <wp:positionH relativeFrom="column">
                  <wp:posOffset>-52070</wp:posOffset>
                </wp:positionH>
                <wp:positionV relativeFrom="paragraph">
                  <wp:posOffset>375920</wp:posOffset>
                </wp:positionV>
                <wp:extent cx="5829300" cy="1083945"/>
                <wp:effectExtent l="0" t="0" r="12700" b="9525"/>
                <wp:wrapTopAndBottom/>
                <wp:docPr id="4" name="文本框 4"/>
                <wp:cNvGraphicFramePr/>
                <a:graphic xmlns:a="http://schemas.openxmlformats.org/drawingml/2006/main">
                  <a:graphicData uri="http://schemas.microsoft.com/office/word/2010/wordprocessingShape">
                    <wps:wsp>
                      <wps:cNvSpPr txBox="1"/>
                      <wps:spPr>
                        <a:xfrm>
                          <a:off x="0" y="0"/>
                          <a:ext cx="5829300" cy="108394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E22AE14" w14:textId="77777777" w:rsidR="00133C73" w:rsidRDefault="00133C73" w:rsidP="00133C7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color w:val="643820"/>
                                <w:lang w:val="en-US"/>
                              </w:rPr>
                            </w:pPr>
                            <w:r>
                              <w:rPr>
                                <w:rFonts w:ascii="Menlo" w:eastAsiaTheme="minorEastAsia" w:hAnsi="Menlo" w:cs="Menlo" w:hint="default"/>
                                <w:color w:val="643820"/>
                                <w:lang w:val="en-US"/>
                              </w:rPr>
                              <w:t>#define ctr(x,y,n) x*n+y</w:t>
                            </w:r>
                          </w:p>
                          <w:p w14:paraId="637CE3F2" w14:textId="77777777" w:rsidR="00133C73" w:rsidRDefault="00133C73" w:rsidP="00133C7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color w:val="643820"/>
                                <w:lang w:val="en-US"/>
                              </w:rPr>
                            </w:pPr>
                            <w:r>
                              <w:rPr>
                                <w:rFonts w:ascii="Menlo" w:eastAsiaTheme="minorEastAsia" w:hAnsi="Menlo" w:cs="Menlo" w:hint="default"/>
                                <w:color w:val="643820"/>
                                <w:lang w:val="en-US"/>
                              </w:rPr>
                              <w:t>#define up(x,y,n) (x-</w:t>
                            </w:r>
                            <w:r>
                              <w:rPr>
                                <w:rFonts w:ascii="Menlo" w:eastAsiaTheme="minorEastAsia" w:hAnsi="Menlo" w:cs="Menlo" w:hint="default"/>
                                <w:color w:val="1C00CF"/>
                                <w:lang w:val="en-US"/>
                              </w:rPr>
                              <w:t>1</w:t>
                            </w:r>
                            <w:r>
                              <w:rPr>
                                <w:rFonts w:ascii="Menlo" w:eastAsiaTheme="minorEastAsia" w:hAnsi="Menlo" w:cs="Menlo" w:hint="default"/>
                                <w:color w:val="643820"/>
                                <w:lang w:val="en-US"/>
                              </w:rPr>
                              <w:t>)*n+y</w:t>
                            </w:r>
                          </w:p>
                          <w:p w14:paraId="49419AF9" w14:textId="77777777" w:rsidR="00133C73" w:rsidRDefault="00133C73" w:rsidP="00133C7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color w:val="643820"/>
                                <w:lang w:val="en-US"/>
                              </w:rPr>
                            </w:pPr>
                            <w:r>
                              <w:rPr>
                                <w:rFonts w:ascii="Menlo" w:eastAsiaTheme="minorEastAsia" w:hAnsi="Menlo" w:cs="Menlo" w:hint="default"/>
                                <w:color w:val="643820"/>
                                <w:lang w:val="en-US"/>
                              </w:rPr>
                              <w:t>#define dw(x,y,n) (x+</w:t>
                            </w:r>
                            <w:r>
                              <w:rPr>
                                <w:rFonts w:ascii="Menlo" w:eastAsiaTheme="minorEastAsia" w:hAnsi="Menlo" w:cs="Menlo" w:hint="default"/>
                                <w:color w:val="1C00CF"/>
                                <w:lang w:val="en-US"/>
                              </w:rPr>
                              <w:t>1</w:t>
                            </w:r>
                            <w:r>
                              <w:rPr>
                                <w:rFonts w:ascii="Menlo" w:eastAsiaTheme="minorEastAsia" w:hAnsi="Menlo" w:cs="Menlo" w:hint="default"/>
                                <w:color w:val="643820"/>
                                <w:lang w:val="en-US"/>
                              </w:rPr>
                              <w:t>)*n+y</w:t>
                            </w:r>
                          </w:p>
                          <w:p w14:paraId="74E3170C" w14:textId="77777777" w:rsidR="00133C73" w:rsidRDefault="00133C73" w:rsidP="00133C7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color w:val="643820"/>
                                <w:lang w:val="en-US"/>
                              </w:rPr>
                            </w:pPr>
                            <w:r>
                              <w:rPr>
                                <w:rFonts w:ascii="Menlo" w:eastAsiaTheme="minorEastAsia" w:hAnsi="Menlo" w:cs="Menlo" w:hint="default"/>
                                <w:color w:val="643820"/>
                                <w:lang w:val="en-US"/>
                              </w:rPr>
                              <w:t>#define le(x,y,n) x*n+y-</w:t>
                            </w:r>
                            <w:r>
                              <w:rPr>
                                <w:rFonts w:ascii="Menlo" w:eastAsiaTheme="minorEastAsia" w:hAnsi="Menlo" w:cs="Menlo" w:hint="default"/>
                                <w:color w:val="1C00CF"/>
                                <w:lang w:val="en-US"/>
                              </w:rPr>
                              <w:t>1</w:t>
                            </w:r>
                          </w:p>
                          <w:p w14:paraId="46F82A55" w14:textId="77777777" w:rsidR="00133C73" w:rsidRDefault="00133C73" w:rsidP="00133C7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color w:val="643820"/>
                                <w:lang w:val="en-US"/>
                              </w:rPr>
                            </w:pPr>
                            <w:r>
                              <w:rPr>
                                <w:rFonts w:ascii="Menlo" w:eastAsiaTheme="minorEastAsia" w:hAnsi="Menlo" w:cs="Menlo" w:hint="default"/>
                                <w:color w:val="643820"/>
                                <w:lang w:val="en-US"/>
                              </w:rPr>
                              <w:t>#define ri(x,y,n) x*n+y+</w:t>
                            </w:r>
                            <w:r>
                              <w:rPr>
                                <w:rFonts w:ascii="Menlo" w:eastAsiaTheme="minorEastAsia" w:hAnsi="Menlo" w:cs="Menlo" w:hint="default"/>
                                <w:color w:val="1C00CF"/>
                                <w:lang w:val="en-US"/>
                              </w:rPr>
                              <w:t>1</w:t>
                            </w:r>
                          </w:p>
                          <w:p w14:paraId="1F710347" w14:textId="397CEC33" w:rsidR="00133C73" w:rsidRDefault="00133C73" w:rsidP="00133C73">
                            <w:pPr>
                              <w:rPr>
                                <w:rFonts w:hint="default"/>
                              </w:rPr>
                            </w:pPr>
                            <w:r>
                              <w:rPr>
                                <w:rFonts w:ascii="Menlo" w:eastAsiaTheme="minorEastAsia" w:hAnsi="Menlo" w:cs="Menlo" w:hint="default"/>
                                <w:color w:val="643820"/>
                                <w:lang w:val="en-US"/>
                              </w:rPr>
                              <w:t>#define within(border,x) (x&lt;border?</w:t>
                            </w:r>
                            <w:r>
                              <w:rPr>
                                <w:rFonts w:ascii="Menlo" w:eastAsiaTheme="minorEastAsia" w:hAnsi="Menlo" w:cs="Menlo" w:hint="default"/>
                                <w:color w:val="1C00CF"/>
                                <w:lang w:val="en-US"/>
                              </w:rPr>
                              <w:t>1</w:t>
                            </w:r>
                            <w:r>
                              <w:rPr>
                                <w:rFonts w:ascii="Menlo" w:eastAsiaTheme="minorEastAsia" w:hAnsi="Menlo" w:cs="Menlo" w:hint="default"/>
                                <w:color w:val="643820"/>
                                <w:lang w:val="en-US"/>
                              </w:rPr>
                              <w:t>:</w:t>
                            </w:r>
                            <w:r>
                              <w:rPr>
                                <w:rFonts w:ascii="Menlo" w:eastAsiaTheme="minorEastAsia" w:hAnsi="Menlo" w:cs="Menlo" w:hint="default"/>
                                <w:color w:val="1C00CF"/>
                                <w:lang w:val="en-US"/>
                              </w:rPr>
                              <w:t>0</w:t>
                            </w:r>
                            <w:r>
                              <w:rPr>
                                <w:rFonts w:ascii="Menlo" w:eastAsiaTheme="minorEastAsia" w:hAnsi="Menlo" w:cs="Menlo" w:hint="default"/>
                                <w:color w:val="643820"/>
                                <w:lang w:val="en-US"/>
                              </w:rPr>
                              <w:t>)&amp;&amp;(x&gt;=</w:t>
                            </w:r>
                            <w:r>
                              <w:rPr>
                                <w:rFonts w:ascii="Menlo" w:eastAsiaTheme="minorEastAsia" w:hAnsi="Menlo" w:cs="Menlo" w:hint="default"/>
                                <w:color w:val="1C00CF"/>
                                <w:lang w:val="en-US"/>
                              </w:rPr>
                              <w:t>0</w:t>
                            </w:r>
                            <w:r>
                              <w:rPr>
                                <w:rFonts w:ascii="Menlo" w:eastAsiaTheme="minorEastAsia" w:hAnsi="Menlo" w:cs="Menlo" w:hint="default"/>
                                <w:color w:val="643820"/>
                                <w:lang w:val="en-US"/>
                              </w:rPr>
                              <w:t>)</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anchor>
            </w:drawing>
          </mc:Choice>
          <mc:Fallback>
            <w:pict>
              <v:shape w14:anchorId="3DBB77EE" id="_x6587__x672c__x6846__x0020_4" o:spid="_x0000_s1031" type="#_x0000_t202" style="position:absolute;margin-left:-4.1pt;margin-top:29.6pt;width:459pt;height:85.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" filled="f" stroked="f" strokeweight=".5pt">
                <v:textbox style="mso-fit-shape-to-text:t" inset="4pt,4pt,4pt,4pt">
                  <w:txbxContent>
                    <w:p w14:paraId="0E22AE14" w14:textId="77777777" w:rsidR="00133C73" w:rsidRDefault="00133C73" w:rsidP="00133C7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color w:val="643820"/>
                          <w:lang w:val="en-US"/>
                        </w:rPr>
                      </w:pPr>
                      <w:r>
                        <w:rPr>
                          <w:rFonts w:ascii="Menlo" w:eastAsiaTheme="minorEastAsia" w:hAnsi="Menlo" w:cs="Menlo" w:hint="default"/>
                          <w:color w:val="643820"/>
                          <w:lang w:val="en-US"/>
                        </w:rPr>
                        <w:t>#define ctr(</w:t>
                      </w:r>
                      <w:proofErr w:type="gramStart"/>
                      <w:r>
                        <w:rPr>
                          <w:rFonts w:ascii="Menlo" w:eastAsiaTheme="minorEastAsia" w:hAnsi="Menlo" w:cs="Menlo" w:hint="default"/>
                          <w:color w:val="643820"/>
                          <w:lang w:val="en-US"/>
                        </w:rPr>
                        <w:t>x,y</w:t>
                      </w:r>
                      <w:proofErr w:type="gramEnd"/>
                      <w:r>
                        <w:rPr>
                          <w:rFonts w:ascii="Menlo" w:eastAsiaTheme="minorEastAsia" w:hAnsi="Menlo" w:cs="Menlo" w:hint="default"/>
                          <w:color w:val="643820"/>
                          <w:lang w:val="en-US"/>
                        </w:rPr>
                        <w:t>,n) x*n+y</w:t>
                      </w:r>
                    </w:p>
                    <w:p w14:paraId="637CE3F2" w14:textId="77777777" w:rsidR="00133C73" w:rsidRDefault="00133C73" w:rsidP="00133C7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color w:val="643820"/>
                          <w:lang w:val="en-US"/>
                        </w:rPr>
                      </w:pPr>
                      <w:r>
                        <w:rPr>
                          <w:rFonts w:ascii="Menlo" w:eastAsiaTheme="minorEastAsia" w:hAnsi="Menlo" w:cs="Menlo" w:hint="default"/>
                          <w:color w:val="643820"/>
                          <w:lang w:val="en-US"/>
                        </w:rPr>
                        <w:t>#define up(</w:t>
                      </w:r>
                      <w:proofErr w:type="gramStart"/>
                      <w:r>
                        <w:rPr>
                          <w:rFonts w:ascii="Menlo" w:eastAsiaTheme="minorEastAsia" w:hAnsi="Menlo" w:cs="Menlo" w:hint="default"/>
                          <w:color w:val="643820"/>
                          <w:lang w:val="en-US"/>
                        </w:rPr>
                        <w:t>x,y</w:t>
                      </w:r>
                      <w:proofErr w:type="gramEnd"/>
                      <w:r>
                        <w:rPr>
                          <w:rFonts w:ascii="Menlo" w:eastAsiaTheme="minorEastAsia" w:hAnsi="Menlo" w:cs="Menlo" w:hint="default"/>
                          <w:color w:val="643820"/>
                          <w:lang w:val="en-US"/>
                        </w:rPr>
                        <w:t>,n) (x-</w:t>
                      </w:r>
                      <w:r>
                        <w:rPr>
                          <w:rFonts w:ascii="Menlo" w:eastAsiaTheme="minorEastAsia" w:hAnsi="Menlo" w:cs="Menlo" w:hint="default"/>
                          <w:color w:val="1C00CF"/>
                          <w:lang w:val="en-US"/>
                        </w:rPr>
                        <w:t>1</w:t>
                      </w:r>
                      <w:r>
                        <w:rPr>
                          <w:rFonts w:ascii="Menlo" w:eastAsiaTheme="minorEastAsia" w:hAnsi="Menlo" w:cs="Menlo" w:hint="default"/>
                          <w:color w:val="643820"/>
                          <w:lang w:val="en-US"/>
                        </w:rPr>
                        <w:t>)*n+y</w:t>
                      </w:r>
                    </w:p>
                    <w:p w14:paraId="49419AF9" w14:textId="77777777" w:rsidR="00133C73" w:rsidRDefault="00133C73" w:rsidP="00133C7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color w:val="643820"/>
                          <w:lang w:val="en-US"/>
                        </w:rPr>
                      </w:pPr>
                      <w:r>
                        <w:rPr>
                          <w:rFonts w:ascii="Menlo" w:eastAsiaTheme="minorEastAsia" w:hAnsi="Menlo" w:cs="Menlo" w:hint="default"/>
                          <w:color w:val="643820"/>
                          <w:lang w:val="en-US"/>
                        </w:rPr>
                        <w:t>#define dw(</w:t>
                      </w:r>
                      <w:proofErr w:type="gramStart"/>
                      <w:r>
                        <w:rPr>
                          <w:rFonts w:ascii="Menlo" w:eastAsiaTheme="minorEastAsia" w:hAnsi="Menlo" w:cs="Menlo" w:hint="default"/>
                          <w:color w:val="643820"/>
                          <w:lang w:val="en-US"/>
                        </w:rPr>
                        <w:t>x,y</w:t>
                      </w:r>
                      <w:proofErr w:type="gramEnd"/>
                      <w:r>
                        <w:rPr>
                          <w:rFonts w:ascii="Menlo" w:eastAsiaTheme="minorEastAsia" w:hAnsi="Menlo" w:cs="Menlo" w:hint="default"/>
                          <w:color w:val="643820"/>
                          <w:lang w:val="en-US"/>
                        </w:rPr>
                        <w:t>,n) (x+</w:t>
                      </w:r>
                      <w:r>
                        <w:rPr>
                          <w:rFonts w:ascii="Menlo" w:eastAsiaTheme="minorEastAsia" w:hAnsi="Menlo" w:cs="Menlo" w:hint="default"/>
                          <w:color w:val="1C00CF"/>
                          <w:lang w:val="en-US"/>
                        </w:rPr>
                        <w:t>1</w:t>
                      </w:r>
                      <w:r>
                        <w:rPr>
                          <w:rFonts w:ascii="Menlo" w:eastAsiaTheme="minorEastAsia" w:hAnsi="Menlo" w:cs="Menlo" w:hint="default"/>
                          <w:color w:val="643820"/>
                          <w:lang w:val="en-US"/>
                        </w:rPr>
                        <w:t>)*n+y</w:t>
                      </w:r>
                    </w:p>
                    <w:p w14:paraId="74E3170C" w14:textId="77777777" w:rsidR="00133C73" w:rsidRDefault="00133C73" w:rsidP="00133C7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color w:val="643820"/>
                          <w:lang w:val="en-US"/>
                        </w:rPr>
                      </w:pPr>
                      <w:r>
                        <w:rPr>
                          <w:rFonts w:ascii="Menlo" w:eastAsiaTheme="minorEastAsia" w:hAnsi="Menlo" w:cs="Menlo" w:hint="default"/>
                          <w:color w:val="643820"/>
                          <w:lang w:val="en-US"/>
                        </w:rPr>
                        <w:t>#define le(</w:t>
                      </w:r>
                      <w:proofErr w:type="gramStart"/>
                      <w:r>
                        <w:rPr>
                          <w:rFonts w:ascii="Menlo" w:eastAsiaTheme="minorEastAsia" w:hAnsi="Menlo" w:cs="Menlo" w:hint="default"/>
                          <w:color w:val="643820"/>
                          <w:lang w:val="en-US"/>
                        </w:rPr>
                        <w:t>x,y</w:t>
                      </w:r>
                      <w:proofErr w:type="gramEnd"/>
                      <w:r>
                        <w:rPr>
                          <w:rFonts w:ascii="Menlo" w:eastAsiaTheme="minorEastAsia" w:hAnsi="Menlo" w:cs="Menlo" w:hint="default"/>
                          <w:color w:val="643820"/>
                          <w:lang w:val="en-US"/>
                        </w:rPr>
                        <w:t>,n) x*n+y-</w:t>
                      </w:r>
                      <w:r>
                        <w:rPr>
                          <w:rFonts w:ascii="Menlo" w:eastAsiaTheme="minorEastAsia" w:hAnsi="Menlo" w:cs="Menlo" w:hint="default"/>
                          <w:color w:val="1C00CF"/>
                          <w:lang w:val="en-US"/>
                        </w:rPr>
                        <w:t>1</w:t>
                      </w:r>
                    </w:p>
                    <w:p w14:paraId="46F82A55" w14:textId="77777777" w:rsidR="00133C73" w:rsidRDefault="00133C73" w:rsidP="00133C7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Theme="minorEastAsia" w:hAnsi="Menlo" w:cs="Menlo" w:hint="default"/>
                          <w:color w:val="643820"/>
                          <w:lang w:val="en-US"/>
                        </w:rPr>
                      </w:pPr>
                      <w:r>
                        <w:rPr>
                          <w:rFonts w:ascii="Menlo" w:eastAsiaTheme="minorEastAsia" w:hAnsi="Menlo" w:cs="Menlo" w:hint="default"/>
                          <w:color w:val="643820"/>
                          <w:lang w:val="en-US"/>
                        </w:rPr>
                        <w:t>#define ri(</w:t>
                      </w:r>
                      <w:proofErr w:type="gramStart"/>
                      <w:r>
                        <w:rPr>
                          <w:rFonts w:ascii="Menlo" w:eastAsiaTheme="minorEastAsia" w:hAnsi="Menlo" w:cs="Menlo" w:hint="default"/>
                          <w:color w:val="643820"/>
                          <w:lang w:val="en-US"/>
                        </w:rPr>
                        <w:t>x,y</w:t>
                      </w:r>
                      <w:proofErr w:type="gramEnd"/>
                      <w:r>
                        <w:rPr>
                          <w:rFonts w:ascii="Menlo" w:eastAsiaTheme="minorEastAsia" w:hAnsi="Menlo" w:cs="Menlo" w:hint="default"/>
                          <w:color w:val="643820"/>
                          <w:lang w:val="en-US"/>
                        </w:rPr>
                        <w:t>,n) x*n+y+</w:t>
                      </w:r>
                      <w:r>
                        <w:rPr>
                          <w:rFonts w:ascii="Menlo" w:eastAsiaTheme="minorEastAsia" w:hAnsi="Menlo" w:cs="Menlo" w:hint="default"/>
                          <w:color w:val="1C00CF"/>
                          <w:lang w:val="en-US"/>
                        </w:rPr>
                        <w:t>1</w:t>
                      </w:r>
                    </w:p>
                    <w:p w14:paraId="1F710347" w14:textId="397CEC33" w:rsidR="00133C73" w:rsidRDefault="00133C73" w:rsidP="00133C73">
                      <w:r>
                        <w:rPr>
                          <w:rFonts w:ascii="Menlo" w:eastAsiaTheme="minorEastAsia" w:hAnsi="Menlo" w:cs="Menlo" w:hint="default"/>
                          <w:color w:val="643820"/>
                          <w:lang w:val="en-US"/>
                        </w:rPr>
                        <w:t>#define within(</w:t>
                      </w:r>
                      <w:proofErr w:type="gramStart"/>
                      <w:r>
                        <w:rPr>
                          <w:rFonts w:ascii="Menlo" w:eastAsiaTheme="minorEastAsia" w:hAnsi="Menlo" w:cs="Menlo" w:hint="default"/>
                          <w:color w:val="643820"/>
                          <w:lang w:val="en-US"/>
                        </w:rPr>
                        <w:t>border,x</w:t>
                      </w:r>
                      <w:proofErr w:type="gramEnd"/>
                      <w:r>
                        <w:rPr>
                          <w:rFonts w:ascii="Menlo" w:eastAsiaTheme="minorEastAsia" w:hAnsi="Menlo" w:cs="Menlo" w:hint="default"/>
                          <w:color w:val="643820"/>
                          <w:lang w:val="en-US"/>
                        </w:rPr>
                        <w:t>) (x&lt;border?</w:t>
                      </w:r>
                      <w:r>
                        <w:rPr>
                          <w:rFonts w:ascii="Menlo" w:eastAsiaTheme="minorEastAsia" w:hAnsi="Menlo" w:cs="Menlo" w:hint="default"/>
                          <w:color w:val="1C00CF"/>
                          <w:lang w:val="en-US"/>
                        </w:rPr>
                        <w:t>1</w:t>
                      </w:r>
                      <w:r>
                        <w:rPr>
                          <w:rFonts w:ascii="Menlo" w:eastAsiaTheme="minorEastAsia" w:hAnsi="Menlo" w:cs="Menlo" w:hint="default"/>
                          <w:color w:val="643820"/>
                          <w:lang w:val="en-US"/>
                        </w:rPr>
                        <w:t>:</w:t>
                      </w:r>
                      <w:r>
                        <w:rPr>
                          <w:rFonts w:ascii="Menlo" w:eastAsiaTheme="minorEastAsia" w:hAnsi="Menlo" w:cs="Menlo" w:hint="default"/>
                          <w:color w:val="1C00CF"/>
                          <w:lang w:val="en-US"/>
                        </w:rPr>
                        <w:t>0</w:t>
                      </w:r>
                      <w:r>
                        <w:rPr>
                          <w:rFonts w:ascii="Menlo" w:eastAsiaTheme="minorEastAsia" w:hAnsi="Menlo" w:cs="Menlo" w:hint="default"/>
                          <w:color w:val="643820"/>
                          <w:lang w:val="en-US"/>
                        </w:rPr>
                        <w:t>)&amp;&amp;(x&gt;=</w:t>
                      </w:r>
                      <w:r>
                        <w:rPr>
                          <w:rFonts w:ascii="Menlo" w:eastAsiaTheme="minorEastAsia" w:hAnsi="Menlo" w:cs="Menlo" w:hint="default"/>
                          <w:color w:val="1C00CF"/>
                          <w:lang w:val="en-US"/>
                        </w:rPr>
                        <w:t>0</w:t>
                      </w:r>
                      <w:r>
                        <w:rPr>
                          <w:rFonts w:ascii="Menlo" w:eastAsiaTheme="minorEastAsia" w:hAnsi="Menlo" w:cs="Menlo" w:hint="default"/>
                          <w:color w:val="643820"/>
                          <w:lang w:val="en-US"/>
                        </w:rPr>
                        <w:t>)</w:t>
                      </w:r>
                    </w:p>
                  </w:txbxContent>
                </v:textbox>
                <w10:wrap type="topAndBottom"/>
              </v:shape>
            </w:pict>
          </mc:Fallback>
        </mc:AlternateContent>
      </w:r>
      <w:r w:rsidR="00133C73">
        <w:rPr>
          <w:shd w:val="clear" w:color="auto" w:fill="FFFFFF"/>
        </w:rPr>
        <w:t>以上</w:t>
      </w:r>
      <w:r w:rsidR="00133C73">
        <w:rPr>
          <w:rFonts w:hint="default"/>
          <w:shd w:val="clear" w:color="auto" w:fill="FFFFFF"/>
        </w:rPr>
        <w:t>函数</w:t>
      </w:r>
      <w:r w:rsidR="005202E3">
        <w:rPr>
          <w:rFonts w:hint="default"/>
          <w:shd w:val="clear" w:color="auto" w:fill="FFFFFF"/>
        </w:rPr>
        <w:t>代码中</w:t>
      </w:r>
      <w:r w:rsidR="00133C73">
        <w:rPr>
          <w:rFonts w:hint="default"/>
          <w:shd w:val="clear" w:color="auto" w:fill="FFFFFF"/>
        </w:rPr>
        <w:t>应</w:t>
      </w:r>
      <w:r w:rsidR="00133C73">
        <w:rPr>
          <w:shd w:val="clear" w:color="auto" w:fill="FFFFFF"/>
        </w:rPr>
        <w:t>用了</w:t>
      </w:r>
      <w:r w:rsidR="00133C73">
        <w:rPr>
          <w:rFonts w:hint="default"/>
          <w:shd w:val="clear" w:color="auto" w:fill="FFFFFF"/>
        </w:rPr>
        <w:t>宏定义，</w:t>
      </w:r>
      <w:r w:rsidR="00133C73">
        <w:rPr>
          <w:shd w:val="clear" w:color="auto" w:fill="FFFFFF"/>
        </w:rPr>
        <w:t>定义式</w:t>
      </w:r>
      <w:r w:rsidR="00133C73">
        <w:rPr>
          <w:rFonts w:hint="default"/>
          <w:shd w:val="clear" w:color="auto" w:fill="FFFFFF"/>
        </w:rPr>
        <w:t>如下。</w:t>
      </w:r>
    </w:p>
    <w:p w14:paraId="34BA4CB2" w14:textId="7FC00BF2" w:rsidR="00D00E32" w:rsidRDefault="00265ED3" w:rsidP="007334DC">
      <w:pPr>
        <w:pStyle w:val="20"/>
        <w:rPr>
          <w:rFonts w:ascii="Adobe Song Std L" w:eastAsia="Adobe Song Std L" w:hAnsi="Adobe Song Std L" w:cs="Arial Unicode MS"/>
          <w:lang w:val="zh-CN"/>
        </w:rPr>
      </w:pPr>
      <w:bookmarkStart w:id="32" w:name="_Toc503277486"/>
      <w:r>
        <w:rPr>
          <w:rFonts w:ascii="Adobe Song Std L" w:eastAsia="Adobe Song Std L" w:hAnsi="Adobe Song Std L" w:cs="Arial Unicode MS"/>
          <w:lang w:val="zh-CN"/>
        </w:rPr>
        <w:lastRenderedPageBreak/>
        <w:t>3.3</w:t>
      </w:r>
      <w:r w:rsidR="007334DC" w:rsidRPr="007334DC">
        <w:rPr>
          <w:rFonts w:ascii="Adobe Song Std L" w:eastAsia="Adobe Song Std L" w:hAnsi="Adobe Song Std L" w:cs="Arial Unicode MS"/>
          <w:lang w:val="zh-CN"/>
        </w:rPr>
        <w:t>回溯法解出迷宫路径</w:t>
      </w:r>
      <w:bookmarkEnd w:id="32"/>
    </w:p>
    <w:p w14:paraId="27167526" w14:textId="0D455F95" w:rsidR="007334DC" w:rsidRPr="007334DC" w:rsidRDefault="007334DC" w:rsidP="007334DC">
      <w:pPr>
        <w:pStyle w:val="a8"/>
        <w:rPr>
          <w:rFonts w:asciiTheme="minorHAnsi" w:eastAsiaTheme="minorHAnsi" w:hAnsiTheme="minorHAnsi" w:cs="Arial Unicode MS"/>
          <w:b w:val="0"/>
          <w:bCs w:val="0"/>
          <w:shd w:val="clear" w:color="auto" w:fill="FFFFFF"/>
          <w:lang w:val="zh-CN"/>
        </w:rPr>
      </w:pPr>
      <w:r w:rsidRPr="007334DC">
        <w:rPr>
          <w:rFonts w:asciiTheme="minorHAnsi" w:eastAsiaTheme="minorHAnsi" w:hAnsiTheme="minorHAnsi" w:cs="Arial Unicode MS"/>
          <w:b w:val="0"/>
          <w:bCs w:val="0"/>
          <w:shd w:val="clear" w:color="auto" w:fill="FFFFFF"/>
          <w:lang w:val="zh-CN"/>
        </w:rPr>
        <w:t>核心代码</w:t>
      </w:r>
    </w:p>
    <w:p w14:paraId="39708E80" w14:textId="36ABFB44" w:rsidR="007334DC" w:rsidRDefault="007334DC" w:rsidP="007334DC">
      <w:pPr>
        <w:rPr>
          <w:rFonts w:hint="default"/>
        </w:rPr>
      </w:pPr>
      <w:r>
        <w:rPr>
          <w:noProof/>
          <w:lang w:val="en-US"/>
        </w:rPr>
        <mc:AlternateContent>
          <mc:Choice Requires="wps">
            <w:drawing>
              <wp:anchor distT="0" distB="0" distL="114300" distR="114300" simplePos="0" relativeHeight="251664384" behindDoc="0" locked="0" layoutInCell="1" allowOverlap="1" wp14:anchorId="25A28A97" wp14:editId="7ED32B01">
                <wp:simplePos x="0" y="0"/>
                <wp:positionH relativeFrom="column">
                  <wp:posOffset>59690</wp:posOffset>
                </wp:positionH>
                <wp:positionV relativeFrom="paragraph">
                  <wp:posOffset>20320</wp:posOffset>
                </wp:positionV>
                <wp:extent cx="5943600" cy="8362950"/>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943600" cy="836295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43BF45E"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Theme="minorEastAsia" w:hAnsi="Menlo" w:cs="Menlo" w:hint="default"/>
                                <w:color w:val="007400"/>
                                <w:lang w:val="en-US"/>
                              </w:rPr>
                              <w:t>//</w:t>
                            </w:r>
                            <w:r>
                              <w:rPr>
                                <w:rFonts w:ascii="PingFang SC" w:eastAsia="PingFang SC" w:hAnsi="Menlo" w:cs="PingFang SC"/>
                                <w:color w:val="007400"/>
                                <w:lang w:val="en-US"/>
                              </w:rPr>
                              <w:t>寻找通路</w:t>
                            </w:r>
                          </w:p>
                          <w:p w14:paraId="6B1A9974"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3F6E74"/>
                                <w:lang w:val="en-US"/>
                              </w:rPr>
                              <w:t>solut</w:t>
                            </w:r>
                            <w:r>
                              <w:rPr>
                                <w:rFonts w:ascii="Menlo" w:eastAsia="PingFang SC" w:hAnsi="Menlo" w:cs="Menlo" w:hint="default"/>
                                <w:lang w:val="en-US"/>
                              </w:rPr>
                              <w:t xml:space="preserve"> solut1(*track, *map);</w:t>
                            </w:r>
                          </w:p>
                          <w:p w14:paraId="767DF923"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3F6E74"/>
                                <w:lang w:val="en-US"/>
                              </w:rPr>
                              <w:t>step</w:t>
                            </w:r>
                            <w:r>
                              <w:rPr>
                                <w:rFonts w:ascii="Menlo" w:eastAsia="PingFang SC" w:hAnsi="Menlo" w:cs="Menlo" w:hint="default"/>
                                <w:lang w:val="en-US"/>
                              </w:rPr>
                              <w:t xml:space="preserve">* s = </w:t>
                            </w:r>
                            <w:r>
                              <w:rPr>
                                <w:rFonts w:ascii="Menlo" w:eastAsia="PingFang SC" w:hAnsi="Menlo" w:cs="Menlo" w:hint="default"/>
                                <w:color w:val="AA0D91"/>
                                <w:lang w:val="en-US"/>
                              </w:rPr>
                              <w:t>new</w:t>
                            </w:r>
                            <w:r>
                              <w:rPr>
                                <w:rFonts w:ascii="Menlo" w:eastAsia="PingFang SC" w:hAnsi="Menlo" w:cs="Menlo" w:hint="default"/>
                                <w:lang w:val="en-US"/>
                              </w:rPr>
                              <w:t xml:space="preserve"> </w:t>
                            </w:r>
                            <w:r>
                              <w:rPr>
                                <w:rFonts w:ascii="Menlo" w:eastAsia="PingFang SC" w:hAnsi="Menlo" w:cs="Menlo" w:hint="default"/>
                                <w:color w:val="3F6E74"/>
                                <w:lang w:val="en-US"/>
                              </w:rPr>
                              <w:t>step</w:t>
                            </w:r>
                            <w:r>
                              <w:rPr>
                                <w:rFonts w:ascii="Menlo" w:eastAsia="PingFang SC" w:hAnsi="Menlo" w:cs="Menlo" w:hint="default"/>
                                <w:lang w:val="en-US"/>
                              </w:rPr>
                              <w:t>;</w:t>
                            </w:r>
                          </w:p>
                          <w:p w14:paraId="59CBB99C"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s-&gt;</w:t>
                            </w:r>
                            <w:r>
                              <w:rPr>
                                <w:rFonts w:ascii="Menlo" w:eastAsia="PingFang SC" w:hAnsi="Menlo" w:cs="Menlo" w:hint="default"/>
                                <w:color w:val="3F6E74"/>
                                <w:lang w:val="en-US"/>
                              </w:rPr>
                              <w:t>pos</w:t>
                            </w:r>
                            <w:r>
                              <w:rPr>
                                <w:rFonts w:ascii="Menlo" w:eastAsia="PingFang SC" w:hAnsi="Menlo" w:cs="Menlo" w:hint="default"/>
                                <w:lang w:val="en-US"/>
                              </w:rPr>
                              <w:t xml:space="preserve"> = exitP;</w:t>
                            </w:r>
                          </w:p>
                          <w:p w14:paraId="779C8649"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track[exitP.</w:t>
                            </w:r>
                            <w:r>
                              <w:rPr>
                                <w:rFonts w:ascii="Menlo" w:eastAsia="PingFang SC" w:hAnsi="Menlo" w:cs="Menlo" w:hint="default"/>
                                <w:color w:val="3F6E74"/>
                                <w:lang w:val="en-US"/>
                              </w:rPr>
                              <w:t>x</w:t>
                            </w:r>
                            <w:r>
                              <w:rPr>
                                <w:rFonts w:ascii="Menlo" w:eastAsia="PingFang SC" w:hAnsi="Menlo" w:cs="Menlo" w:hint="default"/>
                                <w:lang w:val="en-US"/>
                              </w:rPr>
                              <w:t>][exitP.</w:t>
                            </w:r>
                            <w:r>
                              <w:rPr>
                                <w:rFonts w:ascii="Menlo" w:eastAsia="PingFang SC" w:hAnsi="Menlo" w:cs="Menlo" w:hint="default"/>
                                <w:color w:val="3F6E74"/>
                                <w:lang w:val="en-US"/>
                              </w:rPr>
                              <w:t>y</w:t>
                            </w:r>
                            <w:r>
                              <w:rPr>
                                <w:rFonts w:ascii="Menlo" w:eastAsia="PingFang SC" w:hAnsi="Menlo" w:cs="Menlo" w:hint="default"/>
                                <w:lang w:val="en-US"/>
                              </w:rPr>
                              <w:t xml:space="preserve">] = </w:t>
                            </w:r>
                            <w:r>
                              <w:rPr>
                                <w:rFonts w:ascii="Menlo" w:eastAsia="PingFang SC" w:hAnsi="Menlo" w:cs="Menlo" w:hint="default"/>
                                <w:color w:val="1C00CF"/>
                                <w:lang w:val="en-US"/>
                              </w:rPr>
                              <w:t>1</w:t>
                            </w:r>
                            <w:r>
                              <w:rPr>
                                <w:rFonts w:ascii="Menlo" w:eastAsia="PingFang SC" w:hAnsi="Menlo" w:cs="Menlo" w:hint="default"/>
                                <w:lang w:val="en-US"/>
                              </w:rPr>
                              <w:t>;</w:t>
                            </w:r>
                          </w:p>
                          <w:p w14:paraId="4AD89EF2"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solut1.</w:t>
                            </w:r>
                            <w:r>
                              <w:rPr>
                                <w:rFonts w:ascii="Menlo" w:eastAsia="PingFang SC" w:hAnsi="Menlo" w:cs="Menlo" w:hint="default"/>
                                <w:color w:val="3F6E74"/>
                                <w:lang w:val="en-US"/>
                              </w:rPr>
                              <w:t>_path</w:t>
                            </w:r>
                            <w:r>
                              <w:rPr>
                                <w:rFonts w:ascii="Menlo" w:eastAsia="PingFang SC" w:hAnsi="Menlo" w:cs="Menlo" w:hint="default"/>
                                <w:lang w:val="en-US"/>
                              </w:rPr>
                              <w:t>.</w:t>
                            </w:r>
                            <w:r>
                              <w:rPr>
                                <w:rFonts w:ascii="Menlo" w:eastAsia="PingFang SC" w:hAnsi="Menlo" w:cs="Menlo" w:hint="default"/>
                                <w:color w:val="2E0D6E"/>
                                <w:lang w:val="en-US"/>
                              </w:rPr>
                              <w:t>push</w:t>
                            </w:r>
                            <w:r>
                              <w:rPr>
                                <w:rFonts w:ascii="Menlo" w:eastAsia="PingFang SC" w:hAnsi="Menlo" w:cs="Menlo" w:hint="default"/>
                                <w:lang w:val="en-US"/>
                              </w:rPr>
                              <w:t>(s-&gt;</w:t>
                            </w:r>
                            <w:r>
                              <w:rPr>
                                <w:rFonts w:ascii="Menlo" w:eastAsia="PingFang SC" w:hAnsi="Menlo" w:cs="Menlo" w:hint="default"/>
                                <w:color w:val="3F6E74"/>
                                <w:lang w:val="en-US"/>
                              </w:rPr>
                              <w:t>pos</w:t>
                            </w:r>
                            <w:r>
                              <w:rPr>
                                <w:rFonts w:ascii="Menlo" w:eastAsia="PingFang SC" w:hAnsi="Menlo" w:cs="Menlo" w:hint="default"/>
                                <w:lang w:val="en-US"/>
                              </w:rPr>
                              <w:t>);</w:t>
                            </w:r>
                          </w:p>
                          <w:p w14:paraId="5AF7BE8A" w14:textId="5A0616F8"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6D55A1C0"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while</w:t>
                            </w:r>
                            <w:r>
                              <w:rPr>
                                <w:rFonts w:ascii="Menlo" w:eastAsia="PingFang SC" w:hAnsi="Menlo" w:cs="Menlo" w:hint="default"/>
                                <w:lang w:val="en-US"/>
                              </w:rPr>
                              <w:t xml:space="preserve"> (!solut1.</w:t>
                            </w:r>
                            <w:r>
                              <w:rPr>
                                <w:rFonts w:ascii="Menlo" w:eastAsia="PingFang SC" w:hAnsi="Menlo" w:cs="Menlo" w:hint="default"/>
                                <w:color w:val="26474B"/>
                                <w:lang w:val="en-US"/>
                              </w:rPr>
                              <w:t>findWay</w:t>
                            </w:r>
                            <w:r>
                              <w:rPr>
                                <w:rFonts w:ascii="Menlo" w:eastAsia="PingFang SC" w:hAnsi="Menlo" w:cs="Menlo" w:hint="default"/>
                                <w:lang w:val="en-US"/>
                              </w:rPr>
                              <w:t>(s, col, row)) {</w:t>
                            </w:r>
                          </w:p>
                          <w:p w14:paraId="092B38FE"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若无路可走</w:t>
                            </w:r>
                          </w:p>
                          <w:p w14:paraId="5A360DA9" w14:textId="179DCB3F"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sidR="00677EEB">
                              <w:rPr>
                                <w:rFonts w:ascii="Menlo" w:eastAsia="PingFang SC" w:hAnsi="Menlo" w:cs="Menlo"/>
                                <w:color w:val="AA0D91"/>
                                <w:lang w:val="en-US"/>
                              </w:rPr>
                              <w:t>while</w:t>
                            </w:r>
                            <w:r>
                              <w:rPr>
                                <w:rFonts w:ascii="Menlo" w:eastAsia="PingFang SC" w:hAnsi="Menlo" w:cs="Menlo" w:hint="default"/>
                                <w:lang w:val="en-US"/>
                              </w:rPr>
                              <w:t xml:space="preserve"> (s-&gt;</w:t>
                            </w:r>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size</w:t>
                            </w:r>
                            <w:r>
                              <w:rPr>
                                <w:rFonts w:ascii="Menlo" w:eastAsia="PingFang SC" w:hAnsi="Menlo" w:cs="Menlo" w:hint="default"/>
                                <w:lang w:val="en-US"/>
                              </w:rPr>
                              <w:t xml:space="preserve">() == </w:t>
                            </w:r>
                            <w:r>
                              <w:rPr>
                                <w:rFonts w:ascii="Menlo" w:eastAsia="PingFang SC" w:hAnsi="Menlo" w:cs="Menlo" w:hint="default"/>
                                <w:color w:val="1C00CF"/>
                                <w:lang w:val="en-US"/>
                              </w:rPr>
                              <w:t>0</w:t>
                            </w:r>
                            <w:r>
                              <w:rPr>
                                <w:rFonts w:ascii="Menlo" w:eastAsia="PingFang SC" w:hAnsi="Menlo" w:cs="Menlo" w:hint="default"/>
                                <w:lang w:val="en-US"/>
                              </w:rPr>
                              <w:t>) {</w:t>
                            </w:r>
                          </w:p>
                          <w:p w14:paraId="66B6FEBC"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返回上一岔口</w:t>
                            </w:r>
                          </w:p>
                          <w:p w14:paraId="1557532F"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 xml:space="preserve"> (solut1.</w:t>
                            </w:r>
                            <w:r>
                              <w:rPr>
                                <w:rFonts w:ascii="Menlo" w:eastAsia="PingFang SC" w:hAnsi="Menlo" w:cs="Menlo" w:hint="default"/>
                                <w:color w:val="3F6E74"/>
                                <w:lang w:val="en-US"/>
                              </w:rPr>
                              <w:t>_cross</w:t>
                            </w:r>
                            <w:r>
                              <w:rPr>
                                <w:rFonts w:ascii="Menlo" w:eastAsia="PingFang SC" w:hAnsi="Menlo" w:cs="Menlo" w:hint="default"/>
                                <w:lang w:val="en-US"/>
                              </w:rPr>
                              <w:t>.</w:t>
                            </w:r>
                            <w:r>
                              <w:rPr>
                                <w:rFonts w:ascii="Menlo" w:eastAsia="PingFang SC" w:hAnsi="Menlo" w:cs="Menlo" w:hint="default"/>
                                <w:color w:val="2E0D6E"/>
                                <w:lang w:val="en-US"/>
                              </w:rPr>
                              <w:t>empty</w:t>
                            </w:r>
                            <w:r>
                              <w:rPr>
                                <w:rFonts w:ascii="Menlo" w:eastAsia="PingFang SC" w:hAnsi="Menlo" w:cs="Menlo" w:hint="default"/>
                                <w:lang w:val="en-US"/>
                              </w:rPr>
                              <w:t>()) {</w:t>
                            </w:r>
                          </w:p>
                          <w:p w14:paraId="521EE03B"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5C2699"/>
                                <w:lang w:val="en-US"/>
                              </w:rPr>
                              <w:t>cout</w:t>
                            </w:r>
                            <w:r>
                              <w:rPr>
                                <w:rFonts w:ascii="Menlo" w:eastAsia="PingFang SC" w:hAnsi="Menlo" w:cs="Menlo" w:hint="default"/>
                                <w:lang w:val="en-US"/>
                              </w:rPr>
                              <w:t>&lt;&lt;</w:t>
                            </w:r>
                            <w:r>
                              <w:rPr>
                                <w:rFonts w:ascii="Menlo" w:eastAsia="PingFang SC" w:hAnsi="Menlo" w:cs="Menlo" w:hint="default"/>
                                <w:color w:val="C41A16"/>
                                <w:lang w:val="en-US"/>
                              </w:rPr>
                              <w:t>"</w:t>
                            </w:r>
                            <w:r>
                              <w:rPr>
                                <w:rFonts w:ascii="PingFang SC" w:eastAsia="PingFang SC" w:hAnsi="Menlo" w:cs="PingFang SC"/>
                                <w:color w:val="C41A16"/>
                                <w:lang w:val="en-US"/>
                              </w:rPr>
                              <w:t>无解！</w:t>
                            </w:r>
                            <w:r>
                              <w:rPr>
                                <w:rFonts w:ascii="Menlo" w:eastAsia="PingFang SC" w:hAnsi="Menlo" w:cs="Menlo" w:hint="default"/>
                                <w:color w:val="C41A16"/>
                                <w:lang w:val="en-US"/>
                              </w:rPr>
                              <w:t>"</w:t>
                            </w:r>
                            <w:r>
                              <w:rPr>
                                <w:rFonts w:ascii="Menlo" w:eastAsia="PingFang SC" w:hAnsi="Menlo" w:cs="Menlo" w:hint="default"/>
                                <w:lang w:val="en-US"/>
                              </w:rPr>
                              <w:t>&lt;&lt;</w:t>
                            </w:r>
                            <w:r>
                              <w:rPr>
                                <w:rFonts w:ascii="Menlo" w:eastAsia="PingFang SC" w:hAnsi="Menlo" w:cs="Menlo" w:hint="default"/>
                                <w:color w:val="2E0D6E"/>
                                <w:lang w:val="en-US"/>
                              </w:rPr>
                              <w:t>endl</w:t>
                            </w:r>
                            <w:r>
                              <w:rPr>
                                <w:rFonts w:ascii="Menlo" w:eastAsia="PingFang SC" w:hAnsi="Menlo" w:cs="Menlo" w:hint="default"/>
                                <w:lang w:val="en-US"/>
                              </w:rPr>
                              <w:t>;</w:t>
                            </w:r>
                          </w:p>
                          <w:p w14:paraId="058D0D15"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2E0D6E"/>
                                <w:lang w:val="en-US"/>
                              </w:rPr>
                              <w:t>exit</w:t>
                            </w:r>
                            <w:r>
                              <w:rPr>
                                <w:rFonts w:ascii="Menlo" w:eastAsia="PingFang SC" w:hAnsi="Menlo" w:cs="Menlo" w:hint="default"/>
                                <w:lang w:val="en-US"/>
                              </w:rPr>
                              <w:t>(</w:t>
                            </w:r>
                            <w:r>
                              <w:rPr>
                                <w:rFonts w:ascii="Menlo" w:eastAsia="PingFang SC" w:hAnsi="Menlo" w:cs="Menlo" w:hint="default"/>
                                <w:color w:val="1C00CF"/>
                                <w:lang w:val="en-US"/>
                              </w:rPr>
                              <w:t>0</w:t>
                            </w:r>
                            <w:r>
                              <w:rPr>
                                <w:rFonts w:ascii="Menlo" w:eastAsia="PingFang SC" w:hAnsi="Menlo" w:cs="Menlo" w:hint="default"/>
                                <w:lang w:val="en-US"/>
                              </w:rPr>
                              <w:t>);</w:t>
                            </w:r>
                          </w:p>
                          <w:p w14:paraId="0F3B8359"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 </w:t>
                            </w:r>
                            <w:r>
                              <w:rPr>
                                <w:rFonts w:ascii="Menlo" w:eastAsia="PingFang SC" w:hAnsi="Menlo" w:cs="Menlo" w:hint="default"/>
                                <w:color w:val="AA0D91"/>
                                <w:lang w:val="en-US"/>
                              </w:rPr>
                              <w:t>else</w:t>
                            </w:r>
                            <w:r>
                              <w:rPr>
                                <w:rFonts w:ascii="Menlo" w:eastAsia="PingFang SC" w:hAnsi="Menlo" w:cs="Menlo" w:hint="default"/>
                                <w:lang w:val="en-US"/>
                              </w:rPr>
                              <w:t xml:space="preserve"> {</w:t>
                            </w:r>
                          </w:p>
                          <w:p w14:paraId="792AA0F4"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s-&gt;</w:t>
                            </w:r>
                            <w:r>
                              <w:rPr>
                                <w:rFonts w:ascii="Menlo" w:eastAsia="PingFang SC" w:hAnsi="Menlo" w:cs="Menlo" w:hint="default"/>
                                <w:color w:val="3F6E74"/>
                                <w:lang w:val="en-US"/>
                              </w:rPr>
                              <w:t>pos</w:t>
                            </w:r>
                            <w:r>
                              <w:rPr>
                                <w:rFonts w:ascii="Menlo" w:eastAsia="PingFang SC" w:hAnsi="Menlo" w:cs="Menlo" w:hint="default"/>
                                <w:lang w:val="en-US"/>
                              </w:rPr>
                              <w:t xml:space="preserve"> = solut1.</w:t>
                            </w:r>
                            <w:r>
                              <w:rPr>
                                <w:rFonts w:ascii="Menlo" w:eastAsia="PingFang SC" w:hAnsi="Menlo" w:cs="Menlo" w:hint="default"/>
                                <w:color w:val="3F6E74"/>
                                <w:lang w:val="en-US"/>
                              </w:rPr>
                              <w:t>_cross</w:t>
                            </w:r>
                            <w:r>
                              <w:rPr>
                                <w:rFonts w:ascii="Menlo" w:eastAsia="PingFang SC" w:hAnsi="Menlo" w:cs="Menlo" w:hint="default"/>
                                <w:lang w:val="en-US"/>
                              </w:rPr>
                              <w:t>.</w:t>
                            </w:r>
                            <w:r>
                              <w:rPr>
                                <w:rFonts w:ascii="Menlo" w:eastAsia="PingFang SC" w:hAnsi="Menlo" w:cs="Menlo" w:hint="default"/>
                                <w:color w:val="2E0D6E"/>
                                <w:lang w:val="en-US"/>
                              </w:rPr>
                              <w:t>top</w:t>
                            </w:r>
                            <w:r>
                              <w:rPr>
                                <w:rFonts w:ascii="Menlo" w:eastAsia="PingFang SC" w:hAnsi="Menlo" w:cs="Menlo" w:hint="default"/>
                                <w:lang w:val="en-US"/>
                              </w:rPr>
                              <w:t>().</w:t>
                            </w:r>
                            <w:r>
                              <w:rPr>
                                <w:rFonts w:ascii="Menlo" w:eastAsia="PingFang SC" w:hAnsi="Menlo" w:cs="Menlo" w:hint="default"/>
                                <w:color w:val="3F6E74"/>
                                <w:lang w:val="en-US"/>
                              </w:rPr>
                              <w:t>pos</w:t>
                            </w:r>
                            <w:r>
                              <w:rPr>
                                <w:rFonts w:ascii="Menlo" w:eastAsia="PingFang SC" w:hAnsi="Menlo" w:cs="Menlo" w:hint="default"/>
                                <w:lang w:val="en-US"/>
                              </w:rPr>
                              <w:t>;</w:t>
                            </w:r>
                          </w:p>
                          <w:p w14:paraId="736DB69C"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s-&gt;</w:t>
                            </w:r>
                            <w:r>
                              <w:rPr>
                                <w:rFonts w:ascii="Menlo" w:eastAsia="PingFang SC" w:hAnsi="Menlo" w:cs="Menlo" w:hint="default"/>
                                <w:color w:val="3F6E74"/>
                                <w:lang w:val="en-US"/>
                              </w:rPr>
                              <w:t>choice</w:t>
                            </w:r>
                            <w:r>
                              <w:rPr>
                                <w:rFonts w:ascii="Menlo" w:eastAsia="PingFang SC" w:hAnsi="Menlo" w:cs="Menlo" w:hint="default"/>
                                <w:lang w:val="en-US"/>
                              </w:rPr>
                              <w:t xml:space="preserve"> = solut1.</w:t>
                            </w:r>
                            <w:r>
                              <w:rPr>
                                <w:rFonts w:ascii="Menlo" w:eastAsia="PingFang SC" w:hAnsi="Menlo" w:cs="Menlo" w:hint="default"/>
                                <w:color w:val="3F6E74"/>
                                <w:lang w:val="en-US"/>
                              </w:rPr>
                              <w:t>_cross</w:t>
                            </w:r>
                            <w:r>
                              <w:rPr>
                                <w:rFonts w:ascii="Menlo" w:eastAsia="PingFang SC" w:hAnsi="Menlo" w:cs="Menlo" w:hint="default"/>
                                <w:lang w:val="en-US"/>
                              </w:rPr>
                              <w:t>.</w:t>
                            </w:r>
                            <w:r>
                              <w:rPr>
                                <w:rFonts w:ascii="Menlo" w:eastAsia="PingFang SC" w:hAnsi="Menlo" w:cs="Menlo" w:hint="default"/>
                                <w:color w:val="2E0D6E"/>
                                <w:lang w:val="en-US"/>
                              </w:rPr>
                              <w:t>top</w:t>
                            </w:r>
                            <w:r>
                              <w:rPr>
                                <w:rFonts w:ascii="Menlo" w:eastAsia="PingFang SC" w:hAnsi="Menlo" w:cs="Menlo" w:hint="default"/>
                                <w:lang w:val="en-US"/>
                              </w:rPr>
                              <w:t>().</w:t>
                            </w:r>
                            <w:r>
                              <w:rPr>
                                <w:rFonts w:ascii="Menlo" w:eastAsia="PingFang SC" w:hAnsi="Menlo" w:cs="Menlo" w:hint="default"/>
                                <w:color w:val="3F6E74"/>
                                <w:lang w:val="en-US"/>
                              </w:rPr>
                              <w:t>choice</w:t>
                            </w:r>
                            <w:r>
                              <w:rPr>
                                <w:rFonts w:ascii="Menlo" w:eastAsia="PingFang SC" w:hAnsi="Menlo" w:cs="Menlo" w:hint="default"/>
                                <w:lang w:val="en-US"/>
                              </w:rPr>
                              <w:t>;</w:t>
                            </w:r>
                          </w:p>
                          <w:p w14:paraId="5303762F"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46D9B820"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清除此段路径痕迹，包括</w:t>
                            </w:r>
                            <w:r>
                              <w:rPr>
                                <w:rFonts w:ascii="Menlo" w:eastAsia="PingFang SC" w:hAnsi="Menlo" w:cs="Menlo" w:hint="default"/>
                                <w:color w:val="007400"/>
                                <w:lang w:val="en-US"/>
                              </w:rPr>
                              <w:t>path</w:t>
                            </w:r>
                            <w:r>
                              <w:rPr>
                                <w:rFonts w:ascii="PingFang SC" w:eastAsia="PingFang SC" w:hAnsi="Menlo" w:cs="PingFang SC"/>
                                <w:color w:val="007400"/>
                                <w:lang w:val="en-US"/>
                              </w:rPr>
                              <w:t>和</w:t>
                            </w:r>
                            <w:r>
                              <w:rPr>
                                <w:rFonts w:ascii="Menlo" w:eastAsia="PingFang SC" w:hAnsi="Menlo" w:cs="Menlo" w:hint="default"/>
                                <w:color w:val="007400"/>
                                <w:lang w:val="en-US"/>
                              </w:rPr>
                              <w:t>track</w:t>
                            </w:r>
                          </w:p>
                          <w:p w14:paraId="29796F4E"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while</w:t>
                            </w:r>
                            <w:r>
                              <w:rPr>
                                <w:rFonts w:ascii="Menlo" w:eastAsia="PingFang SC" w:hAnsi="Menlo" w:cs="Menlo" w:hint="default"/>
                                <w:lang w:val="en-US"/>
                              </w:rPr>
                              <w:t xml:space="preserve"> (s-&gt;</w:t>
                            </w:r>
                            <w:r>
                              <w:rPr>
                                <w:rFonts w:ascii="Menlo" w:eastAsia="PingFang SC" w:hAnsi="Menlo" w:cs="Menlo" w:hint="default"/>
                                <w:color w:val="3F6E74"/>
                                <w:lang w:val="en-US"/>
                              </w:rPr>
                              <w:t>pos</w:t>
                            </w:r>
                            <w:r>
                              <w:rPr>
                                <w:rFonts w:ascii="Menlo" w:eastAsia="PingFang SC" w:hAnsi="Menlo" w:cs="Menlo" w:hint="default"/>
                                <w:lang w:val="en-US"/>
                              </w:rPr>
                              <w:t xml:space="preserve"> != solut1.</w:t>
                            </w:r>
                            <w:r>
                              <w:rPr>
                                <w:rFonts w:ascii="Menlo" w:eastAsia="PingFang SC" w:hAnsi="Menlo" w:cs="Menlo" w:hint="default"/>
                                <w:color w:val="3F6E74"/>
                                <w:lang w:val="en-US"/>
                              </w:rPr>
                              <w:t>_path</w:t>
                            </w:r>
                            <w:r>
                              <w:rPr>
                                <w:rFonts w:ascii="Menlo" w:eastAsia="PingFang SC" w:hAnsi="Menlo" w:cs="Menlo" w:hint="default"/>
                                <w:lang w:val="en-US"/>
                              </w:rPr>
                              <w:t>.</w:t>
                            </w:r>
                            <w:r>
                              <w:rPr>
                                <w:rFonts w:ascii="Menlo" w:eastAsia="PingFang SC" w:hAnsi="Menlo" w:cs="Menlo" w:hint="default"/>
                                <w:color w:val="2E0D6E"/>
                                <w:lang w:val="en-US"/>
                              </w:rPr>
                              <w:t>top</w:t>
                            </w:r>
                            <w:r>
                              <w:rPr>
                                <w:rFonts w:ascii="Menlo" w:eastAsia="PingFang SC" w:hAnsi="Menlo" w:cs="Menlo" w:hint="default"/>
                                <w:lang w:val="en-US"/>
                              </w:rPr>
                              <w:t>()) {</w:t>
                            </w:r>
                          </w:p>
                          <w:p w14:paraId="32AFC859"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track[solut1.</w:t>
                            </w:r>
                            <w:r>
                              <w:rPr>
                                <w:rFonts w:ascii="Menlo" w:eastAsia="PingFang SC" w:hAnsi="Menlo" w:cs="Menlo" w:hint="default"/>
                                <w:color w:val="3F6E74"/>
                                <w:lang w:val="en-US"/>
                              </w:rPr>
                              <w:t>_path</w:t>
                            </w:r>
                            <w:r>
                              <w:rPr>
                                <w:rFonts w:ascii="Menlo" w:eastAsia="PingFang SC" w:hAnsi="Menlo" w:cs="Menlo" w:hint="default"/>
                                <w:lang w:val="en-US"/>
                              </w:rPr>
                              <w:t>.</w:t>
                            </w:r>
                            <w:r>
                              <w:rPr>
                                <w:rFonts w:ascii="Menlo" w:eastAsia="PingFang SC" w:hAnsi="Menlo" w:cs="Menlo" w:hint="default"/>
                                <w:color w:val="2E0D6E"/>
                                <w:lang w:val="en-US"/>
                              </w:rPr>
                              <w:t>top</w:t>
                            </w:r>
                            <w:r>
                              <w:rPr>
                                <w:rFonts w:ascii="Menlo" w:eastAsia="PingFang SC" w:hAnsi="Menlo" w:cs="Menlo" w:hint="default"/>
                                <w:lang w:val="en-US"/>
                              </w:rPr>
                              <w:t>().</w:t>
                            </w:r>
                            <w:r>
                              <w:rPr>
                                <w:rFonts w:ascii="Menlo" w:eastAsia="PingFang SC" w:hAnsi="Menlo" w:cs="Menlo" w:hint="default"/>
                                <w:color w:val="3F6E74"/>
                                <w:lang w:val="en-US"/>
                              </w:rPr>
                              <w:t>x</w:t>
                            </w:r>
                            <w:r>
                              <w:rPr>
                                <w:rFonts w:ascii="Menlo" w:eastAsia="PingFang SC" w:hAnsi="Menlo" w:cs="Menlo" w:hint="default"/>
                                <w:lang w:val="en-US"/>
                              </w:rPr>
                              <w:t>][solut1.</w:t>
                            </w:r>
                            <w:r>
                              <w:rPr>
                                <w:rFonts w:ascii="Menlo" w:eastAsia="PingFang SC" w:hAnsi="Menlo" w:cs="Menlo" w:hint="default"/>
                                <w:color w:val="3F6E74"/>
                                <w:lang w:val="en-US"/>
                              </w:rPr>
                              <w:t>_path</w:t>
                            </w:r>
                            <w:r>
                              <w:rPr>
                                <w:rFonts w:ascii="Menlo" w:eastAsia="PingFang SC" w:hAnsi="Menlo" w:cs="Menlo" w:hint="default"/>
                                <w:lang w:val="en-US"/>
                              </w:rPr>
                              <w:t>.</w:t>
                            </w:r>
                            <w:r>
                              <w:rPr>
                                <w:rFonts w:ascii="Menlo" w:eastAsia="PingFang SC" w:hAnsi="Menlo" w:cs="Menlo" w:hint="default"/>
                                <w:color w:val="2E0D6E"/>
                                <w:lang w:val="en-US"/>
                              </w:rPr>
                              <w:t>top</w:t>
                            </w:r>
                            <w:r>
                              <w:rPr>
                                <w:rFonts w:ascii="Menlo" w:eastAsia="PingFang SC" w:hAnsi="Menlo" w:cs="Menlo" w:hint="default"/>
                                <w:lang w:val="en-US"/>
                              </w:rPr>
                              <w:t>().</w:t>
                            </w:r>
                            <w:r>
                              <w:rPr>
                                <w:rFonts w:ascii="Menlo" w:eastAsia="PingFang SC" w:hAnsi="Menlo" w:cs="Menlo" w:hint="default"/>
                                <w:color w:val="3F6E74"/>
                                <w:lang w:val="en-US"/>
                              </w:rPr>
                              <w:t>y</w:t>
                            </w:r>
                            <w:r>
                              <w:rPr>
                                <w:rFonts w:ascii="Menlo" w:eastAsia="PingFang SC" w:hAnsi="Menlo" w:cs="Menlo" w:hint="default"/>
                                <w:lang w:val="en-US"/>
                              </w:rPr>
                              <w:t>]=</w:t>
                            </w:r>
                            <w:r>
                              <w:rPr>
                                <w:rFonts w:ascii="Menlo" w:eastAsia="PingFang SC" w:hAnsi="Menlo" w:cs="Menlo" w:hint="default"/>
                                <w:color w:val="1C00CF"/>
                                <w:lang w:val="en-US"/>
                              </w:rPr>
                              <w:t>0</w:t>
                            </w:r>
                            <w:r>
                              <w:rPr>
                                <w:rFonts w:ascii="Menlo" w:eastAsia="PingFang SC" w:hAnsi="Menlo" w:cs="Menlo" w:hint="default"/>
                                <w:lang w:val="en-US"/>
                              </w:rPr>
                              <w:t>;</w:t>
                            </w:r>
                          </w:p>
                          <w:p w14:paraId="1CA5BCF9"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solut1.</w:t>
                            </w:r>
                            <w:r>
                              <w:rPr>
                                <w:rFonts w:ascii="Menlo" w:eastAsia="PingFang SC" w:hAnsi="Menlo" w:cs="Menlo" w:hint="default"/>
                                <w:color w:val="3F6E74"/>
                                <w:lang w:val="en-US"/>
                              </w:rPr>
                              <w:t>_path</w:t>
                            </w:r>
                            <w:r>
                              <w:rPr>
                                <w:rFonts w:ascii="Menlo" w:eastAsia="PingFang SC" w:hAnsi="Menlo" w:cs="Menlo" w:hint="default"/>
                                <w:lang w:val="en-US"/>
                              </w:rPr>
                              <w:t>.</w:t>
                            </w:r>
                            <w:r>
                              <w:rPr>
                                <w:rFonts w:ascii="Menlo" w:eastAsia="PingFang SC" w:hAnsi="Menlo" w:cs="Menlo" w:hint="default"/>
                                <w:color w:val="2E0D6E"/>
                                <w:lang w:val="en-US"/>
                              </w:rPr>
                              <w:t>pop</w:t>
                            </w:r>
                            <w:r>
                              <w:rPr>
                                <w:rFonts w:ascii="Menlo" w:eastAsia="PingFang SC" w:hAnsi="Menlo" w:cs="Menlo" w:hint="default"/>
                                <w:lang w:val="en-US"/>
                              </w:rPr>
                              <w:t>();</w:t>
                            </w:r>
                          </w:p>
                          <w:p w14:paraId="1D4F709B"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0B9F9D1D"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删除这一选项</w:t>
                            </w:r>
                          </w:p>
                          <w:p w14:paraId="055B1ADC"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s-&gt;</w:t>
                            </w:r>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pop_back</w:t>
                            </w:r>
                            <w:r>
                              <w:rPr>
                                <w:rFonts w:ascii="Menlo" w:eastAsia="PingFang SC" w:hAnsi="Menlo" w:cs="Menlo" w:hint="default"/>
                                <w:lang w:val="en-US"/>
                              </w:rPr>
                              <w:t>();</w:t>
                            </w:r>
                          </w:p>
                          <w:p w14:paraId="13221BAD"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solut1.</w:t>
                            </w:r>
                            <w:r>
                              <w:rPr>
                                <w:rFonts w:ascii="Menlo" w:eastAsia="PingFang SC" w:hAnsi="Menlo" w:cs="Menlo" w:hint="default"/>
                                <w:color w:val="3F6E74"/>
                                <w:lang w:val="en-US"/>
                              </w:rPr>
                              <w:t>_cross</w:t>
                            </w:r>
                            <w:r>
                              <w:rPr>
                                <w:rFonts w:ascii="Menlo" w:eastAsia="PingFang SC" w:hAnsi="Menlo" w:cs="Menlo" w:hint="default"/>
                                <w:lang w:val="en-US"/>
                              </w:rPr>
                              <w:t>.</w:t>
                            </w:r>
                            <w:r>
                              <w:rPr>
                                <w:rFonts w:ascii="Menlo" w:eastAsia="PingFang SC" w:hAnsi="Menlo" w:cs="Menlo" w:hint="default"/>
                                <w:color w:val="2E0D6E"/>
                                <w:lang w:val="en-US"/>
                              </w:rPr>
                              <w:t>top</w:t>
                            </w:r>
                            <w:r>
                              <w:rPr>
                                <w:rFonts w:ascii="Menlo" w:eastAsia="PingFang SC" w:hAnsi="Menlo" w:cs="Menlo" w:hint="default"/>
                                <w:lang w:val="en-US"/>
                              </w:rPr>
                              <w:t>().</w:t>
                            </w:r>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pop_back</w:t>
                            </w:r>
                            <w:r>
                              <w:rPr>
                                <w:rFonts w:ascii="Menlo" w:eastAsia="PingFang SC" w:hAnsi="Menlo" w:cs="Menlo" w:hint="default"/>
                                <w:lang w:val="en-US"/>
                              </w:rPr>
                              <w:t>();</w:t>
                            </w:r>
                          </w:p>
                          <w:p w14:paraId="1E8C86B4"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若删除后只剩一条去路，不再是岔口</w:t>
                            </w:r>
                          </w:p>
                          <w:p w14:paraId="10186C7A"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 xml:space="preserve"> (s-&gt;</w:t>
                            </w:r>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size</w:t>
                            </w:r>
                            <w:r>
                              <w:rPr>
                                <w:rFonts w:ascii="Menlo" w:eastAsia="PingFang SC" w:hAnsi="Menlo" w:cs="Menlo" w:hint="default"/>
                                <w:lang w:val="en-US"/>
                              </w:rPr>
                              <w:t>()==</w:t>
                            </w:r>
                            <w:r>
                              <w:rPr>
                                <w:rFonts w:ascii="Menlo" w:eastAsia="PingFang SC" w:hAnsi="Menlo" w:cs="Menlo" w:hint="default"/>
                                <w:color w:val="1C00CF"/>
                                <w:lang w:val="en-US"/>
                              </w:rPr>
                              <w:t>1</w:t>
                            </w:r>
                            <w:r>
                              <w:rPr>
                                <w:rFonts w:ascii="Menlo" w:eastAsia="PingFang SC" w:hAnsi="Menlo" w:cs="Menlo" w:hint="default"/>
                                <w:lang w:val="en-US"/>
                              </w:rPr>
                              <w:t>) {solut1.</w:t>
                            </w:r>
                            <w:r>
                              <w:rPr>
                                <w:rFonts w:ascii="Menlo" w:eastAsia="PingFang SC" w:hAnsi="Menlo" w:cs="Menlo" w:hint="default"/>
                                <w:color w:val="3F6E74"/>
                                <w:lang w:val="en-US"/>
                              </w:rPr>
                              <w:t>_cross</w:t>
                            </w:r>
                            <w:r>
                              <w:rPr>
                                <w:rFonts w:ascii="Menlo" w:eastAsia="PingFang SC" w:hAnsi="Menlo" w:cs="Menlo" w:hint="default"/>
                                <w:lang w:val="en-US"/>
                              </w:rPr>
                              <w:t>.</w:t>
                            </w:r>
                            <w:r>
                              <w:rPr>
                                <w:rFonts w:ascii="Menlo" w:eastAsia="PingFang SC" w:hAnsi="Menlo" w:cs="Menlo" w:hint="default"/>
                                <w:color w:val="2E0D6E"/>
                                <w:lang w:val="en-US"/>
                              </w:rPr>
                              <w:t>pop</w:t>
                            </w:r>
                            <w:r>
                              <w:rPr>
                                <w:rFonts w:ascii="Menlo" w:eastAsia="PingFang SC" w:hAnsi="Menlo" w:cs="Menlo" w:hint="default"/>
                                <w:lang w:val="en-US"/>
                              </w:rPr>
                              <w:t>();}</w:t>
                            </w:r>
                          </w:p>
                          <w:p w14:paraId="3282BFDC" w14:textId="28CD8EEF" w:rsidR="00677EEB" w:rsidRPr="00677EEB" w:rsidRDefault="007334DC" w:rsidP="00677EEB">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sidR="00677EEB">
                              <w:rPr>
                                <w:rFonts w:ascii="Menlo" w:eastAsiaTheme="minorEastAsia" w:hAnsi="Menlo" w:cs="Menlo" w:hint="default"/>
                                <w:color w:val="007400"/>
                                <w:lang w:val="en-US"/>
                              </w:rPr>
                              <w:t>//</w:t>
                            </w:r>
                            <w:r w:rsidR="00677EEB">
                              <w:rPr>
                                <w:rFonts w:ascii="PingFang SC" w:eastAsia="PingFang SC" w:hAnsi="Menlo" w:cs="PingFang SC"/>
                                <w:color w:val="007400"/>
                                <w:lang w:val="en-US"/>
                              </w:rPr>
                              <w:t>若删除后没有去路，则此路不通，继续循环返回上一岔口</w:t>
                            </w:r>
                          </w:p>
                          <w:p w14:paraId="216AC33A" w14:textId="5D071EE1" w:rsidR="007334DC" w:rsidRDefault="007334DC" w:rsidP="00677EEB">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17D058D9"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若此处为岔口</w:t>
                            </w:r>
                          </w:p>
                          <w:p w14:paraId="2EED28F7" w14:textId="3A5FCE8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(s-&gt;</w:t>
                            </w:r>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size</w:t>
                            </w:r>
                            <w:r>
                              <w:rPr>
                                <w:rFonts w:ascii="Menlo" w:eastAsia="PingFang SC" w:hAnsi="Menlo" w:cs="Menlo" w:hint="default"/>
                                <w:lang w:val="en-US"/>
                              </w:rPr>
                              <w:t xml:space="preserve">() &gt; </w:t>
                            </w:r>
                            <w:r>
                              <w:rPr>
                                <w:rFonts w:ascii="Menlo" w:eastAsia="PingFang SC" w:hAnsi="Menlo" w:cs="Menlo" w:hint="default"/>
                                <w:color w:val="1C00CF"/>
                                <w:lang w:val="en-US"/>
                              </w:rPr>
                              <w:t>1</w:t>
                            </w:r>
                            <w:r>
                              <w:rPr>
                                <w:rFonts w:ascii="Menlo" w:eastAsia="PingFang SC" w:hAnsi="Menlo" w:cs="Menlo" w:hint="default"/>
                                <w:lang w:val="en-US"/>
                              </w:rPr>
                              <w:t>){</w:t>
                            </w:r>
                          </w:p>
                          <w:p w14:paraId="5B49650B"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标记岔口</w:t>
                            </w:r>
                          </w:p>
                          <w:p w14:paraId="29B6449E"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solut1.</w:t>
                            </w:r>
                            <w:r>
                              <w:rPr>
                                <w:rFonts w:ascii="Menlo" w:eastAsia="PingFang SC" w:hAnsi="Menlo" w:cs="Menlo" w:hint="default"/>
                                <w:color w:val="3F6E74"/>
                                <w:lang w:val="en-US"/>
                              </w:rPr>
                              <w:t>_cross</w:t>
                            </w:r>
                            <w:r>
                              <w:rPr>
                                <w:rFonts w:ascii="Menlo" w:eastAsia="PingFang SC" w:hAnsi="Menlo" w:cs="Menlo" w:hint="default"/>
                                <w:lang w:val="en-US"/>
                              </w:rPr>
                              <w:t>.</w:t>
                            </w:r>
                            <w:r>
                              <w:rPr>
                                <w:rFonts w:ascii="Menlo" w:eastAsia="PingFang SC" w:hAnsi="Menlo" w:cs="Menlo" w:hint="default"/>
                                <w:color w:val="2E0D6E"/>
                                <w:lang w:val="en-US"/>
                              </w:rPr>
                              <w:t>push</w:t>
                            </w:r>
                            <w:r>
                              <w:rPr>
                                <w:rFonts w:ascii="Menlo" w:eastAsia="PingFang SC" w:hAnsi="Menlo" w:cs="Menlo" w:hint="default"/>
                                <w:lang w:val="en-US"/>
                              </w:rPr>
                              <w:t>(*s);</w:t>
                            </w:r>
                          </w:p>
                          <w:p w14:paraId="50733145"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6E361608"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更新</w:t>
                            </w:r>
                            <w:r>
                              <w:rPr>
                                <w:rFonts w:ascii="Menlo" w:eastAsia="PingFang SC" w:hAnsi="Menlo" w:cs="Menlo" w:hint="default"/>
                                <w:color w:val="007400"/>
                                <w:lang w:val="en-US"/>
                              </w:rPr>
                              <w:t>s</w:t>
                            </w:r>
                            <w:r>
                              <w:rPr>
                                <w:rFonts w:ascii="PingFang SC" w:eastAsia="PingFang SC" w:hAnsi="Menlo" w:cs="PingFang SC"/>
                                <w:color w:val="007400"/>
                                <w:lang w:val="en-US"/>
                              </w:rPr>
                              <w:t>，往下走</w:t>
                            </w:r>
                          </w:p>
                          <w:p w14:paraId="2BF81550"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s-&gt;</w:t>
                            </w:r>
                            <w:r>
                              <w:rPr>
                                <w:rFonts w:ascii="Menlo" w:eastAsia="PingFang SC" w:hAnsi="Menlo" w:cs="Menlo" w:hint="default"/>
                                <w:color w:val="3F6E74"/>
                                <w:lang w:val="en-US"/>
                              </w:rPr>
                              <w:t>pos</w:t>
                            </w:r>
                            <w:r>
                              <w:rPr>
                                <w:rFonts w:ascii="Menlo" w:eastAsia="PingFang SC" w:hAnsi="Menlo" w:cs="Menlo" w:hint="default"/>
                                <w:lang w:val="en-US"/>
                              </w:rPr>
                              <w:t xml:space="preserve"> = s-&gt;</w:t>
                            </w:r>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back</w:t>
                            </w:r>
                            <w:r>
                              <w:rPr>
                                <w:rFonts w:ascii="Menlo" w:eastAsia="PingFang SC" w:hAnsi="Menlo" w:cs="Menlo" w:hint="default"/>
                                <w:lang w:val="en-US"/>
                              </w:rPr>
                              <w:t>();</w:t>
                            </w:r>
                          </w:p>
                          <w:p w14:paraId="675660D2"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s-&gt;</w:t>
                            </w:r>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clear</w:t>
                            </w:r>
                            <w:r>
                              <w:rPr>
                                <w:rFonts w:ascii="Menlo" w:eastAsia="PingFang SC" w:hAnsi="Menlo" w:cs="Menlo" w:hint="default"/>
                                <w:lang w:val="en-US"/>
                              </w:rPr>
                              <w:t>();</w:t>
                            </w:r>
                          </w:p>
                          <w:p w14:paraId="77CD526B"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标记痕迹</w:t>
                            </w:r>
                          </w:p>
                          <w:p w14:paraId="1ADFD5EC"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solut1.</w:t>
                            </w:r>
                            <w:r>
                              <w:rPr>
                                <w:rFonts w:ascii="Menlo" w:eastAsia="PingFang SC" w:hAnsi="Menlo" w:cs="Menlo" w:hint="default"/>
                                <w:color w:val="3F6E74"/>
                                <w:lang w:val="en-US"/>
                              </w:rPr>
                              <w:t>_path</w:t>
                            </w:r>
                            <w:r>
                              <w:rPr>
                                <w:rFonts w:ascii="Menlo" w:eastAsia="PingFang SC" w:hAnsi="Menlo" w:cs="Menlo" w:hint="default"/>
                                <w:lang w:val="en-US"/>
                              </w:rPr>
                              <w:t>.</w:t>
                            </w:r>
                            <w:r>
                              <w:rPr>
                                <w:rFonts w:ascii="Menlo" w:eastAsia="PingFang SC" w:hAnsi="Menlo" w:cs="Menlo" w:hint="default"/>
                                <w:color w:val="2E0D6E"/>
                                <w:lang w:val="en-US"/>
                              </w:rPr>
                              <w:t>push</w:t>
                            </w:r>
                            <w:r>
                              <w:rPr>
                                <w:rFonts w:ascii="Menlo" w:eastAsia="PingFang SC" w:hAnsi="Menlo" w:cs="Menlo" w:hint="default"/>
                                <w:lang w:val="en-US"/>
                              </w:rPr>
                              <w:t>(s-&gt;</w:t>
                            </w:r>
                            <w:r>
                              <w:rPr>
                                <w:rFonts w:ascii="Menlo" w:eastAsia="PingFang SC" w:hAnsi="Menlo" w:cs="Menlo" w:hint="default"/>
                                <w:color w:val="3F6E74"/>
                                <w:lang w:val="en-US"/>
                              </w:rPr>
                              <w:t>pos</w:t>
                            </w:r>
                            <w:r>
                              <w:rPr>
                                <w:rFonts w:ascii="Menlo" w:eastAsia="PingFang SC" w:hAnsi="Menlo" w:cs="Menlo" w:hint="default"/>
                                <w:lang w:val="en-US"/>
                              </w:rPr>
                              <w:t>);</w:t>
                            </w:r>
                          </w:p>
                          <w:p w14:paraId="181E8CBD"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track[s-&gt;</w:t>
                            </w:r>
                            <w:r>
                              <w:rPr>
                                <w:rFonts w:ascii="Menlo" w:eastAsia="PingFang SC" w:hAnsi="Menlo" w:cs="Menlo" w:hint="default"/>
                                <w:color w:val="3F6E74"/>
                                <w:lang w:val="en-US"/>
                              </w:rPr>
                              <w:t>pos</w:t>
                            </w:r>
                            <w:r>
                              <w:rPr>
                                <w:rFonts w:ascii="Menlo" w:eastAsia="PingFang SC" w:hAnsi="Menlo" w:cs="Menlo" w:hint="default"/>
                                <w:lang w:val="en-US"/>
                              </w:rPr>
                              <w:t>.</w:t>
                            </w:r>
                            <w:r>
                              <w:rPr>
                                <w:rFonts w:ascii="Menlo" w:eastAsia="PingFang SC" w:hAnsi="Menlo" w:cs="Menlo" w:hint="default"/>
                                <w:color w:val="3F6E74"/>
                                <w:lang w:val="en-US"/>
                              </w:rPr>
                              <w:t>x</w:t>
                            </w:r>
                            <w:r>
                              <w:rPr>
                                <w:rFonts w:ascii="Menlo" w:eastAsia="PingFang SC" w:hAnsi="Menlo" w:cs="Menlo" w:hint="default"/>
                                <w:lang w:val="en-US"/>
                              </w:rPr>
                              <w:t>][s-&gt;</w:t>
                            </w:r>
                            <w:r>
                              <w:rPr>
                                <w:rFonts w:ascii="Menlo" w:eastAsia="PingFang SC" w:hAnsi="Menlo" w:cs="Menlo" w:hint="default"/>
                                <w:color w:val="3F6E74"/>
                                <w:lang w:val="en-US"/>
                              </w:rPr>
                              <w:t>pos</w:t>
                            </w:r>
                            <w:r>
                              <w:rPr>
                                <w:rFonts w:ascii="Menlo" w:eastAsia="PingFang SC" w:hAnsi="Menlo" w:cs="Menlo" w:hint="default"/>
                                <w:lang w:val="en-US"/>
                              </w:rPr>
                              <w:t>.</w:t>
                            </w:r>
                            <w:r>
                              <w:rPr>
                                <w:rFonts w:ascii="Menlo" w:eastAsia="PingFang SC" w:hAnsi="Menlo" w:cs="Menlo" w:hint="default"/>
                                <w:color w:val="3F6E74"/>
                                <w:lang w:val="en-US"/>
                              </w:rPr>
                              <w:t>y</w:t>
                            </w:r>
                            <w:r>
                              <w:rPr>
                                <w:rFonts w:ascii="Menlo" w:eastAsia="PingFang SC" w:hAnsi="Menlo" w:cs="Menlo" w:hint="default"/>
                                <w:lang w:val="en-US"/>
                              </w:rPr>
                              <w:t xml:space="preserve">] = </w:t>
                            </w:r>
                            <w:r>
                              <w:rPr>
                                <w:rFonts w:ascii="Menlo" w:eastAsia="PingFang SC" w:hAnsi="Menlo" w:cs="Menlo" w:hint="default"/>
                                <w:color w:val="1C00CF"/>
                                <w:lang w:val="en-US"/>
                              </w:rPr>
                              <w:t>1</w:t>
                            </w:r>
                            <w:r>
                              <w:rPr>
                                <w:rFonts w:ascii="Menlo" w:eastAsia="PingFang SC" w:hAnsi="Menlo" w:cs="Menlo" w:hint="default"/>
                                <w:lang w:val="en-US"/>
                              </w:rPr>
                              <w:t>;</w:t>
                            </w:r>
                          </w:p>
                          <w:p w14:paraId="6709E581"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01B68492"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385669CD" w14:textId="52088E6F" w:rsidR="007334DC" w:rsidRDefault="007334DC" w:rsidP="007334DC">
                            <w:pPr>
                              <w:rPr>
                                <w:rFonts w:hint="default"/>
                              </w:rPr>
                            </w:pPr>
                            <w:r>
                              <w:rPr>
                                <w:rFonts w:ascii="Menlo" w:eastAsia="PingFang SC" w:hAnsi="Menlo" w:cs="Menlo" w:hint="default"/>
                                <w:lang w:val="en-US"/>
                              </w:rPr>
                              <w:t xml:space="preserve">    solut1.</w:t>
                            </w:r>
                            <w:r>
                              <w:rPr>
                                <w:rFonts w:ascii="Menlo" w:eastAsia="PingFang SC" w:hAnsi="Menlo" w:cs="Menlo" w:hint="default"/>
                                <w:color w:val="3F6E74"/>
                                <w:lang w:val="en-US"/>
                              </w:rPr>
                              <w:t>_path</w:t>
                            </w:r>
                            <w:r>
                              <w:rPr>
                                <w:rFonts w:ascii="Menlo" w:eastAsia="PingFang SC" w:hAnsi="Menlo" w:cs="Menlo" w:hint="default"/>
                                <w:lang w:val="en-US"/>
                              </w:rPr>
                              <w:t>.</w:t>
                            </w:r>
                            <w:r>
                              <w:rPr>
                                <w:rFonts w:ascii="Menlo" w:eastAsia="PingFang SC" w:hAnsi="Menlo" w:cs="Menlo" w:hint="default"/>
                                <w:color w:val="2E0D6E"/>
                                <w:lang w:val="en-US"/>
                              </w:rPr>
                              <w:t>push</w:t>
                            </w:r>
                            <w:r>
                              <w:rPr>
                                <w:rFonts w:ascii="Menlo" w:eastAsia="PingFang SC" w:hAnsi="Menlo" w:cs="Menlo" w:hint="default"/>
                                <w:lang w:val="en-US"/>
                              </w:rPr>
                              <w:t>(start);</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anchor>
            </w:drawing>
          </mc:Choice>
          <mc:Fallback>
            <w:pict>
              <v:shape w14:anchorId="25A28A97" id="_x6587__x672c__x6846__x0020_5" o:spid="_x0000_s1032" type="#_x0000_t202" style="position:absolute;margin-left:4.7pt;margin-top:1.6pt;width:468pt;height:65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" filled="f" stroked="f" strokeweight=".5pt">
                <v:textbox style="mso-fit-shape-to-text:t" inset="4pt,4pt,4pt,4pt">
                  <w:txbxContent>
                    <w:p w14:paraId="643BF45E"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Theme="minorEastAsia" w:hAnsi="Menlo" w:cs="Menlo" w:hint="default"/>
                          <w:color w:val="007400"/>
                          <w:lang w:val="en-US"/>
                        </w:rPr>
                        <w:t>//</w:t>
                      </w:r>
                      <w:r>
                        <w:rPr>
                          <w:rFonts w:ascii="PingFang SC" w:eastAsia="PingFang SC" w:hAnsi="Menlo" w:cs="PingFang SC"/>
                          <w:color w:val="007400"/>
                          <w:lang w:val="en-US"/>
                        </w:rPr>
                        <w:t>寻找通路</w:t>
                      </w:r>
                    </w:p>
                    <w:p w14:paraId="6B1A9974"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3F6E74"/>
                          <w:lang w:val="en-US"/>
                        </w:rPr>
                        <w:t>solut</w:t>
                      </w:r>
                      <w:r>
                        <w:rPr>
                          <w:rFonts w:ascii="Menlo" w:eastAsia="PingFang SC" w:hAnsi="Menlo" w:cs="Menlo" w:hint="default"/>
                          <w:lang w:val="en-US"/>
                        </w:rPr>
                        <w:t xml:space="preserve"> solut1(*track, *map);</w:t>
                      </w:r>
                    </w:p>
                    <w:p w14:paraId="767DF923"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3F6E74"/>
                          <w:lang w:val="en-US"/>
                        </w:rPr>
                        <w:t>step</w:t>
                      </w:r>
                      <w:r>
                        <w:rPr>
                          <w:rFonts w:ascii="Menlo" w:eastAsia="PingFang SC" w:hAnsi="Menlo" w:cs="Menlo" w:hint="default"/>
                          <w:lang w:val="en-US"/>
                        </w:rPr>
                        <w:t xml:space="preserve">* s = </w:t>
                      </w:r>
                      <w:r>
                        <w:rPr>
                          <w:rFonts w:ascii="Menlo" w:eastAsia="PingFang SC" w:hAnsi="Menlo" w:cs="Menlo" w:hint="default"/>
                          <w:color w:val="AA0D91"/>
                          <w:lang w:val="en-US"/>
                        </w:rPr>
                        <w:t>new</w:t>
                      </w:r>
                      <w:r>
                        <w:rPr>
                          <w:rFonts w:ascii="Menlo" w:eastAsia="PingFang SC" w:hAnsi="Menlo" w:cs="Menlo" w:hint="default"/>
                          <w:lang w:val="en-US"/>
                        </w:rPr>
                        <w:t xml:space="preserve"> </w:t>
                      </w:r>
                      <w:r>
                        <w:rPr>
                          <w:rFonts w:ascii="Menlo" w:eastAsia="PingFang SC" w:hAnsi="Menlo" w:cs="Menlo" w:hint="default"/>
                          <w:color w:val="3F6E74"/>
                          <w:lang w:val="en-US"/>
                        </w:rPr>
                        <w:t>step</w:t>
                      </w:r>
                      <w:r>
                        <w:rPr>
                          <w:rFonts w:ascii="Menlo" w:eastAsia="PingFang SC" w:hAnsi="Menlo" w:cs="Menlo" w:hint="default"/>
                          <w:lang w:val="en-US"/>
                        </w:rPr>
                        <w:t>;</w:t>
                      </w:r>
                    </w:p>
                    <w:p w14:paraId="59CBB99C"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s-&gt;</w:t>
                      </w:r>
                      <w:r>
                        <w:rPr>
                          <w:rFonts w:ascii="Menlo" w:eastAsia="PingFang SC" w:hAnsi="Menlo" w:cs="Menlo" w:hint="default"/>
                          <w:color w:val="3F6E74"/>
                          <w:lang w:val="en-US"/>
                        </w:rPr>
                        <w:t>pos</w:t>
                      </w:r>
                      <w:r>
                        <w:rPr>
                          <w:rFonts w:ascii="Menlo" w:eastAsia="PingFang SC" w:hAnsi="Menlo" w:cs="Menlo" w:hint="default"/>
                          <w:lang w:val="en-US"/>
                        </w:rPr>
                        <w:t xml:space="preserve"> = exitP;</w:t>
                      </w:r>
                    </w:p>
                    <w:p w14:paraId="779C8649"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roofErr w:type="gramStart"/>
                      <w:r>
                        <w:rPr>
                          <w:rFonts w:ascii="Menlo" w:eastAsia="PingFang SC" w:hAnsi="Menlo" w:cs="Menlo" w:hint="default"/>
                          <w:lang w:val="en-US"/>
                        </w:rPr>
                        <w:t>track[</w:t>
                      </w:r>
                      <w:proofErr w:type="gramEnd"/>
                      <w:r>
                        <w:rPr>
                          <w:rFonts w:ascii="Menlo" w:eastAsia="PingFang SC" w:hAnsi="Menlo" w:cs="Menlo" w:hint="default"/>
                          <w:lang w:val="en-US"/>
                        </w:rPr>
                        <w:t>exitP.</w:t>
                      </w:r>
                      <w:r>
                        <w:rPr>
                          <w:rFonts w:ascii="Menlo" w:eastAsia="PingFang SC" w:hAnsi="Menlo" w:cs="Menlo" w:hint="default"/>
                          <w:color w:val="3F6E74"/>
                          <w:lang w:val="en-US"/>
                        </w:rPr>
                        <w:t>x</w:t>
                      </w:r>
                      <w:r>
                        <w:rPr>
                          <w:rFonts w:ascii="Menlo" w:eastAsia="PingFang SC" w:hAnsi="Menlo" w:cs="Menlo" w:hint="default"/>
                          <w:lang w:val="en-US"/>
                        </w:rPr>
                        <w:t>][exitP.</w:t>
                      </w:r>
                      <w:r>
                        <w:rPr>
                          <w:rFonts w:ascii="Menlo" w:eastAsia="PingFang SC" w:hAnsi="Menlo" w:cs="Menlo" w:hint="default"/>
                          <w:color w:val="3F6E74"/>
                          <w:lang w:val="en-US"/>
                        </w:rPr>
                        <w:t>y</w:t>
                      </w:r>
                      <w:r>
                        <w:rPr>
                          <w:rFonts w:ascii="Menlo" w:eastAsia="PingFang SC" w:hAnsi="Menlo" w:cs="Menlo" w:hint="default"/>
                          <w:lang w:val="en-US"/>
                        </w:rPr>
                        <w:t xml:space="preserve">] = </w:t>
                      </w:r>
                      <w:r>
                        <w:rPr>
                          <w:rFonts w:ascii="Menlo" w:eastAsia="PingFang SC" w:hAnsi="Menlo" w:cs="Menlo" w:hint="default"/>
                          <w:color w:val="1C00CF"/>
                          <w:lang w:val="en-US"/>
                        </w:rPr>
                        <w:t>1</w:t>
                      </w:r>
                      <w:r>
                        <w:rPr>
                          <w:rFonts w:ascii="Menlo" w:eastAsia="PingFang SC" w:hAnsi="Menlo" w:cs="Menlo" w:hint="default"/>
                          <w:lang w:val="en-US"/>
                        </w:rPr>
                        <w:t>;</w:t>
                      </w:r>
                    </w:p>
                    <w:p w14:paraId="4AD89EF2"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solut</w:t>
                      </w:r>
                      <w:proofErr w:type="gramStart"/>
                      <w:r>
                        <w:rPr>
                          <w:rFonts w:ascii="Menlo" w:eastAsia="PingFang SC" w:hAnsi="Menlo" w:cs="Menlo" w:hint="default"/>
                          <w:lang w:val="en-US"/>
                        </w:rPr>
                        <w:t>1.</w:t>
                      </w:r>
                      <w:r>
                        <w:rPr>
                          <w:rFonts w:ascii="Menlo" w:eastAsia="PingFang SC" w:hAnsi="Menlo" w:cs="Menlo" w:hint="default"/>
                          <w:color w:val="3F6E74"/>
                          <w:lang w:val="en-US"/>
                        </w:rPr>
                        <w:t>_</w:t>
                      </w:r>
                      <w:proofErr w:type="gramEnd"/>
                      <w:r>
                        <w:rPr>
                          <w:rFonts w:ascii="Menlo" w:eastAsia="PingFang SC" w:hAnsi="Menlo" w:cs="Menlo" w:hint="default"/>
                          <w:color w:val="3F6E74"/>
                          <w:lang w:val="en-US"/>
                        </w:rPr>
                        <w:t>path</w:t>
                      </w:r>
                      <w:r>
                        <w:rPr>
                          <w:rFonts w:ascii="Menlo" w:eastAsia="PingFang SC" w:hAnsi="Menlo" w:cs="Menlo" w:hint="default"/>
                          <w:lang w:val="en-US"/>
                        </w:rPr>
                        <w:t>.</w:t>
                      </w:r>
                      <w:r>
                        <w:rPr>
                          <w:rFonts w:ascii="Menlo" w:eastAsia="PingFang SC" w:hAnsi="Menlo" w:cs="Menlo" w:hint="default"/>
                          <w:color w:val="2E0D6E"/>
                          <w:lang w:val="en-US"/>
                        </w:rPr>
                        <w:t>push</w:t>
                      </w:r>
                      <w:r>
                        <w:rPr>
                          <w:rFonts w:ascii="Menlo" w:eastAsia="PingFang SC" w:hAnsi="Menlo" w:cs="Menlo" w:hint="default"/>
                          <w:lang w:val="en-US"/>
                        </w:rPr>
                        <w:t>(s-&gt;</w:t>
                      </w:r>
                      <w:r>
                        <w:rPr>
                          <w:rFonts w:ascii="Menlo" w:eastAsia="PingFang SC" w:hAnsi="Menlo" w:cs="Menlo" w:hint="default"/>
                          <w:color w:val="3F6E74"/>
                          <w:lang w:val="en-US"/>
                        </w:rPr>
                        <w:t>pos</w:t>
                      </w:r>
                      <w:r>
                        <w:rPr>
                          <w:rFonts w:ascii="Menlo" w:eastAsia="PingFang SC" w:hAnsi="Menlo" w:cs="Menlo" w:hint="default"/>
                          <w:lang w:val="en-US"/>
                        </w:rPr>
                        <w:t>);</w:t>
                      </w:r>
                    </w:p>
                    <w:p w14:paraId="5AF7BE8A" w14:textId="5A0616F8"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lang w:val="en-US"/>
                        </w:rPr>
                      </w:pPr>
                      <w:r>
                        <w:rPr>
                          <w:rFonts w:ascii="Menlo" w:eastAsia="PingFang SC" w:hAnsi="Menlo" w:cs="Menlo" w:hint="default"/>
                          <w:lang w:val="en-US"/>
                        </w:rPr>
                        <w:t xml:space="preserve">    </w:t>
                      </w:r>
                    </w:p>
                    <w:p w14:paraId="6D55A1C0"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while</w:t>
                      </w:r>
                      <w:r>
                        <w:rPr>
                          <w:rFonts w:ascii="Menlo" w:eastAsia="PingFang SC" w:hAnsi="Menlo" w:cs="Menlo" w:hint="default"/>
                          <w:lang w:val="en-US"/>
                        </w:rPr>
                        <w:t xml:space="preserve"> </w:t>
                      </w:r>
                      <w:proofErr w:type="gramStart"/>
                      <w:r>
                        <w:rPr>
                          <w:rFonts w:ascii="Menlo" w:eastAsia="PingFang SC" w:hAnsi="Menlo" w:cs="Menlo" w:hint="default"/>
                          <w:lang w:val="en-US"/>
                        </w:rPr>
                        <w:t>(!solut1.</w:t>
                      </w:r>
                      <w:r>
                        <w:rPr>
                          <w:rFonts w:ascii="Menlo" w:eastAsia="PingFang SC" w:hAnsi="Menlo" w:cs="Menlo" w:hint="default"/>
                          <w:color w:val="26474B"/>
                          <w:lang w:val="en-US"/>
                        </w:rPr>
                        <w:t>findWay</w:t>
                      </w:r>
                      <w:proofErr w:type="gramEnd"/>
                      <w:r>
                        <w:rPr>
                          <w:rFonts w:ascii="Menlo" w:eastAsia="PingFang SC" w:hAnsi="Menlo" w:cs="Menlo" w:hint="default"/>
                          <w:lang w:val="en-US"/>
                        </w:rPr>
                        <w:t>(s, col, row)) {</w:t>
                      </w:r>
                    </w:p>
                    <w:p w14:paraId="092B38FE"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若无路可走</w:t>
                      </w:r>
                    </w:p>
                    <w:p w14:paraId="5A360DA9" w14:textId="179DCB3F"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sidR="00677EEB">
                        <w:rPr>
                          <w:rFonts w:ascii="Menlo" w:eastAsia="PingFang SC" w:hAnsi="Menlo" w:cs="Menlo"/>
                          <w:color w:val="AA0D91"/>
                          <w:lang w:val="en-US"/>
                        </w:rPr>
                        <w:t>while</w:t>
                      </w:r>
                      <w:r>
                        <w:rPr>
                          <w:rFonts w:ascii="Menlo" w:eastAsia="PingFang SC" w:hAnsi="Menlo" w:cs="Menlo" w:hint="default"/>
                          <w:lang w:val="en-US"/>
                        </w:rPr>
                        <w:t xml:space="preserve"> (s-&gt;</w:t>
                      </w:r>
                      <w:proofErr w:type="gramStart"/>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size</w:t>
                      </w:r>
                      <w:proofErr w:type="gramEnd"/>
                      <w:r>
                        <w:rPr>
                          <w:rFonts w:ascii="Menlo" w:eastAsia="PingFang SC" w:hAnsi="Menlo" w:cs="Menlo" w:hint="default"/>
                          <w:lang w:val="en-US"/>
                        </w:rPr>
                        <w:t xml:space="preserve">() == </w:t>
                      </w:r>
                      <w:r>
                        <w:rPr>
                          <w:rFonts w:ascii="Menlo" w:eastAsia="PingFang SC" w:hAnsi="Menlo" w:cs="Menlo" w:hint="default"/>
                          <w:color w:val="1C00CF"/>
                          <w:lang w:val="en-US"/>
                        </w:rPr>
                        <w:t>0</w:t>
                      </w:r>
                      <w:r>
                        <w:rPr>
                          <w:rFonts w:ascii="Menlo" w:eastAsia="PingFang SC" w:hAnsi="Menlo" w:cs="Menlo" w:hint="default"/>
                          <w:lang w:val="en-US"/>
                        </w:rPr>
                        <w:t>) {</w:t>
                      </w:r>
                    </w:p>
                    <w:p w14:paraId="66B6FEBC"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返回上一岔口</w:t>
                      </w:r>
                    </w:p>
                    <w:p w14:paraId="1557532F"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 xml:space="preserve"> (solut</w:t>
                      </w:r>
                      <w:proofErr w:type="gramStart"/>
                      <w:r>
                        <w:rPr>
                          <w:rFonts w:ascii="Menlo" w:eastAsia="PingFang SC" w:hAnsi="Menlo" w:cs="Menlo" w:hint="default"/>
                          <w:lang w:val="en-US"/>
                        </w:rPr>
                        <w:t>1.</w:t>
                      </w:r>
                      <w:r>
                        <w:rPr>
                          <w:rFonts w:ascii="Menlo" w:eastAsia="PingFang SC" w:hAnsi="Menlo" w:cs="Menlo" w:hint="default"/>
                          <w:color w:val="3F6E74"/>
                          <w:lang w:val="en-US"/>
                        </w:rPr>
                        <w:t>_</w:t>
                      </w:r>
                      <w:proofErr w:type="gramEnd"/>
                      <w:r>
                        <w:rPr>
                          <w:rFonts w:ascii="Menlo" w:eastAsia="PingFang SC" w:hAnsi="Menlo" w:cs="Menlo" w:hint="default"/>
                          <w:color w:val="3F6E74"/>
                          <w:lang w:val="en-US"/>
                        </w:rPr>
                        <w:t>cross</w:t>
                      </w:r>
                      <w:r>
                        <w:rPr>
                          <w:rFonts w:ascii="Menlo" w:eastAsia="PingFang SC" w:hAnsi="Menlo" w:cs="Menlo" w:hint="default"/>
                          <w:lang w:val="en-US"/>
                        </w:rPr>
                        <w:t>.</w:t>
                      </w:r>
                      <w:r>
                        <w:rPr>
                          <w:rFonts w:ascii="Menlo" w:eastAsia="PingFang SC" w:hAnsi="Menlo" w:cs="Menlo" w:hint="default"/>
                          <w:color w:val="2E0D6E"/>
                          <w:lang w:val="en-US"/>
                        </w:rPr>
                        <w:t>empty</w:t>
                      </w:r>
                      <w:r>
                        <w:rPr>
                          <w:rFonts w:ascii="Menlo" w:eastAsia="PingFang SC" w:hAnsi="Menlo" w:cs="Menlo" w:hint="default"/>
                          <w:lang w:val="en-US"/>
                        </w:rPr>
                        <w:t>()) {</w:t>
                      </w:r>
                    </w:p>
                    <w:p w14:paraId="521EE03B"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5C2699"/>
                          <w:lang w:val="en-US"/>
                        </w:rPr>
                        <w:t>cout</w:t>
                      </w:r>
                      <w:r>
                        <w:rPr>
                          <w:rFonts w:ascii="Menlo" w:eastAsia="PingFang SC" w:hAnsi="Menlo" w:cs="Menlo" w:hint="default"/>
                          <w:lang w:val="en-US"/>
                        </w:rPr>
                        <w:t>&lt;&lt;</w:t>
                      </w:r>
                      <w:r>
                        <w:rPr>
                          <w:rFonts w:ascii="Menlo" w:eastAsia="PingFang SC" w:hAnsi="Menlo" w:cs="Menlo" w:hint="default"/>
                          <w:color w:val="C41A16"/>
                          <w:lang w:val="en-US"/>
                        </w:rPr>
                        <w:t>"</w:t>
                      </w:r>
                      <w:r>
                        <w:rPr>
                          <w:rFonts w:ascii="PingFang SC" w:eastAsia="PingFang SC" w:hAnsi="Menlo" w:cs="PingFang SC"/>
                          <w:color w:val="C41A16"/>
                          <w:lang w:val="en-US"/>
                        </w:rPr>
                        <w:t>无解！</w:t>
                      </w:r>
                      <w:r>
                        <w:rPr>
                          <w:rFonts w:ascii="Menlo" w:eastAsia="PingFang SC" w:hAnsi="Menlo" w:cs="Menlo" w:hint="default"/>
                          <w:color w:val="C41A16"/>
                          <w:lang w:val="en-US"/>
                        </w:rPr>
                        <w:t>"</w:t>
                      </w:r>
                      <w:r>
                        <w:rPr>
                          <w:rFonts w:ascii="Menlo" w:eastAsia="PingFang SC" w:hAnsi="Menlo" w:cs="Menlo" w:hint="default"/>
                          <w:lang w:val="en-US"/>
                        </w:rPr>
                        <w:t>&lt;&lt;</w:t>
                      </w:r>
                      <w:r>
                        <w:rPr>
                          <w:rFonts w:ascii="Menlo" w:eastAsia="PingFang SC" w:hAnsi="Menlo" w:cs="Menlo" w:hint="default"/>
                          <w:color w:val="2E0D6E"/>
                          <w:lang w:val="en-US"/>
                        </w:rPr>
                        <w:t>endl</w:t>
                      </w:r>
                      <w:r>
                        <w:rPr>
                          <w:rFonts w:ascii="Menlo" w:eastAsia="PingFang SC" w:hAnsi="Menlo" w:cs="Menlo" w:hint="default"/>
                          <w:lang w:val="en-US"/>
                        </w:rPr>
                        <w:t>;</w:t>
                      </w:r>
                    </w:p>
                    <w:p w14:paraId="058D0D15"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roofErr w:type="gramStart"/>
                      <w:r>
                        <w:rPr>
                          <w:rFonts w:ascii="Menlo" w:eastAsia="PingFang SC" w:hAnsi="Menlo" w:cs="Menlo" w:hint="default"/>
                          <w:color w:val="2E0D6E"/>
                          <w:lang w:val="en-US"/>
                        </w:rPr>
                        <w:t>exit</w:t>
                      </w:r>
                      <w:r>
                        <w:rPr>
                          <w:rFonts w:ascii="Menlo" w:eastAsia="PingFang SC" w:hAnsi="Menlo" w:cs="Menlo" w:hint="default"/>
                          <w:lang w:val="en-US"/>
                        </w:rPr>
                        <w:t>(</w:t>
                      </w:r>
                      <w:proofErr w:type="gramEnd"/>
                      <w:r>
                        <w:rPr>
                          <w:rFonts w:ascii="Menlo" w:eastAsia="PingFang SC" w:hAnsi="Menlo" w:cs="Menlo" w:hint="default"/>
                          <w:color w:val="1C00CF"/>
                          <w:lang w:val="en-US"/>
                        </w:rPr>
                        <w:t>0</w:t>
                      </w:r>
                      <w:r>
                        <w:rPr>
                          <w:rFonts w:ascii="Menlo" w:eastAsia="PingFang SC" w:hAnsi="Menlo" w:cs="Menlo" w:hint="default"/>
                          <w:lang w:val="en-US"/>
                        </w:rPr>
                        <w:t>);</w:t>
                      </w:r>
                    </w:p>
                    <w:p w14:paraId="0F3B8359"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 </w:t>
                      </w:r>
                      <w:r>
                        <w:rPr>
                          <w:rFonts w:ascii="Menlo" w:eastAsia="PingFang SC" w:hAnsi="Menlo" w:cs="Menlo" w:hint="default"/>
                          <w:color w:val="AA0D91"/>
                          <w:lang w:val="en-US"/>
                        </w:rPr>
                        <w:t>else</w:t>
                      </w:r>
                      <w:r>
                        <w:rPr>
                          <w:rFonts w:ascii="Menlo" w:eastAsia="PingFang SC" w:hAnsi="Menlo" w:cs="Menlo" w:hint="default"/>
                          <w:lang w:val="en-US"/>
                        </w:rPr>
                        <w:t xml:space="preserve"> {</w:t>
                      </w:r>
                    </w:p>
                    <w:p w14:paraId="792AA0F4"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s-&gt;</w:t>
                      </w:r>
                      <w:r>
                        <w:rPr>
                          <w:rFonts w:ascii="Menlo" w:eastAsia="PingFang SC" w:hAnsi="Menlo" w:cs="Menlo" w:hint="default"/>
                          <w:color w:val="3F6E74"/>
                          <w:lang w:val="en-US"/>
                        </w:rPr>
                        <w:t>pos</w:t>
                      </w:r>
                      <w:r>
                        <w:rPr>
                          <w:rFonts w:ascii="Menlo" w:eastAsia="PingFang SC" w:hAnsi="Menlo" w:cs="Menlo" w:hint="default"/>
                          <w:lang w:val="en-US"/>
                        </w:rPr>
                        <w:t xml:space="preserve"> = </w:t>
                      </w:r>
                      <w:proofErr w:type="gramStart"/>
                      <w:r>
                        <w:rPr>
                          <w:rFonts w:ascii="Menlo" w:eastAsia="PingFang SC" w:hAnsi="Menlo" w:cs="Menlo" w:hint="default"/>
                          <w:lang w:val="en-US"/>
                        </w:rPr>
                        <w:t>solut1.</w:t>
                      </w:r>
                      <w:r>
                        <w:rPr>
                          <w:rFonts w:ascii="Menlo" w:eastAsia="PingFang SC" w:hAnsi="Menlo" w:cs="Menlo" w:hint="default"/>
                          <w:color w:val="3F6E74"/>
                          <w:lang w:val="en-US"/>
                        </w:rPr>
                        <w:t>_cross</w:t>
                      </w:r>
                      <w:r>
                        <w:rPr>
                          <w:rFonts w:ascii="Menlo" w:eastAsia="PingFang SC" w:hAnsi="Menlo" w:cs="Menlo" w:hint="default"/>
                          <w:lang w:val="en-US"/>
                        </w:rPr>
                        <w:t>.</w:t>
                      </w:r>
                      <w:r>
                        <w:rPr>
                          <w:rFonts w:ascii="Menlo" w:eastAsia="PingFang SC" w:hAnsi="Menlo" w:cs="Menlo" w:hint="default"/>
                          <w:color w:val="2E0D6E"/>
                          <w:lang w:val="en-US"/>
                        </w:rPr>
                        <w:t>top</w:t>
                      </w:r>
                      <w:r>
                        <w:rPr>
                          <w:rFonts w:ascii="Menlo" w:eastAsia="PingFang SC" w:hAnsi="Menlo" w:cs="Menlo" w:hint="default"/>
                          <w:lang w:val="en-US"/>
                        </w:rPr>
                        <w:t>(</w:t>
                      </w:r>
                      <w:proofErr w:type="gramEnd"/>
                      <w:r>
                        <w:rPr>
                          <w:rFonts w:ascii="Menlo" w:eastAsia="PingFang SC" w:hAnsi="Menlo" w:cs="Menlo" w:hint="default"/>
                          <w:lang w:val="en-US"/>
                        </w:rPr>
                        <w:t>).</w:t>
                      </w:r>
                      <w:r>
                        <w:rPr>
                          <w:rFonts w:ascii="Menlo" w:eastAsia="PingFang SC" w:hAnsi="Menlo" w:cs="Menlo" w:hint="default"/>
                          <w:color w:val="3F6E74"/>
                          <w:lang w:val="en-US"/>
                        </w:rPr>
                        <w:t>pos</w:t>
                      </w:r>
                      <w:r>
                        <w:rPr>
                          <w:rFonts w:ascii="Menlo" w:eastAsia="PingFang SC" w:hAnsi="Menlo" w:cs="Menlo" w:hint="default"/>
                          <w:lang w:val="en-US"/>
                        </w:rPr>
                        <w:t>;</w:t>
                      </w:r>
                    </w:p>
                    <w:p w14:paraId="736DB69C"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s-&gt;</w:t>
                      </w:r>
                      <w:r>
                        <w:rPr>
                          <w:rFonts w:ascii="Menlo" w:eastAsia="PingFang SC" w:hAnsi="Menlo" w:cs="Menlo" w:hint="default"/>
                          <w:color w:val="3F6E74"/>
                          <w:lang w:val="en-US"/>
                        </w:rPr>
                        <w:t>choice</w:t>
                      </w:r>
                      <w:r>
                        <w:rPr>
                          <w:rFonts w:ascii="Menlo" w:eastAsia="PingFang SC" w:hAnsi="Menlo" w:cs="Menlo" w:hint="default"/>
                          <w:lang w:val="en-US"/>
                        </w:rPr>
                        <w:t xml:space="preserve"> = </w:t>
                      </w:r>
                      <w:proofErr w:type="gramStart"/>
                      <w:r>
                        <w:rPr>
                          <w:rFonts w:ascii="Menlo" w:eastAsia="PingFang SC" w:hAnsi="Menlo" w:cs="Menlo" w:hint="default"/>
                          <w:lang w:val="en-US"/>
                        </w:rPr>
                        <w:t>solut1.</w:t>
                      </w:r>
                      <w:r>
                        <w:rPr>
                          <w:rFonts w:ascii="Menlo" w:eastAsia="PingFang SC" w:hAnsi="Menlo" w:cs="Menlo" w:hint="default"/>
                          <w:color w:val="3F6E74"/>
                          <w:lang w:val="en-US"/>
                        </w:rPr>
                        <w:t>_cross</w:t>
                      </w:r>
                      <w:r>
                        <w:rPr>
                          <w:rFonts w:ascii="Menlo" w:eastAsia="PingFang SC" w:hAnsi="Menlo" w:cs="Menlo" w:hint="default"/>
                          <w:lang w:val="en-US"/>
                        </w:rPr>
                        <w:t>.</w:t>
                      </w:r>
                      <w:r>
                        <w:rPr>
                          <w:rFonts w:ascii="Menlo" w:eastAsia="PingFang SC" w:hAnsi="Menlo" w:cs="Menlo" w:hint="default"/>
                          <w:color w:val="2E0D6E"/>
                          <w:lang w:val="en-US"/>
                        </w:rPr>
                        <w:t>top</w:t>
                      </w:r>
                      <w:r>
                        <w:rPr>
                          <w:rFonts w:ascii="Menlo" w:eastAsia="PingFang SC" w:hAnsi="Menlo" w:cs="Menlo" w:hint="default"/>
                          <w:lang w:val="en-US"/>
                        </w:rPr>
                        <w:t>(</w:t>
                      </w:r>
                      <w:proofErr w:type="gramEnd"/>
                      <w:r>
                        <w:rPr>
                          <w:rFonts w:ascii="Menlo" w:eastAsia="PingFang SC" w:hAnsi="Menlo" w:cs="Menlo" w:hint="default"/>
                          <w:lang w:val="en-US"/>
                        </w:rPr>
                        <w:t>).</w:t>
                      </w:r>
                      <w:r>
                        <w:rPr>
                          <w:rFonts w:ascii="Menlo" w:eastAsia="PingFang SC" w:hAnsi="Menlo" w:cs="Menlo" w:hint="default"/>
                          <w:color w:val="3F6E74"/>
                          <w:lang w:val="en-US"/>
                        </w:rPr>
                        <w:t>choice</w:t>
                      </w:r>
                      <w:r>
                        <w:rPr>
                          <w:rFonts w:ascii="Menlo" w:eastAsia="PingFang SC" w:hAnsi="Menlo" w:cs="Menlo" w:hint="default"/>
                          <w:lang w:val="en-US"/>
                        </w:rPr>
                        <w:t>;</w:t>
                      </w:r>
                    </w:p>
                    <w:p w14:paraId="5303762F"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46D9B820"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清除此段路径痕迹，包括</w:t>
                      </w:r>
                      <w:r>
                        <w:rPr>
                          <w:rFonts w:ascii="Menlo" w:eastAsia="PingFang SC" w:hAnsi="Menlo" w:cs="Menlo" w:hint="default"/>
                          <w:color w:val="007400"/>
                          <w:lang w:val="en-US"/>
                        </w:rPr>
                        <w:t>path</w:t>
                      </w:r>
                      <w:r>
                        <w:rPr>
                          <w:rFonts w:ascii="PingFang SC" w:eastAsia="PingFang SC" w:hAnsi="Menlo" w:cs="PingFang SC"/>
                          <w:color w:val="007400"/>
                          <w:lang w:val="en-US"/>
                        </w:rPr>
                        <w:t>和</w:t>
                      </w:r>
                      <w:r>
                        <w:rPr>
                          <w:rFonts w:ascii="Menlo" w:eastAsia="PingFang SC" w:hAnsi="Menlo" w:cs="Menlo" w:hint="default"/>
                          <w:color w:val="007400"/>
                          <w:lang w:val="en-US"/>
                        </w:rPr>
                        <w:t>track</w:t>
                      </w:r>
                    </w:p>
                    <w:p w14:paraId="29796F4E"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while</w:t>
                      </w:r>
                      <w:r>
                        <w:rPr>
                          <w:rFonts w:ascii="Menlo" w:eastAsia="PingFang SC" w:hAnsi="Menlo" w:cs="Menlo" w:hint="default"/>
                          <w:lang w:val="en-US"/>
                        </w:rPr>
                        <w:t xml:space="preserve"> (s-&gt;</w:t>
                      </w:r>
                      <w:proofErr w:type="gramStart"/>
                      <w:r>
                        <w:rPr>
                          <w:rFonts w:ascii="Menlo" w:eastAsia="PingFang SC" w:hAnsi="Menlo" w:cs="Menlo" w:hint="default"/>
                          <w:color w:val="3F6E74"/>
                          <w:lang w:val="en-US"/>
                        </w:rPr>
                        <w:t>pos</w:t>
                      </w:r>
                      <w:r>
                        <w:rPr>
                          <w:rFonts w:ascii="Menlo" w:eastAsia="PingFang SC" w:hAnsi="Menlo" w:cs="Menlo" w:hint="default"/>
                          <w:lang w:val="en-US"/>
                        </w:rPr>
                        <w:t xml:space="preserve"> !</w:t>
                      </w:r>
                      <w:proofErr w:type="gramEnd"/>
                      <w:r>
                        <w:rPr>
                          <w:rFonts w:ascii="Menlo" w:eastAsia="PingFang SC" w:hAnsi="Menlo" w:cs="Menlo" w:hint="default"/>
                          <w:lang w:val="en-US"/>
                        </w:rPr>
                        <w:t>= solut1.</w:t>
                      </w:r>
                      <w:r>
                        <w:rPr>
                          <w:rFonts w:ascii="Menlo" w:eastAsia="PingFang SC" w:hAnsi="Menlo" w:cs="Menlo" w:hint="default"/>
                          <w:color w:val="3F6E74"/>
                          <w:lang w:val="en-US"/>
                        </w:rPr>
                        <w:t>_path</w:t>
                      </w:r>
                      <w:r>
                        <w:rPr>
                          <w:rFonts w:ascii="Menlo" w:eastAsia="PingFang SC" w:hAnsi="Menlo" w:cs="Menlo" w:hint="default"/>
                          <w:lang w:val="en-US"/>
                        </w:rPr>
                        <w:t>.</w:t>
                      </w:r>
                      <w:r>
                        <w:rPr>
                          <w:rFonts w:ascii="Menlo" w:eastAsia="PingFang SC" w:hAnsi="Menlo" w:cs="Menlo" w:hint="default"/>
                          <w:color w:val="2E0D6E"/>
                          <w:lang w:val="en-US"/>
                        </w:rPr>
                        <w:t>top</w:t>
                      </w:r>
                      <w:r>
                        <w:rPr>
                          <w:rFonts w:ascii="Menlo" w:eastAsia="PingFang SC" w:hAnsi="Menlo" w:cs="Menlo" w:hint="default"/>
                          <w:lang w:val="en-US"/>
                        </w:rPr>
                        <w:t>()) {</w:t>
                      </w:r>
                    </w:p>
                    <w:p w14:paraId="32AFC859"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track[solut1.</w:t>
                      </w:r>
                      <w:r>
                        <w:rPr>
                          <w:rFonts w:ascii="Menlo" w:eastAsia="PingFang SC" w:hAnsi="Menlo" w:cs="Menlo" w:hint="default"/>
                          <w:color w:val="3F6E74"/>
                          <w:lang w:val="en-US"/>
                        </w:rPr>
                        <w:t>_path</w:t>
                      </w:r>
                      <w:r>
                        <w:rPr>
                          <w:rFonts w:ascii="Menlo" w:eastAsia="PingFang SC" w:hAnsi="Menlo" w:cs="Menlo" w:hint="default"/>
                          <w:lang w:val="en-US"/>
                        </w:rPr>
                        <w:t>.</w:t>
                      </w:r>
                      <w:r>
                        <w:rPr>
                          <w:rFonts w:ascii="Menlo" w:eastAsia="PingFang SC" w:hAnsi="Menlo" w:cs="Menlo" w:hint="default"/>
                          <w:color w:val="2E0D6E"/>
                          <w:lang w:val="en-US"/>
                        </w:rPr>
                        <w:t>top</w:t>
                      </w:r>
                      <w:r>
                        <w:rPr>
                          <w:rFonts w:ascii="Menlo" w:eastAsia="PingFang SC" w:hAnsi="Menlo" w:cs="Menlo" w:hint="default"/>
                          <w:lang w:val="en-US"/>
                        </w:rPr>
                        <w:t>().</w:t>
                      </w:r>
                      <w:proofErr w:type="gramStart"/>
                      <w:r>
                        <w:rPr>
                          <w:rFonts w:ascii="Menlo" w:eastAsia="PingFang SC" w:hAnsi="Menlo" w:cs="Menlo" w:hint="default"/>
                          <w:color w:val="3F6E74"/>
                          <w:lang w:val="en-US"/>
                        </w:rPr>
                        <w:t>x</w:t>
                      </w:r>
                      <w:r>
                        <w:rPr>
                          <w:rFonts w:ascii="Menlo" w:eastAsia="PingFang SC" w:hAnsi="Menlo" w:cs="Menlo" w:hint="default"/>
                          <w:lang w:val="en-US"/>
                        </w:rPr>
                        <w:t>][</w:t>
                      </w:r>
                      <w:proofErr w:type="gramEnd"/>
                      <w:r>
                        <w:rPr>
                          <w:rFonts w:ascii="Menlo" w:eastAsia="PingFang SC" w:hAnsi="Menlo" w:cs="Menlo" w:hint="default"/>
                          <w:lang w:val="en-US"/>
                        </w:rPr>
                        <w:t>solut1.</w:t>
                      </w:r>
                      <w:r>
                        <w:rPr>
                          <w:rFonts w:ascii="Menlo" w:eastAsia="PingFang SC" w:hAnsi="Menlo" w:cs="Menlo" w:hint="default"/>
                          <w:color w:val="3F6E74"/>
                          <w:lang w:val="en-US"/>
                        </w:rPr>
                        <w:t>_path</w:t>
                      </w:r>
                      <w:r>
                        <w:rPr>
                          <w:rFonts w:ascii="Menlo" w:eastAsia="PingFang SC" w:hAnsi="Menlo" w:cs="Menlo" w:hint="default"/>
                          <w:lang w:val="en-US"/>
                        </w:rPr>
                        <w:t>.</w:t>
                      </w:r>
                      <w:r>
                        <w:rPr>
                          <w:rFonts w:ascii="Menlo" w:eastAsia="PingFang SC" w:hAnsi="Menlo" w:cs="Menlo" w:hint="default"/>
                          <w:color w:val="2E0D6E"/>
                          <w:lang w:val="en-US"/>
                        </w:rPr>
                        <w:t>top</w:t>
                      </w:r>
                      <w:r>
                        <w:rPr>
                          <w:rFonts w:ascii="Menlo" w:eastAsia="PingFang SC" w:hAnsi="Menlo" w:cs="Menlo" w:hint="default"/>
                          <w:lang w:val="en-US"/>
                        </w:rPr>
                        <w:t>().</w:t>
                      </w:r>
                      <w:r>
                        <w:rPr>
                          <w:rFonts w:ascii="Menlo" w:eastAsia="PingFang SC" w:hAnsi="Menlo" w:cs="Menlo" w:hint="default"/>
                          <w:color w:val="3F6E74"/>
                          <w:lang w:val="en-US"/>
                        </w:rPr>
                        <w:t>y</w:t>
                      </w:r>
                      <w:r>
                        <w:rPr>
                          <w:rFonts w:ascii="Menlo" w:eastAsia="PingFang SC" w:hAnsi="Menlo" w:cs="Menlo" w:hint="default"/>
                          <w:lang w:val="en-US"/>
                        </w:rPr>
                        <w:t>]=</w:t>
                      </w:r>
                      <w:r>
                        <w:rPr>
                          <w:rFonts w:ascii="Menlo" w:eastAsia="PingFang SC" w:hAnsi="Menlo" w:cs="Menlo" w:hint="default"/>
                          <w:color w:val="1C00CF"/>
                          <w:lang w:val="en-US"/>
                        </w:rPr>
                        <w:t>0</w:t>
                      </w:r>
                      <w:r>
                        <w:rPr>
                          <w:rFonts w:ascii="Menlo" w:eastAsia="PingFang SC" w:hAnsi="Menlo" w:cs="Menlo" w:hint="default"/>
                          <w:lang w:val="en-US"/>
                        </w:rPr>
                        <w:t>;</w:t>
                      </w:r>
                    </w:p>
                    <w:p w14:paraId="1CA5BCF9"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roofErr w:type="gramStart"/>
                      <w:r>
                        <w:rPr>
                          <w:rFonts w:ascii="Menlo" w:eastAsia="PingFang SC" w:hAnsi="Menlo" w:cs="Menlo" w:hint="default"/>
                          <w:lang w:val="en-US"/>
                        </w:rPr>
                        <w:t>solut1.</w:t>
                      </w:r>
                      <w:r>
                        <w:rPr>
                          <w:rFonts w:ascii="Menlo" w:eastAsia="PingFang SC" w:hAnsi="Menlo" w:cs="Menlo" w:hint="default"/>
                          <w:color w:val="3F6E74"/>
                          <w:lang w:val="en-US"/>
                        </w:rPr>
                        <w:t>_path</w:t>
                      </w:r>
                      <w:r>
                        <w:rPr>
                          <w:rFonts w:ascii="Menlo" w:eastAsia="PingFang SC" w:hAnsi="Menlo" w:cs="Menlo" w:hint="default"/>
                          <w:lang w:val="en-US"/>
                        </w:rPr>
                        <w:t>.</w:t>
                      </w:r>
                      <w:r>
                        <w:rPr>
                          <w:rFonts w:ascii="Menlo" w:eastAsia="PingFang SC" w:hAnsi="Menlo" w:cs="Menlo" w:hint="default"/>
                          <w:color w:val="2E0D6E"/>
                          <w:lang w:val="en-US"/>
                        </w:rPr>
                        <w:t>pop</w:t>
                      </w:r>
                      <w:r>
                        <w:rPr>
                          <w:rFonts w:ascii="Menlo" w:eastAsia="PingFang SC" w:hAnsi="Menlo" w:cs="Menlo" w:hint="default"/>
                          <w:lang w:val="en-US"/>
                        </w:rPr>
                        <w:t>(</w:t>
                      </w:r>
                      <w:proofErr w:type="gramEnd"/>
                      <w:r>
                        <w:rPr>
                          <w:rFonts w:ascii="Menlo" w:eastAsia="PingFang SC" w:hAnsi="Menlo" w:cs="Menlo" w:hint="default"/>
                          <w:lang w:val="en-US"/>
                        </w:rPr>
                        <w:t>);</w:t>
                      </w:r>
                    </w:p>
                    <w:p w14:paraId="1D4F709B"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0B9F9D1D"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删除这一选项</w:t>
                      </w:r>
                    </w:p>
                    <w:p w14:paraId="055B1ADC"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s-&gt;</w:t>
                      </w:r>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pop_</w:t>
                      </w:r>
                      <w:proofErr w:type="gramStart"/>
                      <w:r>
                        <w:rPr>
                          <w:rFonts w:ascii="Menlo" w:eastAsia="PingFang SC" w:hAnsi="Menlo" w:cs="Menlo" w:hint="default"/>
                          <w:color w:val="2E0D6E"/>
                          <w:lang w:val="en-US"/>
                        </w:rPr>
                        <w:t>back</w:t>
                      </w:r>
                      <w:r>
                        <w:rPr>
                          <w:rFonts w:ascii="Menlo" w:eastAsia="PingFang SC" w:hAnsi="Menlo" w:cs="Menlo" w:hint="default"/>
                          <w:lang w:val="en-US"/>
                        </w:rPr>
                        <w:t>(</w:t>
                      </w:r>
                      <w:proofErr w:type="gramEnd"/>
                      <w:r>
                        <w:rPr>
                          <w:rFonts w:ascii="Menlo" w:eastAsia="PingFang SC" w:hAnsi="Menlo" w:cs="Menlo" w:hint="default"/>
                          <w:lang w:val="en-US"/>
                        </w:rPr>
                        <w:t>);</w:t>
                      </w:r>
                    </w:p>
                    <w:p w14:paraId="13221BAD"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solut1.</w:t>
                      </w:r>
                      <w:r>
                        <w:rPr>
                          <w:rFonts w:ascii="Menlo" w:eastAsia="PingFang SC" w:hAnsi="Menlo" w:cs="Menlo" w:hint="default"/>
                          <w:color w:val="3F6E74"/>
                          <w:lang w:val="en-US"/>
                        </w:rPr>
                        <w:t>_cross</w:t>
                      </w:r>
                      <w:r>
                        <w:rPr>
                          <w:rFonts w:ascii="Menlo" w:eastAsia="PingFang SC" w:hAnsi="Menlo" w:cs="Menlo" w:hint="default"/>
                          <w:lang w:val="en-US"/>
                        </w:rPr>
                        <w:t>.</w:t>
                      </w:r>
                      <w:r>
                        <w:rPr>
                          <w:rFonts w:ascii="Menlo" w:eastAsia="PingFang SC" w:hAnsi="Menlo" w:cs="Menlo" w:hint="default"/>
                          <w:color w:val="2E0D6E"/>
                          <w:lang w:val="en-US"/>
                        </w:rPr>
                        <w:t>top</w:t>
                      </w:r>
                      <w:r>
                        <w:rPr>
                          <w:rFonts w:ascii="Menlo" w:eastAsia="PingFang SC" w:hAnsi="Menlo" w:cs="Menlo" w:hint="default"/>
                          <w:lang w:val="en-US"/>
                        </w:rPr>
                        <w:t>(</w:t>
                      </w:r>
                      <w:proofErr w:type="gramStart"/>
                      <w:r>
                        <w:rPr>
                          <w:rFonts w:ascii="Menlo" w:eastAsia="PingFang SC" w:hAnsi="Menlo" w:cs="Menlo" w:hint="default"/>
                          <w:lang w:val="en-US"/>
                        </w:rPr>
                        <w:t>).</w:t>
                      </w:r>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pop</w:t>
                      </w:r>
                      <w:proofErr w:type="gramEnd"/>
                      <w:r>
                        <w:rPr>
                          <w:rFonts w:ascii="Menlo" w:eastAsia="PingFang SC" w:hAnsi="Menlo" w:cs="Menlo" w:hint="default"/>
                          <w:color w:val="2E0D6E"/>
                          <w:lang w:val="en-US"/>
                        </w:rPr>
                        <w:t>_back</w:t>
                      </w:r>
                      <w:r>
                        <w:rPr>
                          <w:rFonts w:ascii="Menlo" w:eastAsia="PingFang SC" w:hAnsi="Menlo" w:cs="Menlo" w:hint="default"/>
                          <w:lang w:val="en-US"/>
                        </w:rPr>
                        <w:t>();</w:t>
                      </w:r>
                    </w:p>
                    <w:p w14:paraId="1E8C86B4"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若删除后只剩一条去路，不再是岔口</w:t>
                      </w:r>
                    </w:p>
                    <w:p w14:paraId="10186C7A"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 xml:space="preserve"> (s-&gt;</w:t>
                      </w:r>
                      <w:proofErr w:type="gramStart"/>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size</w:t>
                      </w:r>
                      <w:proofErr w:type="gramEnd"/>
                      <w:r>
                        <w:rPr>
                          <w:rFonts w:ascii="Menlo" w:eastAsia="PingFang SC" w:hAnsi="Menlo" w:cs="Menlo" w:hint="default"/>
                          <w:lang w:val="en-US"/>
                        </w:rPr>
                        <w:t>()==</w:t>
                      </w:r>
                      <w:r>
                        <w:rPr>
                          <w:rFonts w:ascii="Menlo" w:eastAsia="PingFang SC" w:hAnsi="Menlo" w:cs="Menlo" w:hint="default"/>
                          <w:color w:val="1C00CF"/>
                          <w:lang w:val="en-US"/>
                        </w:rPr>
                        <w:t>1</w:t>
                      </w:r>
                      <w:r>
                        <w:rPr>
                          <w:rFonts w:ascii="Menlo" w:eastAsia="PingFang SC" w:hAnsi="Menlo" w:cs="Menlo" w:hint="default"/>
                          <w:lang w:val="en-US"/>
                        </w:rPr>
                        <w:t>) {solut1.</w:t>
                      </w:r>
                      <w:r>
                        <w:rPr>
                          <w:rFonts w:ascii="Menlo" w:eastAsia="PingFang SC" w:hAnsi="Menlo" w:cs="Menlo" w:hint="default"/>
                          <w:color w:val="3F6E74"/>
                          <w:lang w:val="en-US"/>
                        </w:rPr>
                        <w:t>_cross</w:t>
                      </w:r>
                      <w:r>
                        <w:rPr>
                          <w:rFonts w:ascii="Menlo" w:eastAsia="PingFang SC" w:hAnsi="Menlo" w:cs="Menlo" w:hint="default"/>
                          <w:lang w:val="en-US"/>
                        </w:rPr>
                        <w:t>.</w:t>
                      </w:r>
                      <w:r>
                        <w:rPr>
                          <w:rFonts w:ascii="Menlo" w:eastAsia="PingFang SC" w:hAnsi="Menlo" w:cs="Menlo" w:hint="default"/>
                          <w:color w:val="2E0D6E"/>
                          <w:lang w:val="en-US"/>
                        </w:rPr>
                        <w:t>pop</w:t>
                      </w:r>
                      <w:r>
                        <w:rPr>
                          <w:rFonts w:ascii="Menlo" w:eastAsia="PingFang SC" w:hAnsi="Menlo" w:cs="Menlo" w:hint="default"/>
                          <w:lang w:val="en-US"/>
                        </w:rPr>
                        <w:t>();}</w:t>
                      </w:r>
                    </w:p>
                    <w:p w14:paraId="3282BFDC" w14:textId="28CD8EEF" w:rsidR="00677EEB" w:rsidRPr="00677EEB" w:rsidRDefault="007334DC" w:rsidP="00677EEB">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lang w:val="en-US"/>
                        </w:rPr>
                      </w:pPr>
                      <w:r>
                        <w:rPr>
                          <w:rFonts w:ascii="Menlo" w:eastAsia="PingFang SC" w:hAnsi="Menlo" w:cs="Menlo" w:hint="default"/>
                          <w:lang w:val="en-US"/>
                        </w:rPr>
                        <w:t xml:space="preserve">            </w:t>
                      </w:r>
                      <w:r w:rsidR="00677EEB">
                        <w:rPr>
                          <w:rFonts w:ascii="Menlo" w:eastAsiaTheme="minorEastAsia" w:hAnsi="Menlo" w:cs="Menlo" w:hint="default"/>
                          <w:color w:val="007400"/>
                          <w:lang w:val="en-US"/>
                        </w:rPr>
                        <w:t>//</w:t>
                      </w:r>
                      <w:r w:rsidR="00677EEB">
                        <w:rPr>
                          <w:rFonts w:ascii="PingFang SC" w:eastAsia="PingFang SC" w:hAnsi="Menlo" w:cs="PingFang SC"/>
                          <w:color w:val="007400"/>
                          <w:lang w:val="en-US"/>
                        </w:rPr>
                        <w:t>若删除后没有去路，则此路不通，继续循环返回上一岔口</w:t>
                      </w:r>
                    </w:p>
                    <w:p w14:paraId="216AC33A" w14:textId="5D071EE1" w:rsidR="007334DC" w:rsidRDefault="007334DC" w:rsidP="00677EEB">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17D058D9"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若此处为岔口</w:t>
                      </w:r>
                    </w:p>
                    <w:p w14:paraId="2EED28F7" w14:textId="3A5FCE8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(s-&gt;</w:t>
                      </w:r>
                      <w:proofErr w:type="gramStart"/>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size</w:t>
                      </w:r>
                      <w:proofErr w:type="gramEnd"/>
                      <w:r>
                        <w:rPr>
                          <w:rFonts w:ascii="Menlo" w:eastAsia="PingFang SC" w:hAnsi="Menlo" w:cs="Menlo" w:hint="default"/>
                          <w:lang w:val="en-US"/>
                        </w:rPr>
                        <w:t xml:space="preserve">() &gt; </w:t>
                      </w:r>
                      <w:r>
                        <w:rPr>
                          <w:rFonts w:ascii="Menlo" w:eastAsia="PingFang SC" w:hAnsi="Menlo" w:cs="Menlo" w:hint="default"/>
                          <w:color w:val="1C00CF"/>
                          <w:lang w:val="en-US"/>
                        </w:rPr>
                        <w:t>1</w:t>
                      </w:r>
                      <w:r>
                        <w:rPr>
                          <w:rFonts w:ascii="Menlo" w:eastAsia="PingFang SC" w:hAnsi="Menlo" w:cs="Menlo" w:hint="default"/>
                          <w:lang w:val="en-US"/>
                        </w:rPr>
                        <w:t>){</w:t>
                      </w:r>
                    </w:p>
                    <w:p w14:paraId="5B49650B"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标记岔口</w:t>
                      </w:r>
                    </w:p>
                    <w:p w14:paraId="29B6449E"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solut</w:t>
                      </w:r>
                      <w:proofErr w:type="gramStart"/>
                      <w:r>
                        <w:rPr>
                          <w:rFonts w:ascii="Menlo" w:eastAsia="PingFang SC" w:hAnsi="Menlo" w:cs="Menlo" w:hint="default"/>
                          <w:lang w:val="en-US"/>
                        </w:rPr>
                        <w:t>1.</w:t>
                      </w:r>
                      <w:r>
                        <w:rPr>
                          <w:rFonts w:ascii="Menlo" w:eastAsia="PingFang SC" w:hAnsi="Menlo" w:cs="Menlo" w:hint="default"/>
                          <w:color w:val="3F6E74"/>
                          <w:lang w:val="en-US"/>
                        </w:rPr>
                        <w:t>_</w:t>
                      </w:r>
                      <w:proofErr w:type="gramEnd"/>
                      <w:r>
                        <w:rPr>
                          <w:rFonts w:ascii="Menlo" w:eastAsia="PingFang SC" w:hAnsi="Menlo" w:cs="Menlo" w:hint="default"/>
                          <w:color w:val="3F6E74"/>
                          <w:lang w:val="en-US"/>
                        </w:rPr>
                        <w:t>cross</w:t>
                      </w:r>
                      <w:r>
                        <w:rPr>
                          <w:rFonts w:ascii="Menlo" w:eastAsia="PingFang SC" w:hAnsi="Menlo" w:cs="Menlo" w:hint="default"/>
                          <w:lang w:val="en-US"/>
                        </w:rPr>
                        <w:t>.</w:t>
                      </w:r>
                      <w:r>
                        <w:rPr>
                          <w:rFonts w:ascii="Menlo" w:eastAsia="PingFang SC" w:hAnsi="Menlo" w:cs="Menlo" w:hint="default"/>
                          <w:color w:val="2E0D6E"/>
                          <w:lang w:val="en-US"/>
                        </w:rPr>
                        <w:t>push</w:t>
                      </w:r>
                      <w:r>
                        <w:rPr>
                          <w:rFonts w:ascii="Menlo" w:eastAsia="PingFang SC" w:hAnsi="Menlo" w:cs="Menlo" w:hint="default"/>
                          <w:lang w:val="en-US"/>
                        </w:rPr>
                        <w:t>(*s);</w:t>
                      </w:r>
                    </w:p>
                    <w:p w14:paraId="50733145"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6E361608"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更新</w:t>
                      </w:r>
                      <w:r>
                        <w:rPr>
                          <w:rFonts w:ascii="Menlo" w:eastAsia="PingFang SC" w:hAnsi="Menlo" w:cs="Menlo" w:hint="default"/>
                          <w:color w:val="007400"/>
                          <w:lang w:val="en-US"/>
                        </w:rPr>
                        <w:t>s</w:t>
                      </w:r>
                      <w:r>
                        <w:rPr>
                          <w:rFonts w:ascii="PingFang SC" w:eastAsia="PingFang SC" w:hAnsi="Menlo" w:cs="PingFang SC"/>
                          <w:color w:val="007400"/>
                          <w:lang w:val="en-US"/>
                        </w:rPr>
                        <w:t>，往下走</w:t>
                      </w:r>
                    </w:p>
                    <w:p w14:paraId="2BF81550"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s-&gt;</w:t>
                      </w:r>
                      <w:r>
                        <w:rPr>
                          <w:rFonts w:ascii="Menlo" w:eastAsia="PingFang SC" w:hAnsi="Menlo" w:cs="Menlo" w:hint="default"/>
                          <w:color w:val="3F6E74"/>
                          <w:lang w:val="en-US"/>
                        </w:rPr>
                        <w:t>pos</w:t>
                      </w:r>
                      <w:r>
                        <w:rPr>
                          <w:rFonts w:ascii="Menlo" w:eastAsia="PingFang SC" w:hAnsi="Menlo" w:cs="Menlo" w:hint="default"/>
                          <w:lang w:val="en-US"/>
                        </w:rPr>
                        <w:t xml:space="preserve"> = s-&gt;</w:t>
                      </w:r>
                      <w:proofErr w:type="gramStart"/>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back</w:t>
                      </w:r>
                      <w:proofErr w:type="gramEnd"/>
                      <w:r>
                        <w:rPr>
                          <w:rFonts w:ascii="Menlo" w:eastAsia="PingFang SC" w:hAnsi="Menlo" w:cs="Menlo" w:hint="default"/>
                          <w:lang w:val="en-US"/>
                        </w:rPr>
                        <w:t>();</w:t>
                      </w:r>
                    </w:p>
                    <w:p w14:paraId="675660D2"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s-&gt;</w:t>
                      </w:r>
                      <w:proofErr w:type="gramStart"/>
                      <w:r>
                        <w:rPr>
                          <w:rFonts w:ascii="Menlo" w:eastAsia="PingFang SC" w:hAnsi="Menlo" w:cs="Menlo" w:hint="default"/>
                          <w:color w:val="3F6E74"/>
                          <w:lang w:val="en-US"/>
                        </w:rPr>
                        <w:t>choice</w:t>
                      </w:r>
                      <w:r>
                        <w:rPr>
                          <w:rFonts w:ascii="Menlo" w:eastAsia="PingFang SC" w:hAnsi="Menlo" w:cs="Menlo" w:hint="default"/>
                          <w:lang w:val="en-US"/>
                        </w:rPr>
                        <w:t>.</w:t>
                      </w:r>
                      <w:r>
                        <w:rPr>
                          <w:rFonts w:ascii="Menlo" w:eastAsia="PingFang SC" w:hAnsi="Menlo" w:cs="Menlo" w:hint="default"/>
                          <w:color w:val="2E0D6E"/>
                          <w:lang w:val="en-US"/>
                        </w:rPr>
                        <w:t>clear</w:t>
                      </w:r>
                      <w:proofErr w:type="gramEnd"/>
                      <w:r>
                        <w:rPr>
                          <w:rFonts w:ascii="Menlo" w:eastAsia="PingFang SC" w:hAnsi="Menlo" w:cs="Menlo" w:hint="default"/>
                          <w:lang w:val="en-US"/>
                        </w:rPr>
                        <w:t>();</w:t>
                      </w:r>
                    </w:p>
                    <w:p w14:paraId="77CD526B"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007400"/>
                          <w:lang w:val="en-US"/>
                        </w:rPr>
                        <w:t>//</w:t>
                      </w:r>
                      <w:r>
                        <w:rPr>
                          <w:rFonts w:ascii="PingFang SC" w:eastAsia="PingFang SC" w:hAnsi="Menlo" w:cs="PingFang SC"/>
                          <w:color w:val="007400"/>
                          <w:lang w:val="en-US"/>
                        </w:rPr>
                        <w:t>标记痕迹</w:t>
                      </w:r>
                    </w:p>
                    <w:p w14:paraId="1ADFD5EC"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solut</w:t>
                      </w:r>
                      <w:proofErr w:type="gramStart"/>
                      <w:r>
                        <w:rPr>
                          <w:rFonts w:ascii="Menlo" w:eastAsia="PingFang SC" w:hAnsi="Menlo" w:cs="Menlo" w:hint="default"/>
                          <w:lang w:val="en-US"/>
                        </w:rPr>
                        <w:t>1.</w:t>
                      </w:r>
                      <w:r>
                        <w:rPr>
                          <w:rFonts w:ascii="Menlo" w:eastAsia="PingFang SC" w:hAnsi="Menlo" w:cs="Menlo" w:hint="default"/>
                          <w:color w:val="3F6E74"/>
                          <w:lang w:val="en-US"/>
                        </w:rPr>
                        <w:t>_</w:t>
                      </w:r>
                      <w:proofErr w:type="gramEnd"/>
                      <w:r>
                        <w:rPr>
                          <w:rFonts w:ascii="Menlo" w:eastAsia="PingFang SC" w:hAnsi="Menlo" w:cs="Menlo" w:hint="default"/>
                          <w:color w:val="3F6E74"/>
                          <w:lang w:val="en-US"/>
                        </w:rPr>
                        <w:t>path</w:t>
                      </w:r>
                      <w:r>
                        <w:rPr>
                          <w:rFonts w:ascii="Menlo" w:eastAsia="PingFang SC" w:hAnsi="Menlo" w:cs="Menlo" w:hint="default"/>
                          <w:lang w:val="en-US"/>
                        </w:rPr>
                        <w:t>.</w:t>
                      </w:r>
                      <w:r>
                        <w:rPr>
                          <w:rFonts w:ascii="Menlo" w:eastAsia="PingFang SC" w:hAnsi="Menlo" w:cs="Menlo" w:hint="default"/>
                          <w:color w:val="2E0D6E"/>
                          <w:lang w:val="en-US"/>
                        </w:rPr>
                        <w:t>push</w:t>
                      </w:r>
                      <w:r>
                        <w:rPr>
                          <w:rFonts w:ascii="Menlo" w:eastAsia="PingFang SC" w:hAnsi="Menlo" w:cs="Menlo" w:hint="default"/>
                          <w:lang w:val="en-US"/>
                        </w:rPr>
                        <w:t>(s-&gt;</w:t>
                      </w:r>
                      <w:r>
                        <w:rPr>
                          <w:rFonts w:ascii="Menlo" w:eastAsia="PingFang SC" w:hAnsi="Menlo" w:cs="Menlo" w:hint="default"/>
                          <w:color w:val="3F6E74"/>
                          <w:lang w:val="en-US"/>
                        </w:rPr>
                        <w:t>pos</w:t>
                      </w:r>
                      <w:r>
                        <w:rPr>
                          <w:rFonts w:ascii="Menlo" w:eastAsia="PingFang SC" w:hAnsi="Menlo" w:cs="Menlo" w:hint="default"/>
                          <w:lang w:val="en-US"/>
                        </w:rPr>
                        <w:t>);</w:t>
                      </w:r>
                    </w:p>
                    <w:p w14:paraId="181E8CBD"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track[s-&gt;</w:t>
                      </w:r>
                      <w:r>
                        <w:rPr>
                          <w:rFonts w:ascii="Menlo" w:eastAsia="PingFang SC" w:hAnsi="Menlo" w:cs="Menlo" w:hint="default"/>
                          <w:color w:val="3F6E74"/>
                          <w:lang w:val="en-US"/>
                        </w:rPr>
                        <w:t>pos</w:t>
                      </w:r>
                      <w:r>
                        <w:rPr>
                          <w:rFonts w:ascii="Menlo" w:eastAsia="PingFang SC" w:hAnsi="Menlo" w:cs="Menlo" w:hint="default"/>
                          <w:lang w:val="en-US"/>
                        </w:rPr>
                        <w:t>.</w:t>
                      </w:r>
                      <w:proofErr w:type="gramStart"/>
                      <w:r>
                        <w:rPr>
                          <w:rFonts w:ascii="Menlo" w:eastAsia="PingFang SC" w:hAnsi="Menlo" w:cs="Menlo" w:hint="default"/>
                          <w:color w:val="3F6E74"/>
                          <w:lang w:val="en-US"/>
                        </w:rPr>
                        <w:t>x</w:t>
                      </w:r>
                      <w:r>
                        <w:rPr>
                          <w:rFonts w:ascii="Menlo" w:eastAsia="PingFang SC" w:hAnsi="Menlo" w:cs="Menlo" w:hint="default"/>
                          <w:lang w:val="en-US"/>
                        </w:rPr>
                        <w:t>][</w:t>
                      </w:r>
                      <w:proofErr w:type="gramEnd"/>
                      <w:r>
                        <w:rPr>
                          <w:rFonts w:ascii="Menlo" w:eastAsia="PingFang SC" w:hAnsi="Menlo" w:cs="Menlo" w:hint="default"/>
                          <w:lang w:val="en-US"/>
                        </w:rPr>
                        <w:t>s-&gt;</w:t>
                      </w:r>
                      <w:r>
                        <w:rPr>
                          <w:rFonts w:ascii="Menlo" w:eastAsia="PingFang SC" w:hAnsi="Menlo" w:cs="Menlo" w:hint="default"/>
                          <w:color w:val="3F6E74"/>
                          <w:lang w:val="en-US"/>
                        </w:rPr>
                        <w:t>pos</w:t>
                      </w:r>
                      <w:r>
                        <w:rPr>
                          <w:rFonts w:ascii="Menlo" w:eastAsia="PingFang SC" w:hAnsi="Menlo" w:cs="Menlo" w:hint="default"/>
                          <w:lang w:val="en-US"/>
                        </w:rPr>
                        <w:t>.</w:t>
                      </w:r>
                      <w:r>
                        <w:rPr>
                          <w:rFonts w:ascii="Menlo" w:eastAsia="PingFang SC" w:hAnsi="Menlo" w:cs="Menlo" w:hint="default"/>
                          <w:color w:val="3F6E74"/>
                          <w:lang w:val="en-US"/>
                        </w:rPr>
                        <w:t>y</w:t>
                      </w:r>
                      <w:r>
                        <w:rPr>
                          <w:rFonts w:ascii="Menlo" w:eastAsia="PingFang SC" w:hAnsi="Menlo" w:cs="Menlo" w:hint="default"/>
                          <w:lang w:val="en-US"/>
                        </w:rPr>
                        <w:t xml:space="preserve">] = </w:t>
                      </w:r>
                      <w:r>
                        <w:rPr>
                          <w:rFonts w:ascii="Menlo" w:eastAsia="PingFang SC" w:hAnsi="Menlo" w:cs="Menlo" w:hint="default"/>
                          <w:color w:val="1C00CF"/>
                          <w:lang w:val="en-US"/>
                        </w:rPr>
                        <w:t>1</w:t>
                      </w:r>
                      <w:r>
                        <w:rPr>
                          <w:rFonts w:ascii="Menlo" w:eastAsia="PingFang SC" w:hAnsi="Menlo" w:cs="Menlo" w:hint="default"/>
                          <w:lang w:val="en-US"/>
                        </w:rPr>
                        <w:t>;</w:t>
                      </w:r>
                    </w:p>
                    <w:p w14:paraId="6709E581"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01B68492" w14:textId="77777777" w:rsidR="007334DC" w:rsidRDefault="007334DC" w:rsidP="007334DC">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385669CD" w14:textId="52088E6F" w:rsidR="007334DC" w:rsidRDefault="007334DC" w:rsidP="007334DC">
                      <w:r>
                        <w:rPr>
                          <w:rFonts w:ascii="Menlo" w:eastAsia="PingFang SC" w:hAnsi="Menlo" w:cs="Menlo" w:hint="default"/>
                          <w:lang w:val="en-US"/>
                        </w:rPr>
                        <w:t xml:space="preserve">    solut</w:t>
                      </w:r>
                      <w:proofErr w:type="gramStart"/>
                      <w:r>
                        <w:rPr>
                          <w:rFonts w:ascii="Menlo" w:eastAsia="PingFang SC" w:hAnsi="Menlo" w:cs="Menlo" w:hint="default"/>
                          <w:lang w:val="en-US"/>
                        </w:rPr>
                        <w:t>1.</w:t>
                      </w:r>
                      <w:r>
                        <w:rPr>
                          <w:rFonts w:ascii="Menlo" w:eastAsia="PingFang SC" w:hAnsi="Menlo" w:cs="Menlo" w:hint="default"/>
                          <w:color w:val="3F6E74"/>
                          <w:lang w:val="en-US"/>
                        </w:rPr>
                        <w:t>_</w:t>
                      </w:r>
                      <w:proofErr w:type="gramEnd"/>
                      <w:r>
                        <w:rPr>
                          <w:rFonts w:ascii="Menlo" w:eastAsia="PingFang SC" w:hAnsi="Menlo" w:cs="Menlo" w:hint="default"/>
                          <w:color w:val="3F6E74"/>
                          <w:lang w:val="en-US"/>
                        </w:rPr>
                        <w:t>path</w:t>
                      </w:r>
                      <w:r>
                        <w:rPr>
                          <w:rFonts w:ascii="Menlo" w:eastAsia="PingFang SC" w:hAnsi="Menlo" w:cs="Menlo" w:hint="default"/>
                          <w:lang w:val="en-US"/>
                        </w:rPr>
                        <w:t>.</w:t>
                      </w:r>
                      <w:r>
                        <w:rPr>
                          <w:rFonts w:ascii="Menlo" w:eastAsia="PingFang SC" w:hAnsi="Menlo" w:cs="Menlo" w:hint="default"/>
                          <w:color w:val="2E0D6E"/>
                          <w:lang w:val="en-US"/>
                        </w:rPr>
                        <w:t>push</w:t>
                      </w:r>
                      <w:r>
                        <w:rPr>
                          <w:rFonts w:ascii="Menlo" w:eastAsia="PingFang SC" w:hAnsi="Menlo" w:cs="Menlo" w:hint="default"/>
                          <w:lang w:val="en-US"/>
                        </w:rPr>
                        <w:t>(start);</w:t>
                      </w:r>
                    </w:p>
                  </w:txbxContent>
                </v:textbox>
                <w10:wrap type="topAndBottom"/>
              </v:shape>
            </w:pict>
          </mc:Fallback>
        </mc:AlternateContent>
      </w:r>
    </w:p>
    <w:p w14:paraId="2E17A742" w14:textId="7575B1A2" w:rsidR="007334DC" w:rsidRPr="007334DC" w:rsidRDefault="007334DC" w:rsidP="007334DC">
      <w:pPr>
        <w:pStyle w:val="a8"/>
        <w:rPr>
          <w:rFonts w:asciiTheme="minorHAnsi" w:eastAsiaTheme="minorHAnsi" w:hAnsiTheme="minorHAnsi" w:cs="Arial Unicode MS"/>
          <w:b w:val="0"/>
          <w:bCs w:val="0"/>
          <w:shd w:val="clear" w:color="auto" w:fill="FFFFFF"/>
          <w:lang w:val="zh-CN"/>
        </w:rPr>
      </w:pPr>
      <w:r w:rsidRPr="007334DC">
        <w:rPr>
          <w:rFonts w:asciiTheme="minorHAnsi" w:eastAsiaTheme="minorHAnsi" w:hAnsiTheme="minorHAnsi" w:cs="Arial Unicode MS"/>
          <w:b w:val="0"/>
          <w:bCs w:val="0"/>
          <w:shd w:val="clear" w:color="auto" w:fill="FFFFFF"/>
          <w:lang w:val="zh-CN"/>
        </w:rPr>
        <w:lastRenderedPageBreak/>
        <w:t>说明</w:t>
      </w:r>
    </w:p>
    <w:p w14:paraId="23990B72" w14:textId="7D5B384B" w:rsidR="007334DC" w:rsidRDefault="007334DC" w:rsidP="007334DC">
      <w:pPr>
        <w:rPr>
          <w:rFonts w:hint="default"/>
        </w:rPr>
      </w:pPr>
      <w:r>
        <w:rPr>
          <w:rFonts w:hint="default"/>
        </w:rPr>
        <w:t>因为最</w:t>
      </w:r>
      <w:r>
        <w:t>后</w:t>
      </w:r>
      <w:r>
        <w:rPr>
          <w:rFonts w:hint="default"/>
        </w:rPr>
        <w:t>输出的路径是从入口到出口，</w:t>
      </w:r>
      <w:r>
        <w:t>但</w:t>
      </w:r>
      <w:r>
        <w:rPr>
          <w:rFonts w:hint="default"/>
        </w:rPr>
        <w:t>栈是后进先出的结构，</w:t>
      </w:r>
      <w:r>
        <w:t>所以</w:t>
      </w:r>
      <w:r>
        <w:rPr>
          <w:rFonts w:hint="default"/>
        </w:rPr>
        <w:t>我们解题时</w:t>
      </w:r>
      <w:r>
        <w:t>是</w:t>
      </w:r>
      <w:r>
        <w:rPr>
          <w:rFonts w:hint="default"/>
        </w:rPr>
        <w:t>从出</w:t>
      </w:r>
      <w:r>
        <w:t>口</w:t>
      </w:r>
      <w:r>
        <w:rPr>
          <w:rFonts w:hint="default"/>
        </w:rPr>
        <w:t>找到入口，</w:t>
      </w:r>
      <w:r>
        <w:t>则逆</w:t>
      </w:r>
      <w:r>
        <w:rPr>
          <w:rFonts w:hint="default"/>
        </w:rPr>
        <w:t>输出时可以得到从入口到出口的路径。</w:t>
      </w:r>
    </w:p>
    <w:p w14:paraId="5EFBD766" w14:textId="77777777" w:rsidR="00966F88" w:rsidRDefault="00966F88" w:rsidP="007334DC">
      <w:pPr>
        <w:rPr>
          <w:rFonts w:hint="default"/>
        </w:rPr>
      </w:pPr>
      <w:r>
        <w:t>s</w:t>
      </w:r>
      <w:r>
        <w:t>代表着</w:t>
      </w:r>
      <w:r>
        <w:rPr>
          <w:rFonts w:hint="default"/>
        </w:rPr>
        <w:t>当前行进到的位置。</w:t>
      </w:r>
      <w:r>
        <w:t>每更新</w:t>
      </w:r>
      <w:r>
        <w:rPr>
          <w:rFonts w:hint="default"/>
        </w:rPr>
        <w:t>一次</w:t>
      </w:r>
      <w:r>
        <w:rPr>
          <w:rFonts w:hint="default"/>
        </w:rPr>
        <w:t>s</w:t>
      </w:r>
      <w:r>
        <w:rPr>
          <w:rFonts w:hint="default"/>
        </w:rPr>
        <w:t>，</w:t>
      </w:r>
      <w:r>
        <w:t>意味着</w:t>
      </w:r>
      <w:r>
        <w:rPr>
          <w:rFonts w:hint="default"/>
        </w:rPr>
        <w:t>走到一个新的位置，</w:t>
      </w:r>
      <w:r>
        <w:t>调用</w:t>
      </w:r>
      <w:r>
        <w:rPr>
          <w:rFonts w:hint="default"/>
        </w:rPr>
        <w:t>findWay</w:t>
      </w:r>
      <w:r>
        <w:rPr>
          <w:rFonts w:hint="default"/>
        </w:rPr>
        <w:t>函数寻找新位置的下一个可能位置。</w:t>
      </w:r>
      <w:r>
        <w:rPr>
          <w:rFonts w:hint="default"/>
        </w:rPr>
        <w:t>findWay</w:t>
      </w:r>
      <w:r>
        <w:rPr>
          <w:rFonts w:hint="default"/>
        </w:rPr>
        <w:t>函数具有返回值，</w:t>
      </w:r>
      <w:r>
        <w:t>若</w:t>
      </w:r>
      <w:r>
        <w:rPr>
          <w:rFonts w:hint="default"/>
        </w:rPr>
        <w:t>s</w:t>
      </w:r>
      <w:r>
        <w:rPr>
          <w:rFonts w:hint="default"/>
        </w:rPr>
        <w:t>四周的位置中存在入口，</w:t>
      </w:r>
      <w:r>
        <w:t>则</w:t>
      </w:r>
      <w:r>
        <w:rPr>
          <w:rFonts w:hint="default"/>
        </w:rPr>
        <w:t>说明</w:t>
      </w:r>
      <w:r>
        <w:t>解谜</w:t>
      </w:r>
      <w:r>
        <w:rPr>
          <w:rFonts w:hint="default"/>
        </w:rPr>
        <w:t>成功，</w:t>
      </w:r>
      <w:r>
        <w:t>返回</w:t>
      </w:r>
      <w:r>
        <w:rPr>
          <w:rFonts w:hint="default"/>
        </w:rPr>
        <w:t>bool</w:t>
      </w:r>
      <w:r>
        <w:rPr>
          <w:rFonts w:hint="default"/>
        </w:rPr>
        <w:t>值为</w:t>
      </w:r>
      <w:r>
        <w:rPr>
          <w:rFonts w:hint="default"/>
        </w:rPr>
        <w:t>true</w:t>
      </w:r>
      <w:r>
        <w:rPr>
          <w:rFonts w:hint="default"/>
        </w:rPr>
        <w:t>，</w:t>
      </w:r>
      <w:r>
        <w:t>否则</w:t>
      </w:r>
      <w:r>
        <w:rPr>
          <w:rFonts w:hint="default"/>
        </w:rPr>
        <w:t>为</w:t>
      </w:r>
      <w:r>
        <w:rPr>
          <w:rFonts w:hint="default"/>
        </w:rPr>
        <w:t>false</w:t>
      </w:r>
      <w:r>
        <w:rPr>
          <w:rFonts w:hint="default"/>
        </w:rPr>
        <w:t>。</w:t>
      </w:r>
      <w:r>
        <w:t>当</w:t>
      </w:r>
      <w:r>
        <w:rPr>
          <w:rFonts w:hint="default"/>
        </w:rPr>
        <w:t>findWay</w:t>
      </w:r>
      <w:r>
        <w:rPr>
          <w:rFonts w:hint="default"/>
        </w:rPr>
        <w:t>的返回值为</w:t>
      </w:r>
      <w:r>
        <w:rPr>
          <w:rFonts w:hint="default"/>
        </w:rPr>
        <w:t>true</w:t>
      </w:r>
      <w:r>
        <w:rPr>
          <w:rFonts w:hint="default"/>
        </w:rPr>
        <w:t>时，</w:t>
      </w:r>
      <w:r>
        <w:t>停止</w:t>
      </w:r>
      <w:r>
        <w:rPr>
          <w:rFonts w:hint="default"/>
        </w:rPr>
        <w:t>while</w:t>
      </w:r>
      <w:r>
        <w:t>循环</w:t>
      </w:r>
      <w:r>
        <w:rPr>
          <w:rFonts w:hint="default"/>
        </w:rPr>
        <w:t>。</w:t>
      </w:r>
    </w:p>
    <w:p w14:paraId="0FA2D1EC" w14:textId="1BA62BE4" w:rsidR="00966F88" w:rsidRDefault="001D0AC7" w:rsidP="007334DC">
      <w:pPr>
        <w:rPr>
          <w:rFonts w:hint="default"/>
        </w:rPr>
      </w:pPr>
      <w:r>
        <w:t>最后一次</w:t>
      </w:r>
      <w:r>
        <w:rPr>
          <w:rFonts w:hint="default"/>
        </w:rPr>
        <w:t>在</w:t>
      </w:r>
      <w:r>
        <w:t>扫描</w:t>
      </w:r>
      <w:r>
        <w:rPr>
          <w:rFonts w:hint="default"/>
        </w:rPr>
        <w:t>发现入口后推出循环，</w:t>
      </w:r>
      <w:r>
        <w:t>此时</w:t>
      </w:r>
      <w:r>
        <w:rPr>
          <w:rFonts w:hint="default"/>
        </w:rPr>
        <w:t>入口位置没被压入</w:t>
      </w:r>
      <w:r>
        <w:rPr>
          <w:rFonts w:hint="default"/>
        </w:rPr>
        <w:t>path</w:t>
      </w:r>
      <w:r>
        <w:rPr>
          <w:rFonts w:hint="default"/>
        </w:rPr>
        <w:t>栈中，</w:t>
      </w:r>
      <w:r>
        <w:t>因此</w:t>
      </w:r>
      <w:r>
        <w:rPr>
          <w:rFonts w:hint="default"/>
        </w:rPr>
        <w:t>循环结束后要补上入口的位置坐标。</w:t>
      </w:r>
    </w:p>
    <w:p w14:paraId="4158E9AF" w14:textId="77777777" w:rsidR="007334DC" w:rsidRDefault="007334DC" w:rsidP="007334DC">
      <w:pPr>
        <w:rPr>
          <w:rFonts w:hint="default"/>
        </w:rPr>
      </w:pPr>
    </w:p>
    <w:p w14:paraId="0B09AD2D" w14:textId="77777777" w:rsidR="007334DC" w:rsidRDefault="007334DC" w:rsidP="007334DC">
      <w:pPr>
        <w:rPr>
          <w:rFonts w:hint="default"/>
        </w:rPr>
      </w:pPr>
    </w:p>
    <w:p w14:paraId="209DEF8A" w14:textId="662F4B7D" w:rsidR="00BC1B33" w:rsidRDefault="00265ED3" w:rsidP="00BC1B33">
      <w:pPr>
        <w:pStyle w:val="20"/>
        <w:rPr>
          <w:rFonts w:ascii="Adobe Song Std L" w:eastAsia="Adobe Song Std L" w:hAnsi="Adobe Song Std L" w:cs="Arial Unicode MS"/>
          <w:lang w:val="zh-CN"/>
        </w:rPr>
      </w:pPr>
      <w:bookmarkStart w:id="33" w:name="_Toc503277487"/>
      <w:r>
        <w:rPr>
          <w:rFonts w:ascii="Adobe Song Std L" w:eastAsia="Adobe Song Std L" w:hAnsi="Adobe Song Std L" w:cs="Arial Unicode MS"/>
          <w:lang w:val="zh-CN"/>
        </w:rPr>
        <w:t>3.4</w:t>
      </w:r>
      <w:r w:rsidR="00BC1B33" w:rsidRPr="00BC1B33">
        <w:rPr>
          <w:rFonts w:ascii="Adobe Song Std L" w:eastAsia="Adobe Song Std L" w:hAnsi="Adobe Song Std L" w:cs="Arial Unicode MS"/>
          <w:lang w:val="zh-CN"/>
        </w:rPr>
        <w:t>输出迷宫路径</w:t>
      </w:r>
      <w:bookmarkEnd w:id="33"/>
    </w:p>
    <w:p w14:paraId="648B8C4B" w14:textId="43D1FD38" w:rsidR="00BC1B33" w:rsidRDefault="00BC1B33" w:rsidP="00BC1B33">
      <w:pPr>
        <w:rPr>
          <w:rFonts w:hint="default"/>
        </w:rPr>
      </w:pPr>
    </w:p>
    <w:p w14:paraId="5891FDE0" w14:textId="2C3D2A33" w:rsidR="00BC1B33" w:rsidRPr="00BC1B33" w:rsidRDefault="00BC1B33" w:rsidP="00BC1B33">
      <w:pPr>
        <w:pStyle w:val="a8"/>
        <w:rPr>
          <w:rFonts w:asciiTheme="minorHAnsi" w:eastAsiaTheme="minorHAnsi" w:hAnsiTheme="minorHAnsi" w:cs="Arial Unicode MS"/>
          <w:b w:val="0"/>
          <w:bCs w:val="0"/>
          <w:shd w:val="clear" w:color="auto" w:fill="FFFFFF"/>
          <w:lang w:val="zh-CN"/>
        </w:rPr>
      </w:pPr>
      <w:r>
        <w:rPr>
          <w:rFonts w:asciiTheme="minorHAnsi" w:eastAsiaTheme="minorHAnsi" w:hAnsiTheme="minorHAnsi" w:cs="Arial Unicode MS"/>
          <w:b w:val="0"/>
          <w:bCs w:val="0"/>
          <w:noProof/>
        </w:rPr>
        <mc:AlternateContent>
          <mc:Choice Requires="wps">
            <w:drawing>
              <wp:anchor distT="0" distB="0" distL="114300" distR="114300" simplePos="0" relativeHeight="251665408" behindDoc="0" locked="0" layoutInCell="1" allowOverlap="1" wp14:anchorId="604D960E" wp14:editId="6672BED9">
                <wp:simplePos x="0" y="0"/>
                <wp:positionH relativeFrom="column">
                  <wp:posOffset>-49530</wp:posOffset>
                </wp:positionH>
                <wp:positionV relativeFrom="paragraph">
                  <wp:posOffset>376555</wp:posOffset>
                </wp:positionV>
                <wp:extent cx="4457700" cy="2080260"/>
                <wp:effectExtent l="0" t="0" r="12700" b="9525"/>
                <wp:wrapTopAndBottom/>
                <wp:docPr id="7" name="文本框 7"/>
                <wp:cNvGraphicFramePr/>
                <a:graphic xmlns:a="http://schemas.openxmlformats.org/drawingml/2006/main">
                  <a:graphicData uri="http://schemas.microsoft.com/office/word/2010/wordprocessingShape">
                    <wps:wsp>
                      <wps:cNvSpPr txBox="1"/>
                      <wps:spPr>
                        <a:xfrm>
                          <a:off x="0" y="0"/>
                          <a:ext cx="4457700" cy="208026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B095608" w14:textId="77777777" w:rsidR="00BC1B33" w:rsidRDefault="00BC1B33" w:rsidP="00BC1B3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Theme="minorEastAsia" w:hAnsi="Menlo" w:cs="Menlo" w:hint="default"/>
                                <w:color w:val="007400"/>
                                <w:lang w:val="en-US"/>
                              </w:rPr>
                              <w:t>//</w:t>
                            </w:r>
                            <w:r>
                              <w:rPr>
                                <w:rFonts w:ascii="PingFang SC" w:eastAsia="PingFang SC" w:hAnsi="Menlo" w:cs="PingFang SC"/>
                                <w:color w:val="007400"/>
                                <w:lang w:val="en-US"/>
                              </w:rPr>
                              <w:t>输出结果</w:t>
                            </w:r>
                          </w:p>
                          <w:p w14:paraId="403642F4" w14:textId="77777777" w:rsidR="00BC1B33" w:rsidRDefault="00BC1B33" w:rsidP="00BC1B3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5C2699"/>
                                <w:lang w:val="en-US"/>
                              </w:rPr>
                              <w:t>cout</w:t>
                            </w:r>
                            <w:r>
                              <w:rPr>
                                <w:rFonts w:ascii="Menlo" w:eastAsia="PingFang SC" w:hAnsi="Menlo" w:cs="Menlo" w:hint="default"/>
                                <w:lang w:val="en-US"/>
                              </w:rPr>
                              <w:t>&lt;&lt;</w:t>
                            </w:r>
                            <w:r>
                              <w:rPr>
                                <w:rFonts w:ascii="Menlo" w:eastAsia="PingFang SC" w:hAnsi="Menlo" w:cs="Menlo" w:hint="default"/>
                                <w:color w:val="C41A16"/>
                                <w:lang w:val="en-US"/>
                              </w:rPr>
                              <w:t>"</w:t>
                            </w:r>
                            <w:r>
                              <w:rPr>
                                <w:rFonts w:ascii="PingFang SC" w:eastAsia="PingFang SC" w:hAnsi="Menlo" w:cs="PingFang SC"/>
                                <w:color w:val="C41A16"/>
                                <w:lang w:val="en-US"/>
                              </w:rPr>
                              <w:t>迷宫路径：</w:t>
                            </w:r>
                            <w:r>
                              <w:rPr>
                                <w:rFonts w:ascii="Menlo" w:eastAsia="PingFang SC" w:hAnsi="Menlo" w:cs="Menlo" w:hint="default"/>
                                <w:color w:val="C41A16"/>
                                <w:lang w:val="en-US"/>
                              </w:rPr>
                              <w:t>"</w:t>
                            </w:r>
                            <w:r>
                              <w:rPr>
                                <w:rFonts w:ascii="Menlo" w:eastAsia="PingFang SC" w:hAnsi="Menlo" w:cs="Menlo" w:hint="default"/>
                                <w:lang w:val="en-US"/>
                              </w:rPr>
                              <w:t>&lt;&lt;</w:t>
                            </w:r>
                            <w:r>
                              <w:rPr>
                                <w:rFonts w:ascii="Menlo" w:eastAsia="PingFang SC" w:hAnsi="Menlo" w:cs="Menlo" w:hint="default"/>
                                <w:color w:val="2E0D6E"/>
                                <w:lang w:val="en-US"/>
                              </w:rPr>
                              <w:t>endl</w:t>
                            </w:r>
                            <w:r>
                              <w:rPr>
                                <w:rFonts w:ascii="Menlo" w:eastAsia="PingFang SC" w:hAnsi="Menlo" w:cs="Menlo" w:hint="default"/>
                                <w:lang w:val="en-US"/>
                              </w:rPr>
                              <w:t>;</w:t>
                            </w:r>
                          </w:p>
                          <w:p w14:paraId="7CB36081" w14:textId="77777777" w:rsidR="00BC1B33" w:rsidRDefault="00BC1B33" w:rsidP="00BC1B3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for</w:t>
                            </w:r>
                            <w:r>
                              <w:rPr>
                                <w:rFonts w:ascii="Menlo" w:eastAsia="PingFang SC" w:hAnsi="Menlo" w:cs="Menlo" w:hint="default"/>
                                <w:lang w:val="en-US"/>
                              </w:rPr>
                              <w:t xml:space="preserve"> (; ; ) {</w:t>
                            </w:r>
                          </w:p>
                          <w:p w14:paraId="088A3B37" w14:textId="77777777" w:rsidR="00BC1B33" w:rsidRDefault="00BC1B33" w:rsidP="00BC1B3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5C2699"/>
                                <w:lang w:val="en-US"/>
                              </w:rPr>
                              <w:t>cout</w:t>
                            </w:r>
                            <w:r>
                              <w:rPr>
                                <w:rFonts w:ascii="Menlo" w:eastAsia="PingFang SC" w:hAnsi="Menlo" w:cs="Menlo" w:hint="default"/>
                                <w:lang w:val="en-US"/>
                              </w:rPr>
                              <w:t>&lt;&lt;solut1.</w:t>
                            </w:r>
                            <w:r>
                              <w:rPr>
                                <w:rFonts w:ascii="Menlo" w:eastAsia="PingFang SC" w:hAnsi="Menlo" w:cs="Menlo" w:hint="default"/>
                                <w:color w:val="3F6E74"/>
                                <w:lang w:val="en-US"/>
                              </w:rPr>
                              <w:t>_path</w:t>
                            </w:r>
                            <w:r>
                              <w:rPr>
                                <w:rFonts w:ascii="Menlo" w:eastAsia="PingFang SC" w:hAnsi="Menlo" w:cs="Menlo" w:hint="default"/>
                                <w:lang w:val="en-US"/>
                              </w:rPr>
                              <w:t>.</w:t>
                            </w:r>
                            <w:r>
                              <w:rPr>
                                <w:rFonts w:ascii="Menlo" w:eastAsia="PingFang SC" w:hAnsi="Menlo" w:cs="Menlo" w:hint="default"/>
                                <w:color w:val="2E0D6E"/>
                                <w:lang w:val="en-US"/>
                              </w:rPr>
                              <w:t>top</w:t>
                            </w:r>
                            <w:r>
                              <w:rPr>
                                <w:rFonts w:ascii="Menlo" w:eastAsia="PingFang SC" w:hAnsi="Menlo" w:cs="Menlo" w:hint="default"/>
                                <w:lang w:val="en-US"/>
                              </w:rPr>
                              <w:t>()&lt;&lt;</w:t>
                            </w:r>
                            <w:r>
                              <w:rPr>
                                <w:rFonts w:ascii="Menlo" w:eastAsia="PingFang SC" w:hAnsi="Menlo" w:cs="Menlo" w:hint="default"/>
                                <w:color w:val="C41A16"/>
                                <w:lang w:val="en-US"/>
                              </w:rPr>
                              <w:t>"-&gt;"</w:t>
                            </w:r>
                            <w:r>
                              <w:rPr>
                                <w:rFonts w:ascii="Menlo" w:eastAsia="PingFang SC" w:hAnsi="Menlo" w:cs="Menlo" w:hint="default"/>
                                <w:lang w:val="en-US"/>
                              </w:rPr>
                              <w:t>;</w:t>
                            </w:r>
                          </w:p>
                          <w:p w14:paraId="3A0E5452" w14:textId="77777777" w:rsidR="00BC1B33" w:rsidRDefault="00BC1B33" w:rsidP="00BC1B3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solut1.</w:t>
                            </w:r>
                            <w:r>
                              <w:rPr>
                                <w:rFonts w:ascii="Menlo" w:eastAsia="PingFang SC" w:hAnsi="Menlo" w:cs="Menlo" w:hint="default"/>
                                <w:color w:val="3F6E74"/>
                                <w:lang w:val="en-US"/>
                              </w:rPr>
                              <w:t>_path</w:t>
                            </w:r>
                            <w:r>
                              <w:rPr>
                                <w:rFonts w:ascii="Menlo" w:eastAsia="PingFang SC" w:hAnsi="Menlo" w:cs="Menlo" w:hint="default"/>
                                <w:lang w:val="en-US"/>
                              </w:rPr>
                              <w:t>.</w:t>
                            </w:r>
                            <w:r>
                              <w:rPr>
                                <w:rFonts w:ascii="Menlo" w:eastAsia="PingFang SC" w:hAnsi="Menlo" w:cs="Menlo" w:hint="default"/>
                                <w:color w:val="2E0D6E"/>
                                <w:lang w:val="en-US"/>
                              </w:rPr>
                              <w:t>pop</w:t>
                            </w:r>
                            <w:r>
                              <w:rPr>
                                <w:rFonts w:ascii="Menlo" w:eastAsia="PingFang SC" w:hAnsi="Menlo" w:cs="Menlo" w:hint="default"/>
                                <w:lang w:val="en-US"/>
                              </w:rPr>
                              <w:t>();</w:t>
                            </w:r>
                          </w:p>
                          <w:p w14:paraId="52C58F20" w14:textId="77777777" w:rsidR="00BC1B33" w:rsidRDefault="00BC1B33" w:rsidP="00BC1B3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 xml:space="preserve"> (solut1.</w:t>
                            </w:r>
                            <w:r>
                              <w:rPr>
                                <w:rFonts w:ascii="Menlo" w:eastAsia="PingFang SC" w:hAnsi="Menlo" w:cs="Menlo" w:hint="default"/>
                                <w:color w:val="3F6E74"/>
                                <w:lang w:val="en-US"/>
                              </w:rPr>
                              <w:t>_path</w:t>
                            </w:r>
                            <w:r>
                              <w:rPr>
                                <w:rFonts w:ascii="Menlo" w:eastAsia="PingFang SC" w:hAnsi="Menlo" w:cs="Menlo" w:hint="default"/>
                                <w:lang w:val="en-US"/>
                              </w:rPr>
                              <w:t>.</w:t>
                            </w:r>
                            <w:r>
                              <w:rPr>
                                <w:rFonts w:ascii="Menlo" w:eastAsia="PingFang SC" w:hAnsi="Menlo" w:cs="Menlo" w:hint="default"/>
                                <w:color w:val="2E0D6E"/>
                                <w:lang w:val="en-US"/>
                              </w:rPr>
                              <w:t>size</w:t>
                            </w:r>
                            <w:r>
                              <w:rPr>
                                <w:rFonts w:ascii="Menlo" w:eastAsia="PingFang SC" w:hAnsi="Menlo" w:cs="Menlo" w:hint="default"/>
                                <w:lang w:val="en-US"/>
                              </w:rPr>
                              <w:t>()==</w:t>
                            </w:r>
                            <w:r>
                              <w:rPr>
                                <w:rFonts w:ascii="Menlo" w:eastAsia="PingFang SC" w:hAnsi="Menlo" w:cs="Menlo" w:hint="default"/>
                                <w:color w:val="1C00CF"/>
                                <w:lang w:val="en-US"/>
                              </w:rPr>
                              <w:t>1</w:t>
                            </w:r>
                            <w:r>
                              <w:rPr>
                                <w:rFonts w:ascii="Menlo" w:eastAsia="PingFang SC" w:hAnsi="Menlo" w:cs="Menlo" w:hint="default"/>
                                <w:lang w:val="en-US"/>
                              </w:rPr>
                              <w:t>) {</w:t>
                            </w:r>
                          </w:p>
                          <w:p w14:paraId="0010A774" w14:textId="77777777" w:rsidR="00BC1B33" w:rsidRDefault="00BC1B33" w:rsidP="00BC1B3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5C2699"/>
                                <w:lang w:val="en-US"/>
                              </w:rPr>
                              <w:t>cout</w:t>
                            </w:r>
                            <w:r>
                              <w:rPr>
                                <w:rFonts w:ascii="Menlo" w:eastAsia="PingFang SC" w:hAnsi="Menlo" w:cs="Menlo" w:hint="default"/>
                                <w:lang w:val="en-US"/>
                              </w:rPr>
                              <w:t>&lt;&lt;solut1.</w:t>
                            </w:r>
                            <w:r>
                              <w:rPr>
                                <w:rFonts w:ascii="Menlo" w:eastAsia="PingFang SC" w:hAnsi="Menlo" w:cs="Menlo" w:hint="default"/>
                                <w:color w:val="3F6E74"/>
                                <w:lang w:val="en-US"/>
                              </w:rPr>
                              <w:t>_path</w:t>
                            </w:r>
                            <w:r>
                              <w:rPr>
                                <w:rFonts w:ascii="Menlo" w:eastAsia="PingFang SC" w:hAnsi="Menlo" w:cs="Menlo" w:hint="default"/>
                                <w:lang w:val="en-US"/>
                              </w:rPr>
                              <w:t>.</w:t>
                            </w:r>
                            <w:r>
                              <w:rPr>
                                <w:rFonts w:ascii="Menlo" w:eastAsia="PingFang SC" w:hAnsi="Menlo" w:cs="Menlo" w:hint="default"/>
                                <w:color w:val="2E0D6E"/>
                                <w:lang w:val="en-US"/>
                              </w:rPr>
                              <w:t>top</w:t>
                            </w:r>
                            <w:r>
                              <w:rPr>
                                <w:rFonts w:ascii="Menlo" w:eastAsia="PingFang SC" w:hAnsi="Menlo" w:cs="Menlo" w:hint="default"/>
                                <w:lang w:val="en-US"/>
                              </w:rPr>
                              <w:t>()&lt;&lt;</w:t>
                            </w:r>
                            <w:r>
                              <w:rPr>
                                <w:rFonts w:ascii="Menlo" w:eastAsia="PingFang SC" w:hAnsi="Menlo" w:cs="Menlo" w:hint="default"/>
                                <w:color w:val="2E0D6E"/>
                                <w:lang w:val="en-US"/>
                              </w:rPr>
                              <w:t>endl</w:t>
                            </w:r>
                            <w:r>
                              <w:rPr>
                                <w:rFonts w:ascii="Menlo" w:eastAsia="PingFang SC" w:hAnsi="Menlo" w:cs="Menlo" w:hint="default"/>
                                <w:lang w:val="en-US"/>
                              </w:rPr>
                              <w:t>;</w:t>
                            </w:r>
                          </w:p>
                          <w:p w14:paraId="19F4C50A" w14:textId="77777777" w:rsidR="00BC1B33" w:rsidRDefault="00BC1B33" w:rsidP="00BC1B3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solut1.</w:t>
                            </w:r>
                            <w:r>
                              <w:rPr>
                                <w:rFonts w:ascii="Menlo" w:eastAsia="PingFang SC" w:hAnsi="Menlo" w:cs="Menlo" w:hint="default"/>
                                <w:color w:val="3F6E74"/>
                                <w:lang w:val="en-US"/>
                              </w:rPr>
                              <w:t>_path</w:t>
                            </w:r>
                            <w:r>
                              <w:rPr>
                                <w:rFonts w:ascii="Menlo" w:eastAsia="PingFang SC" w:hAnsi="Menlo" w:cs="Menlo" w:hint="default"/>
                                <w:lang w:val="en-US"/>
                              </w:rPr>
                              <w:t>.</w:t>
                            </w:r>
                            <w:r>
                              <w:rPr>
                                <w:rFonts w:ascii="Menlo" w:eastAsia="PingFang SC" w:hAnsi="Menlo" w:cs="Menlo" w:hint="default"/>
                                <w:color w:val="2E0D6E"/>
                                <w:lang w:val="en-US"/>
                              </w:rPr>
                              <w:t>pop</w:t>
                            </w:r>
                            <w:r>
                              <w:rPr>
                                <w:rFonts w:ascii="Menlo" w:eastAsia="PingFang SC" w:hAnsi="Menlo" w:cs="Menlo" w:hint="default"/>
                                <w:lang w:val="en-US"/>
                              </w:rPr>
                              <w:t>();</w:t>
                            </w:r>
                          </w:p>
                          <w:p w14:paraId="5E37D771" w14:textId="77777777" w:rsidR="00BC1B33" w:rsidRDefault="00BC1B33" w:rsidP="00BC1B3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break</w:t>
                            </w:r>
                            <w:r>
                              <w:rPr>
                                <w:rFonts w:ascii="Menlo" w:eastAsia="PingFang SC" w:hAnsi="Menlo" w:cs="Menlo" w:hint="default"/>
                                <w:lang w:val="en-US"/>
                              </w:rPr>
                              <w:t>;</w:t>
                            </w:r>
                          </w:p>
                          <w:p w14:paraId="1F50E423" w14:textId="77777777" w:rsidR="00BC1B33" w:rsidRDefault="00BC1B33" w:rsidP="00BC1B3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7AF00F31" w14:textId="7D4CCB0F" w:rsidR="00BC1B33" w:rsidRDefault="00BC1B33" w:rsidP="00BC1B33">
                            <w:pPr>
                              <w:rPr>
                                <w:rFonts w:hint="default"/>
                              </w:rPr>
                            </w:pPr>
                            <w:r>
                              <w:rPr>
                                <w:rFonts w:ascii="Menlo" w:eastAsia="PingFang SC" w:hAnsi="Menlo" w:cs="Menlo" w:hint="default"/>
                                <w:lang w:val="en-US"/>
                              </w:rPr>
                              <w:t xml:space="preserve">    }</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anchor>
            </w:drawing>
          </mc:Choice>
          <mc:Fallback>
            <w:pict>
              <v:shape w14:anchorId="604D960E" id="_x6587__x672c__x6846__x0020_7" o:spid="_x0000_s1033" type="#_x0000_t202" style="position:absolute;margin-left:-3.9pt;margin-top:29.65pt;width:351pt;height:163.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" filled="f" stroked="f" strokeweight=".5pt">
                <v:textbox style="mso-fit-shape-to-text:t" inset="4pt,4pt,4pt,4pt">
                  <w:txbxContent>
                    <w:p w14:paraId="4B095608" w14:textId="77777777" w:rsidR="00BC1B33" w:rsidRDefault="00BC1B33" w:rsidP="00BC1B3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Theme="minorEastAsia" w:hAnsi="Menlo" w:cs="Menlo" w:hint="default"/>
                          <w:color w:val="007400"/>
                          <w:lang w:val="en-US"/>
                        </w:rPr>
                        <w:t>//</w:t>
                      </w:r>
                      <w:r>
                        <w:rPr>
                          <w:rFonts w:ascii="PingFang SC" w:eastAsia="PingFang SC" w:hAnsi="Menlo" w:cs="PingFang SC"/>
                          <w:color w:val="007400"/>
                          <w:lang w:val="en-US"/>
                        </w:rPr>
                        <w:t>输出结果</w:t>
                      </w:r>
                    </w:p>
                    <w:p w14:paraId="403642F4" w14:textId="77777777" w:rsidR="00BC1B33" w:rsidRDefault="00BC1B33" w:rsidP="00BC1B3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5C2699"/>
                          <w:lang w:val="en-US"/>
                        </w:rPr>
                        <w:t>cout</w:t>
                      </w:r>
                      <w:r>
                        <w:rPr>
                          <w:rFonts w:ascii="Menlo" w:eastAsia="PingFang SC" w:hAnsi="Menlo" w:cs="Menlo" w:hint="default"/>
                          <w:lang w:val="en-US"/>
                        </w:rPr>
                        <w:t>&lt;&lt;</w:t>
                      </w:r>
                      <w:r>
                        <w:rPr>
                          <w:rFonts w:ascii="Menlo" w:eastAsia="PingFang SC" w:hAnsi="Menlo" w:cs="Menlo" w:hint="default"/>
                          <w:color w:val="C41A16"/>
                          <w:lang w:val="en-US"/>
                        </w:rPr>
                        <w:t>"</w:t>
                      </w:r>
                      <w:r>
                        <w:rPr>
                          <w:rFonts w:ascii="PingFang SC" w:eastAsia="PingFang SC" w:hAnsi="Menlo" w:cs="PingFang SC"/>
                          <w:color w:val="C41A16"/>
                          <w:lang w:val="en-US"/>
                        </w:rPr>
                        <w:t>迷宫路径：</w:t>
                      </w:r>
                      <w:r>
                        <w:rPr>
                          <w:rFonts w:ascii="Menlo" w:eastAsia="PingFang SC" w:hAnsi="Menlo" w:cs="Menlo" w:hint="default"/>
                          <w:color w:val="C41A16"/>
                          <w:lang w:val="en-US"/>
                        </w:rPr>
                        <w:t>"</w:t>
                      </w:r>
                      <w:r>
                        <w:rPr>
                          <w:rFonts w:ascii="Menlo" w:eastAsia="PingFang SC" w:hAnsi="Menlo" w:cs="Menlo" w:hint="default"/>
                          <w:lang w:val="en-US"/>
                        </w:rPr>
                        <w:t>&lt;&lt;</w:t>
                      </w:r>
                      <w:r>
                        <w:rPr>
                          <w:rFonts w:ascii="Menlo" w:eastAsia="PingFang SC" w:hAnsi="Menlo" w:cs="Menlo" w:hint="default"/>
                          <w:color w:val="2E0D6E"/>
                          <w:lang w:val="en-US"/>
                        </w:rPr>
                        <w:t>endl</w:t>
                      </w:r>
                      <w:r>
                        <w:rPr>
                          <w:rFonts w:ascii="Menlo" w:eastAsia="PingFang SC" w:hAnsi="Menlo" w:cs="Menlo" w:hint="default"/>
                          <w:lang w:val="en-US"/>
                        </w:rPr>
                        <w:t>;</w:t>
                      </w:r>
                    </w:p>
                    <w:p w14:paraId="7CB36081" w14:textId="77777777" w:rsidR="00BC1B33" w:rsidRDefault="00BC1B33" w:rsidP="00BC1B3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for</w:t>
                      </w:r>
                      <w:r>
                        <w:rPr>
                          <w:rFonts w:ascii="Menlo" w:eastAsia="PingFang SC" w:hAnsi="Menlo" w:cs="Menlo" w:hint="default"/>
                          <w:lang w:val="en-US"/>
                        </w:rPr>
                        <w:t xml:space="preserve"> (</w:t>
                      </w:r>
                      <w:proofErr w:type="gramStart"/>
                      <w:r>
                        <w:rPr>
                          <w:rFonts w:ascii="Menlo" w:eastAsia="PingFang SC" w:hAnsi="Menlo" w:cs="Menlo" w:hint="default"/>
                          <w:lang w:val="en-US"/>
                        </w:rPr>
                        <w:t>; ;</w:t>
                      </w:r>
                      <w:proofErr w:type="gramEnd"/>
                      <w:r>
                        <w:rPr>
                          <w:rFonts w:ascii="Menlo" w:eastAsia="PingFang SC" w:hAnsi="Menlo" w:cs="Menlo" w:hint="default"/>
                          <w:lang w:val="en-US"/>
                        </w:rPr>
                        <w:t xml:space="preserve"> ) {</w:t>
                      </w:r>
                    </w:p>
                    <w:p w14:paraId="088A3B37" w14:textId="77777777" w:rsidR="00BC1B33" w:rsidRDefault="00BC1B33" w:rsidP="00BC1B3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5C2699"/>
                          <w:lang w:val="en-US"/>
                        </w:rPr>
                        <w:t>cout</w:t>
                      </w:r>
                      <w:r>
                        <w:rPr>
                          <w:rFonts w:ascii="Menlo" w:eastAsia="PingFang SC" w:hAnsi="Menlo" w:cs="Menlo" w:hint="default"/>
                          <w:lang w:val="en-US"/>
                        </w:rPr>
                        <w:t>&lt;&lt;</w:t>
                      </w:r>
                      <w:proofErr w:type="gramStart"/>
                      <w:r>
                        <w:rPr>
                          <w:rFonts w:ascii="Menlo" w:eastAsia="PingFang SC" w:hAnsi="Menlo" w:cs="Menlo" w:hint="default"/>
                          <w:lang w:val="en-US"/>
                        </w:rPr>
                        <w:t>solut1.</w:t>
                      </w:r>
                      <w:r>
                        <w:rPr>
                          <w:rFonts w:ascii="Menlo" w:eastAsia="PingFang SC" w:hAnsi="Menlo" w:cs="Menlo" w:hint="default"/>
                          <w:color w:val="3F6E74"/>
                          <w:lang w:val="en-US"/>
                        </w:rPr>
                        <w:t>_path</w:t>
                      </w:r>
                      <w:r>
                        <w:rPr>
                          <w:rFonts w:ascii="Menlo" w:eastAsia="PingFang SC" w:hAnsi="Menlo" w:cs="Menlo" w:hint="default"/>
                          <w:lang w:val="en-US"/>
                        </w:rPr>
                        <w:t>.</w:t>
                      </w:r>
                      <w:r>
                        <w:rPr>
                          <w:rFonts w:ascii="Menlo" w:eastAsia="PingFang SC" w:hAnsi="Menlo" w:cs="Menlo" w:hint="default"/>
                          <w:color w:val="2E0D6E"/>
                          <w:lang w:val="en-US"/>
                        </w:rPr>
                        <w:t>top</w:t>
                      </w:r>
                      <w:r>
                        <w:rPr>
                          <w:rFonts w:ascii="Menlo" w:eastAsia="PingFang SC" w:hAnsi="Menlo" w:cs="Menlo" w:hint="default"/>
                          <w:lang w:val="en-US"/>
                        </w:rPr>
                        <w:t>(</w:t>
                      </w:r>
                      <w:proofErr w:type="gramEnd"/>
                      <w:r>
                        <w:rPr>
                          <w:rFonts w:ascii="Menlo" w:eastAsia="PingFang SC" w:hAnsi="Menlo" w:cs="Menlo" w:hint="default"/>
                          <w:lang w:val="en-US"/>
                        </w:rPr>
                        <w:t>)&lt;&lt;</w:t>
                      </w:r>
                      <w:r>
                        <w:rPr>
                          <w:rFonts w:ascii="Menlo" w:eastAsia="PingFang SC" w:hAnsi="Menlo" w:cs="Menlo" w:hint="default"/>
                          <w:color w:val="C41A16"/>
                          <w:lang w:val="en-US"/>
                        </w:rPr>
                        <w:t>"-&gt;"</w:t>
                      </w:r>
                      <w:r>
                        <w:rPr>
                          <w:rFonts w:ascii="Menlo" w:eastAsia="PingFang SC" w:hAnsi="Menlo" w:cs="Menlo" w:hint="default"/>
                          <w:lang w:val="en-US"/>
                        </w:rPr>
                        <w:t>;</w:t>
                      </w:r>
                    </w:p>
                    <w:p w14:paraId="3A0E5452" w14:textId="77777777" w:rsidR="00BC1B33" w:rsidRDefault="00BC1B33" w:rsidP="00BC1B3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roofErr w:type="gramStart"/>
                      <w:r>
                        <w:rPr>
                          <w:rFonts w:ascii="Menlo" w:eastAsia="PingFang SC" w:hAnsi="Menlo" w:cs="Menlo" w:hint="default"/>
                          <w:lang w:val="en-US"/>
                        </w:rPr>
                        <w:t>solut1.</w:t>
                      </w:r>
                      <w:r>
                        <w:rPr>
                          <w:rFonts w:ascii="Menlo" w:eastAsia="PingFang SC" w:hAnsi="Menlo" w:cs="Menlo" w:hint="default"/>
                          <w:color w:val="3F6E74"/>
                          <w:lang w:val="en-US"/>
                        </w:rPr>
                        <w:t>_path</w:t>
                      </w:r>
                      <w:r>
                        <w:rPr>
                          <w:rFonts w:ascii="Menlo" w:eastAsia="PingFang SC" w:hAnsi="Menlo" w:cs="Menlo" w:hint="default"/>
                          <w:lang w:val="en-US"/>
                        </w:rPr>
                        <w:t>.</w:t>
                      </w:r>
                      <w:r>
                        <w:rPr>
                          <w:rFonts w:ascii="Menlo" w:eastAsia="PingFang SC" w:hAnsi="Menlo" w:cs="Menlo" w:hint="default"/>
                          <w:color w:val="2E0D6E"/>
                          <w:lang w:val="en-US"/>
                        </w:rPr>
                        <w:t>pop</w:t>
                      </w:r>
                      <w:r>
                        <w:rPr>
                          <w:rFonts w:ascii="Menlo" w:eastAsia="PingFang SC" w:hAnsi="Menlo" w:cs="Menlo" w:hint="default"/>
                          <w:lang w:val="en-US"/>
                        </w:rPr>
                        <w:t>(</w:t>
                      </w:r>
                      <w:proofErr w:type="gramEnd"/>
                      <w:r>
                        <w:rPr>
                          <w:rFonts w:ascii="Menlo" w:eastAsia="PingFang SC" w:hAnsi="Menlo" w:cs="Menlo" w:hint="default"/>
                          <w:lang w:val="en-US"/>
                        </w:rPr>
                        <w:t>);</w:t>
                      </w:r>
                    </w:p>
                    <w:p w14:paraId="52C58F20" w14:textId="77777777" w:rsidR="00BC1B33" w:rsidRDefault="00BC1B33" w:rsidP="00BC1B3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if</w:t>
                      </w:r>
                      <w:r>
                        <w:rPr>
                          <w:rFonts w:ascii="Menlo" w:eastAsia="PingFang SC" w:hAnsi="Menlo" w:cs="Menlo" w:hint="default"/>
                          <w:lang w:val="en-US"/>
                        </w:rPr>
                        <w:t xml:space="preserve"> (solut</w:t>
                      </w:r>
                      <w:proofErr w:type="gramStart"/>
                      <w:r>
                        <w:rPr>
                          <w:rFonts w:ascii="Menlo" w:eastAsia="PingFang SC" w:hAnsi="Menlo" w:cs="Menlo" w:hint="default"/>
                          <w:lang w:val="en-US"/>
                        </w:rPr>
                        <w:t>1.</w:t>
                      </w:r>
                      <w:r>
                        <w:rPr>
                          <w:rFonts w:ascii="Menlo" w:eastAsia="PingFang SC" w:hAnsi="Menlo" w:cs="Menlo" w:hint="default"/>
                          <w:color w:val="3F6E74"/>
                          <w:lang w:val="en-US"/>
                        </w:rPr>
                        <w:t>_</w:t>
                      </w:r>
                      <w:proofErr w:type="gramEnd"/>
                      <w:r>
                        <w:rPr>
                          <w:rFonts w:ascii="Menlo" w:eastAsia="PingFang SC" w:hAnsi="Menlo" w:cs="Menlo" w:hint="default"/>
                          <w:color w:val="3F6E74"/>
                          <w:lang w:val="en-US"/>
                        </w:rPr>
                        <w:t>path</w:t>
                      </w:r>
                      <w:r>
                        <w:rPr>
                          <w:rFonts w:ascii="Menlo" w:eastAsia="PingFang SC" w:hAnsi="Menlo" w:cs="Menlo" w:hint="default"/>
                          <w:lang w:val="en-US"/>
                        </w:rPr>
                        <w:t>.</w:t>
                      </w:r>
                      <w:r>
                        <w:rPr>
                          <w:rFonts w:ascii="Menlo" w:eastAsia="PingFang SC" w:hAnsi="Menlo" w:cs="Menlo" w:hint="default"/>
                          <w:color w:val="2E0D6E"/>
                          <w:lang w:val="en-US"/>
                        </w:rPr>
                        <w:t>size</w:t>
                      </w:r>
                      <w:r>
                        <w:rPr>
                          <w:rFonts w:ascii="Menlo" w:eastAsia="PingFang SC" w:hAnsi="Menlo" w:cs="Menlo" w:hint="default"/>
                          <w:lang w:val="en-US"/>
                        </w:rPr>
                        <w:t>()==</w:t>
                      </w:r>
                      <w:r>
                        <w:rPr>
                          <w:rFonts w:ascii="Menlo" w:eastAsia="PingFang SC" w:hAnsi="Menlo" w:cs="Menlo" w:hint="default"/>
                          <w:color w:val="1C00CF"/>
                          <w:lang w:val="en-US"/>
                        </w:rPr>
                        <w:t>1</w:t>
                      </w:r>
                      <w:r>
                        <w:rPr>
                          <w:rFonts w:ascii="Menlo" w:eastAsia="PingFang SC" w:hAnsi="Menlo" w:cs="Menlo" w:hint="default"/>
                          <w:lang w:val="en-US"/>
                        </w:rPr>
                        <w:t>) {</w:t>
                      </w:r>
                    </w:p>
                    <w:p w14:paraId="0010A774" w14:textId="77777777" w:rsidR="00BC1B33" w:rsidRDefault="00BC1B33" w:rsidP="00BC1B3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5C2699"/>
                          <w:lang w:val="en-US"/>
                        </w:rPr>
                        <w:t>cout</w:t>
                      </w:r>
                      <w:r>
                        <w:rPr>
                          <w:rFonts w:ascii="Menlo" w:eastAsia="PingFang SC" w:hAnsi="Menlo" w:cs="Menlo" w:hint="default"/>
                          <w:lang w:val="en-US"/>
                        </w:rPr>
                        <w:t>&lt;&lt;</w:t>
                      </w:r>
                      <w:proofErr w:type="gramStart"/>
                      <w:r>
                        <w:rPr>
                          <w:rFonts w:ascii="Menlo" w:eastAsia="PingFang SC" w:hAnsi="Menlo" w:cs="Menlo" w:hint="default"/>
                          <w:lang w:val="en-US"/>
                        </w:rPr>
                        <w:t>solut1.</w:t>
                      </w:r>
                      <w:r>
                        <w:rPr>
                          <w:rFonts w:ascii="Menlo" w:eastAsia="PingFang SC" w:hAnsi="Menlo" w:cs="Menlo" w:hint="default"/>
                          <w:color w:val="3F6E74"/>
                          <w:lang w:val="en-US"/>
                        </w:rPr>
                        <w:t>_path</w:t>
                      </w:r>
                      <w:r>
                        <w:rPr>
                          <w:rFonts w:ascii="Menlo" w:eastAsia="PingFang SC" w:hAnsi="Menlo" w:cs="Menlo" w:hint="default"/>
                          <w:lang w:val="en-US"/>
                        </w:rPr>
                        <w:t>.</w:t>
                      </w:r>
                      <w:r>
                        <w:rPr>
                          <w:rFonts w:ascii="Menlo" w:eastAsia="PingFang SC" w:hAnsi="Menlo" w:cs="Menlo" w:hint="default"/>
                          <w:color w:val="2E0D6E"/>
                          <w:lang w:val="en-US"/>
                        </w:rPr>
                        <w:t>top</w:t>
                      </w:r>
                      <w:r>
                        <w:rPr>
                          <w:rFonts w:ascii="Menlo" w:eastAsia="PingFang SC" w:hAnsi="Menlo" w:cs="Menlo" w:hint="default"/>
                          <w:lang w:val="en-US"/>
                        </w:rPr>
                        <w:t>(</w:t>
                      </w:r>
                      <w:proofErr w:type="gramEnd"/>
                      <w:r>
                        <w:rPr>
                          <w:rFonts w:ascii="Menlo" w:eastAsia="PingFang SC" w:hAnsi="Menlo" w:cs="Menlo" w:hint="default"/>
                          <w:lang w:val="en-US"/>
                        </w:rPr>
                        <w:t>)&lt;&lt;</w:t>
                      </w:r>
                      <w:r>
                        <w:rPr>
                          <w:rFonts w:ascii="Menlo" w:eastAsia="PingFang SC" w:hAnsi="Menlo" w:cs="Menlo" w:hint="default"/>
                          <w:color w:val="2E0D6E"/>
                          <w:lang w:val="en-US"/>
                        </w:rPr>
                        <w:t>endl</w:t>
                      </w:r>
                      <w:r>
                        <w:rPr>
                          <w:rFonts w:ascii="Menlo" w:eastAsia="PingFang SC" w:hAnsi="Menlo" w:cs="Menlo" w:hint="default"/>
                          <w:lang w:val="en-US"/>
                        </w:rPr>
                        <w:t>;</w:t>
                      </w:r>
                    </w:p>
                    <w:p w14:paraId="19F4C50A" w14:textId="77777777" w:rsidR="00BC1B33" w:rsidRDefault="00BC1B33" w:rsidP="00BC1B3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roofErr w:type="gramStart"/>
                      <w:r>
                        <w:rPr>
                          <w:rFonts w:ascii="Menlo" w:eastAsia="PingFang SC" w:hAnsi="Menlo" w:cs="Menlo" w:hint="default"/>
                          <w:lang w:val="en-US"/>
                        </w:rPr>
                        <w:t>solut1.</w:t>
                      </w:r>
                      <w:r>
                        <w:rPr>
                          <w:rFonts w:ascii="Menlo" w:eastAsia="PingFang SC" w:hAnsi="Menlo" w:cs="Menlo" w:hint="default"/>
                          <w:color w:val="3F6E74"/>
                          <w:lang w:val="en-US"/>
                        </w:rPr>
                        <w:t>_path</w:t>
                      </w:r>
                      <w:r>
                        <w:rPr>
                          <w:rFonts w:ascii="Menlo" w:eastAsia="PingFang SC" w:hAnsi="Menlo" w:cs="Menlo" w:hint="default"/>
                          <w:lang w:val="en-US"/>
                        </w:rPr>
                        <w:t>.</w:t>
                      </w:r>
                      <w:r>
                        <w:rPr>
                          <w:rFonts w:ascii="Menlo" w:eastAsia="PingFang SC" w:hAnsi="Menlo" w:cs="Menlo" w:hint="default"/>
                          <w:color w:val="2E0D6E"/>
                          <w:lang w:val="en-US"/>
                        </w:rPr>
                        <w:t>pop</w:t>
                      </w:r>
                      <w:r>
                        <w:rPr>
                          <w:rFonts w:ascii="Menlo" w:eastAsia="PingFang SC" w:hAnsi="Menlo" w:cs="Menlo" w:hint="default"/>
                          <w:lang w:val="en-US"/>
                        </w:rPr>
                        <w:t>(</w:t>
                      </w:r>
                      <w:proofErr w:type="gramEnd"/>
                      <w:r>
                        <w:rPr>
                          <w:rFonts w:ascii="Menlo" w:eastAsia="PingFang SC" w:hAnsi="Menlo" w:cs="Menlo" w:hint="default"/>
                          <w:lang w:val="en-US"/>
                        </w:rPr>
                        <w:t>);</w:t>
                      </w:r>
                    </w:p>
                    <w:p w14:paraId="5E37D771" w14:textId="77777777" w:rsidR="00BC1B33" w:rsidRDefault="00BC1B33" w:rsidP="00BC1B3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r>
                        <w:rPr>
                          <w:rFonts w:ascii="Menlo" w:eastAsia="PingFang SC" w:hAnsi="Menlo" w:cs="Menlo" w:hint="default"/>
                          <w:color w:val="AA0D91"/>
                          <w:lang w:val="en-US"/>
                        </w:rPr>
                        <w:t>break</w:t>
                      </w:r>
                      <w:r>
                        <w:rPr>
                          <w:rFonts w:ascii="Menlo" w:eastAsia="PingFang SC" w:hAnsi="Menlo" w:cs="Menlo" w:hint="default"/>
                          <w:lang w:val="en-US"/>
                        </w:rPr>
                        <w:t>;</w:t>
                      </w:r>
                    </w:p>
                    <w:p w14:paraId="1F50E423" w14:textId="77777777" w:rsidR="00BC1B33" w:rsidRDefault="00BC1B33" w:rsidP="00BC1B33">
                      <w:pPr>
                        <w:pBdr>
                          <w:top w:val="none" w:sz="0" w:space="0" w:color="auto"/>
                          <w:left w:val="none" w:sz="0" w:space="0" w:color="auto"/>
                          <w:bottom w:val="none" w:sz="0" w:space="0" w:color="auto"/>
                          <w:right w:val="none" w:sz="0" w:space="0" w:color="auto"/>
                          <w:between w:val="none" w:sz="0" w:space="0" w:color="auto"/>
                          <w:bar w:val="none" w:sz="0" w:color="auto"/>
                        </w:pBdr>
                        <w:tabs>
                          <w:tab w:val="left" w:pos="543"/>
                        </w:tabs>
                        <w:autoSpaceDE w:val="0"/>
                        <w:autoSpaceDN w:val="0"/>
                        <w:adjustRightInd w:val="0"/>
                        <w:rPr>
                          <w:rFonts w:ascii="Menlo" w:eastAsia="PingFang SC" w:hAnsi="Menlo" w:cs="Menlo" w:hint="default"/>
                          <w:lang w:val="en-US"/>
                        </w:rPr>
                      </w:pPr>
                      <w:r>
                        <w:rPr>
                          <w:rFonts w:ascii="Menlo" w:eastAsia="PingFang SC" w:hAnsi="Menlo" w:cs="Menlo" w:hint="default"/>
                          <w:lang w:val="en-US"/>
                        </w:rPr>
                        <w:t xml:space="preserve">        }</w:t>
                      </w:r>
                    </w:p>
                    <w:p w14:paraId="7AF00F31" w14:textId="7D4CCB0F" w:rsidR="00BC1B33" w:rsidRDefault="00BC1B33" w:rsidP="00BC1B33">
                      <w:r>
                        <w:rPr>
                          <w:rFonts w:ascii="Menlo" w:eastAsia="PingFang SC" w:hAnsi="Menlo" w:cs="Menlo" w:hint="default"/>
                          <w:lang w:val="en-US"/>
                        </w:rPr>
                        <w:t xml:space="preserve">    }</w:t>
                      </w:r>
                    </w:p>
                  </w:txbxContent>
                </v:textbox>
                <w10:wrap type="topAndBottom"/>
              </v:shape>
            </w:pict>
          </mc:Fallback>
        </mc:AlternateContent>
      </w:r>
      <w:r w:rsidRPr="00BC1B33">
        <w:rPr>
          <w:rFonts w:asciiTheme="minorHAnsi" w:eastAsiaTheme="minorHAnsi" w:hAnsiTheme="minorHAnsi" w:cs="Arial Unicode MS"/>
          <w:b w:val="0"/>
          <w:bCs w:val="0"/>
          <w:shd w:val="clear" w:color="auto" w:fill="FFFFFF"/>
          <w:lang w:val="zh-CN"/>
        </w:rPr>
        <w:t>核心代码</w:t>
      </w:r>
    </w:p>
    <w:p w14:paraId="65FB53DA" w14:textId="358436F5" w:rsidR="00BC1B33" w:rsidRDefault="00BC1B33" w:rsidP="007334DC">
      <w:pPr>
        <w:rPr>
          <w:rFonts w:hint="default"/>
        </w:rPr>
      </w:pPr>
    </w:p>
    <w:p w14:paraId="6085A2BD" w14:textId="01C114AA" w:rsidR="00BC1B33" w:rsidRPr="00BC1B33" w:rsidRDefault="00BC1B33" w:rsidP="00BC1B33">
      <w:pPr>
        <w:pStyle w:val="a8"/>
        <w:rPr>
          <w:rFonts w:asciiTheme="minorHAnsi" w:eastAsiaTheme="minorHAnsi" w:hAnsiTheme="minorHAnsi" w:cs="Arial Unicode MS"/>
          <w:b w:val="0"/>
          <w:bCs w:val="0"/>
          <w:shd w:val="clear" w:color="auto" w:fill="FFFFFF"/>
          <w:lang w:val="zh-CN"/>
        </w:rPr>
      </w:pPr>
      <w:r w:rsidRPr="00BC1B33">
        <w:rPr>
          <w:rFonts w:asciiTheme="minorHAnsi" w:eastAsiaTheme="minorHAnsi" w:hAnsiTheme="minorHAnsi" w:cs="Arial Unicode MS"/>
          <w:b w:val="0"/>
          <w:bCs w:val="0"/>
          <w:shd w:val="clear" w:color="auto" w:fill="FFFFFF"/>
          <w:lang w:val="zh-CN"/>
        </w:rPr>
        <w:t>说明</w:t>
      </w:r>
    </w:p>
    <w:p w14:paraId="674275BA" w14:textId="21D8FEBA" w:rsidR="00BC1B33" w:rsidRDefault="00BC1B33" w:rsidP="007334DC">
      <w:pPr>
        <w:rPr>
          <w:rFonts w:hint="default"/>
        </w:rPr>
      </w:pPr>
      <w:r>
        <w:t>依次</w:t>
      </w:r>
      <w:r>
        <w:rPr>
          <w:rFonts w:hint="default"/>
        </w:rPr>
        <w:t>弹出记录路径的</w:t>
      </w:r>
      <w:r>
        <w:rPr>
          <w:rFonts w:hint="default"/>
        </w:rPr>
        <w:t>path</w:t>
      </w:r>
      <w:r>
        <w:rPr>
          <w:rFonts w:hint="default"/>
        </w:rPr>
        <w:t>栈内的元素，</w:t>
      </w:r>
      <w:r>
        <w:t>并</w:t>
      </w:r>
      <w:r>
        <w:rPr>
          <w:rFonts w:hint="default"/>
        </w:rPr>
        <w:t>输出，</w:t>
      </w:r>
      <w:r>
        <w:t>得到</w:t>
      </w:r>
      <w:r>
        <w:rPr>
          <w:rFonts w:hint="default"/>
        </w:rPr>
        <w:t>结果</w:t>
      </w:r>
      <w:r w:rsidR="00242E1C">
        <w:rPr>
          <w:rFonts w:hint="default"/>
        </w:rPr>
        <w:t>。</w:t>
      </w:r>
    </w:p>
    <w:p w14:paraId="5B1071A2" w14:textId="77777777" w:rsidR="00BC1B33" w:rsidRPr="007334DC" w:rsidRDefault="00BC1B33" w:rsidP="007334DC">
      <w:pPr>
        <w:rPr>
          <w:rFonts w:hint="default"/>
        </w:rPr>
      </w:pPr>
    </w:p>
    <w:p w14:paraId="6A1D06B4" w14:textId="77777777" w:rsidR="00D00E32" w:rsidRDefault="001D6D67">
      <w:pPr>
        <w:pStyle w:val="a7"/>
      </w:pPr>
      <w:bookmarkStart w:id="34" w:name="_Toc27"/>
      <w:bookmarkStart w:id="35" w:name="_Toc503277488"/>
      <w:r>
        <w:rPr>
          <w:rFonts w:eastAsia="Arial Unicode MS" w:cs="Arial Unicode MS"/>
        </w:rPr>
        <w:t>4.</w:t>
      </w:r>
      <w:r>
        <w:rPr>
          <w:rFonts w:ascii="Arial Unicode MS" w:hAnsi="Arial Unicode MS" w:cs="Arial Unicode MS" w:hint="eastAsia"/>
          <w:lang w:val="zh-CN"/>
        </w:rPr>
        <w:t>测试</w:t>
      </w:r>
      <w:bookmarkEnd w:id="34"/>
      <w:bookmarkEnd w:id="35"/>
    </w:p>
    <w:p w14:paraId="3B03E541" w14:textId="77777777" w:rsidR="00C20CE4" w:rsidRDefault="00C20CE4">
      <w:pPr>
        <w:rPr>
          <w:rFonts w:hint="default"/>
        </w:rPr>
      </w:pPr>
    </w:p>
    <w:p w14:paraId="45D8502A" w14:textId="769DE962" w:rsidR="00265ED3" w:rsidRPr="00D8667B" w:rsidRDefault="00D8667B" w:rsidP="00D8667B">
      <w:pPr>
        <w:pStyle w:val="20"/>
        <w:rPr>
          <w:rFonts w:ascii="Adobe Song Std L" w:eastAsia="Adobe Song Std L" w:hAnsi="Adobe Song Std L" w:cs="Arial Unicode MS"/>
          <w:lang w:val="zh-CN"/>
        </w:rPr>
      </w:pPr>
      <w:bookmarkStart w:id="36" w:name="_Toc503277489"/>
      <w:r w:rsidRPr="00D8667B">
        <w:rPr>
          <w:rFonts w:ascii="Adobe Song Std L" w:eastAsia="Adobe Song Std L" w:hAnsi="Adobe Song Std L" w:cs="Arial Unicode MS"/>
          <w:lang w:val="zh-CN"/>
        </w:rPr>
        <w:lastRenderedPageBreak/>
        <w:t>4.1</w:t>
      </w:r>
      <w:r w:rsidR="00265ED3" w:rsidRPr="00D8667B">
        <w:rPr>
          <w:rFonts w:ascii="Adobe Song Std L" w:eastAsia="Adobe Song Std L" w:hAnsi="Adobe Song Std L" w:cs="Arial Unicode MS"/>
          <w:lang w:val="zh-CN"/>
        </w:rPr>
        <w:t>只有一种解法的地图</w:t>
      </w:r>
      <w:bookmarkEnd w:id="36"/>
    </w:p>
    <w:p w14:paraId="072E0715" w14:textId="5738AF1C" w:rsidR="00265ED3" w:rsidRPr="00044B61" w:rsidRDefault="00C86A99">
      <w:pPr>
        <w:rPr>
          <w:rFonts w:ascii="Adobe Song Std L" w:eastAsia="Adobe Song Std L" w:hAnsi="Adobe Song Std L" w:hint="default"/>
          <w:lang w:val="en-US"/>
        </w:rPr>
      </w:pPr>
      <w:r>
        <w:rPr>
          <w:rFonts w:ascii="Adobe Song Std L" w:eastAsia="Adobe Song Std L" w:hAnsi="Adobe Song Std L" w:hint="default"/>
          <w:noProof/>
          <w:lang w:val="en-US"/>
        </w:rPr>
        <w:drawing>
          <wp:inline distT="0" distB="0" distL="0" distR="0" wp14:anchorId="34A2A11C" wp14:editId="1F98BB38">
            <wp:extent cx="5666479" cy="3198937"/>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18-01-09 16.06.50.png"/>
                    <pic:cNvPicPr/>
                  </pic:nvPicPr>
                  <pic:blipFill rotWithShape="1">
                    <a:blip r:embed="rId8">
                      <a:extLst>
                        <a:ext uri="{28A0092B-C50C-407E-A947-70E740481C1C}">
                          <a14:useLocalDpi xmlns:a14="http://schemas.microsoft.com/office/drawing/2010/main" val="0"/>
                        </a:ext>
                      </a:extLst>
                    </a:blip>
                    <a:srcRect l="10109" t="25555" r="46535" b="35285"/>
                    <a:stretch/>
                  </pic:blipFill>
                  <pic:spPr bwMode="auto">
                    <a:xfrm>
                      <a:off x="0" y="0"/>
                      <a:ext cx="5682666" cy="3208075"/>
                    </a:xfrm>
                    <a:prstGeom prst="rect">
                      <a:avLst/>
                    </a:prstGeom>
                    <a:ln>
                      <a:noFill/>
                    </a:ln>
                    <a:extLst>
                      <a:ext uri="{53640926-AAD7-44D8-BBD7-CCE9431645EC}">
                        <a14:shadowObscured xmlns:a14="http://schemas.microsoft.com/office/drawing/2010/main"/>
                      </a:ext>
                    </a:extLst>
                  </pic:spPr>
                </pic:pic>
              </a:graphicData>
            </a:graphic>
          </wp:inline>
        </w:drawing>
      </w:r>
    </w:p>
    <w:p w14:paraId="0BD255CC" w14:textId="1D328039" w:rsidR="00265ED3" w:rsidRDefault="00D8667B" w:rsidP="00D8667B">
      <w:pPr>
        <w:pStyle w:val="20"/>
        <w:rPr>
          <w:rFonts w:ascii="Adobe Song Std L" w:eastAsia="Adobe Song Std L" w:hAnsi="Adobe Song Std L" w:cs="Arial Unicode MS"/>
          <w:lang w:val="zh-CN"/>
        </w:rPr>
      </w:pPr>
      <w:bookmarkStart w:id="37" w:name="_Toc503277490"/>
      <w:r w:rsidRPr="00D8667B">
        <w:rPr>
          <w:rFonts w:ascii="Adobe Song Std L" w:eastAsia="Adobe Song Std L" w:hAnsi="Adobe Song Std L" w:cs="Arial Unicode MS"/>
          <w:lang w:val="zh-CN"/>
        </w:rPr>
        <w:t>4</w:t>
      </w:r>
      <w:r w:rsidR="00265ED3" w:rsidRPr="00D8667B">
        <w:rPr>
          <w:rFonts w:ascii="Adobe Song Std L" w:eastAsia="Adobe Song Std L" w:hAnsi="Adobe Song Std L" w:cs="Arial Unicode MS"/>
          <w:lang w:val="zh-CN"/>
        </w:rPr>
        <w:t>.2有多种解法的地图</w:t>
      </w:r>
      <w:bookmarkEnd w:id="37"/>
    </w:p>
    <w:p w14:paraId="2E9B54FC" w14:textId="05259DE2" w:rsidR="00044B61" w:rsidRPr="00044B61" w:rsidRDefault="00044B61" w:rsidP="00044B61">
      <w:pPr>
        <w:rPr>
          <w:rFonts w:hint="default"/>
        </w:rPr>
      </w:pPr>
      <w:r>
        <w:rPr>
          <w:rFonts w:hint="default"/>
        </w:rPr>
        <w:t>程序只会输出最先找到的一个</w:t>
      </w:r>
      <w:r>
        <w:t>解法</w:t>
      </w:r>
      <w:r w:rsidR="00C86A99">
        <w:rPr>
          <w:rFonts w:hint="default"/>
        </w:rPr>
        <w:t>，</w:t>
      </w:r>
      <w:r w:rsidR="00C86A99">
        <w:t>不一定是</w:t>
      </w:r>
      <w:r w:rsidR="00C86A99">
        <w:rPr>
          <w:rFonts w:hint="default"/>
        </w:rPr>
        <w:t>最短路径。</w:t>
      </w:r>
    </w:p>
    <w:p w14:paraId="122598E0" w14:textId="41ACAE7E" w:rsidR="00265ED3" w:rsidRPr="00D8667B" w:rsidRDefault="00044B61">
      <w:pPr>
        <w:rPr>
          <w:rFonts w:ascii="Adobe Song Std L" w:eastAsia="Adobe Song Std L" w:hAnsi="Adobe Song Std L" w:hint="default"/>
        </w:rPr>
      </w:pPr>
      <w:r>
        <w:rPr>
          <w:rFonts w:ascii="Adobe Song Std L" w:eastAsia="Adobe Song Std L" w:hAnsi="Adobe Song Std L"/>
          <w:noProof/>
          <w:lang w:val="en-US"/>
        </w:rPr>
        <w:drawing>
          <wp:inline distT="0" distB="0" distL="0" distR="0" wp14:anchorId="18AEE51A" wp14:editId="08A84D8D">
            <wp:extent cx="5780779" cy="2953918"/>
            <wp:effectExtent l="0" t="0" r="1079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8-01-09 16.01.30.png"/>
                    <pic:cNvPicPr/>
                  </pic:nvPicPr>
                  <pic:blipFill rotWithShape="1">
                    <a:blip r:embed="rId9">
                      <a:extLst>
                        <a:ext uri="{28A0092B-C50C-407E-A947-70E740481C1C}">
                          <a14:useLocalDpi xmlns:a14="http://schemas.microsoft.com/office/drawing/2010/main" val="0"/>
                        </a:ext>
                      </a:extLst>
                    </a:blip>
                    <a:srcRect l="10986" t="28358" r="41986" b="33195"/>
                    <a:stretch/>
                  </pic:blipFill>
                  <pic:spPr bwMode="auto">
                    <a:xfrm>
                      <a:off x="0" y="0"/>
                      <a:ext cx="5797980" cy="2962708"/>
                    </a:xfrm>
                    <a:prstGeom prst="rect">
                      <a:avLst/>
                    </a:prstGeom>
                    <a:ln>
                      <a:noFill/>
                    </a:ln>
                    <a:extLst>
                      <a:ext uri="{53640926-AAD7-44D8-BBD7-CCE9431645EC}">
                        <a14:shadowObscured xmlns:a14="http://schemas.microsoft.com/office/drawing/2010/main"/>
                      </a:ext>
                    </a:extLst>
                  </pic:spPr>
                </pic:pic>
              </a:graphicData>
            </a:graphic>
          </wp:inline>
        </w:drawing>
      </w:r>
    </w:p>
    <w:p w14:paraId="47668997" w14:textId="52F70B44" w:rsidR="00265ED3" w:rsidRPr="00D8667B" w:rsidRDefault="00D8667B" w:rsidP="00D8667B">
      <w:pPr>
        <w:pStyle w:val="20"/>
        <w:rPr>
          <w:rFonts w:ascii="Adobe Song Std L" w:eastAsia="Adobe Song Std L" w:hAnsi="Adobe Song Std L" w:cs="Arial Unicode MS"/>
          <w:lang w:val="zh-CN"/>
        </w:rPr>
      </w:pPr>
      <w:bookmarkStart w:id="38" w:name="_Toc503277491"/>
      <w:r w:rsidRPr="00D8667B">
        <w:rPr>
          <w:rFonts w:ascii="Adobe Song Std L" w:eastAsia="Adobe Song Std L" w:hAnsi="Adobe Song Std L" w:cs="Arial Unicode MS"/>
          <w:lang w:val="zh-CN"/>
        </w:rPr>
        <w:lastRenderedPageBreak/>
        <w:t>4.</w:t>
      </w:r>
      <w:r w:rsidR="00265ED3" w:rsidRPr="00D8667B">
        <w:rPr>
          <w:rFonts w:ascii="Adobe Song Std L" w:eastAsia="Adobe Song Std L" w:hAnsi="Adobe Song Std L" w:cs="Arial Unicode MS"/>
          <w:lang w:val="zh-CN"/>
        </w:rPr>
        <w:t>3无解的地图</w:t>
      </w:r>
      <w:bookmarkEnd w:id="38"/>
    </w:p>
    <w:p w14:paraId="050210EC" w14:textId="2ADA4536" w:rsidR="00265ED3" w:rsidRDefault="00C86A99">
      <w:pPr>
        <w:rPr>
          <w:rFonts w:hint="default"/>
        </w:rPr>
      </w:pPr>
      <w:r>
        <w:rPr>
          <w:noProof/>
          <w:lang w:val="en-US"/>
        </w:rPr>
        <w:drawing>
          <wp:inline distT="0" distB="0" distL="0" distR="0" wp14:anchorId="129DEBE8" wp14:editId="481E5A0F">
            <wp:extent cx="4294505" cy="3113084"/>
            <wp:effectExtent l="0" t="0" r="0"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屏幕快照 2018-01-09 16.05.41.png"/>
                    <pic:cNvPicPr/>
                  </pic:nvPicPr>
                  <pic:blipFill rotWithShape="1">
                    <a:blip r:embed="rId10">
                      <a:extLst>
                        <a:ext uri="{28A0092B-C50C-407E-A947-70E740481C1C}">
                          <a14:useLocalDpi xmlns:a14="http://schemas.microsoft.com/office/drawing/2010/main" val="0"/>
                        </a:ext>
                      </a:extLst>
                    </a:blip>
                    <a:srcRect l="12599" t="45191" r="60870" b="24038"/>
                    <a:stretch/>
                  </pic:blipFill>
                  <pic:spPr bwMode="auto">
                    <a:xfrm>
                      <a:off x="0" y="0"/>
                      <a:ext cx="4309803" cy="3124174"/>
                    </a:xfrm>
                    <a:prstGeom prst="rect">
                      <a:avLst/>
                    </a:prstGeom>
                    <a:ln>
                      <a:noFill/>
                    </a:ln>
                    <a:extLst>
                      <a:ext uri="{53640926-AAD7-44D8-BBD7-CCE9431645EC}">
                        <a14:shadowObscured xmlns:a14="http://schemas.microsoft.com/office/drawing/2010/main"/>
                      </a:ext>
                    </a:extLst>
                  </pic:spPr>
                </pic:pic>
              </a:graphicData>
            </a:graphic>
          </wp:inline>
        </w:drawing>
      </w:r>
    </w:p>
    <w:p w14:paraId="3B4FF3CB" w14:textId="77777777" w:rsidR="00265ED3" w:rsidRDefault="00265ED3">
      <w:pPr>
        <w:rPr>
          <w:rFonts w:hint="default"/>
        </w:rPr>
      </w:pPr>
    </w:p>
    <w:sectPr w:rsidR="00265ED3">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6FEAB" w14:textId="77777777" w:rsidR="00D34EB5" w:rsidRDefault="00D34EB5">
      <w:pPr>
        <w:rPr>
          <w:rFonts w:hint="default"/>
        </w:rPr>
      </w:pPr>
      <w:r>
        <w:separator/>
      </w:r>
    </w:p>
  </w:endnote>
  <w:endnote w:type="continuationSeparator" w:id="0">
    <w:p w14:paraId="0FCD7AD4" w14:textId="77777777" w:rsidR="00D34EB5" w:rsidRDefault="00D34EB5">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宋体 Std L">
    <w:charset w:val="86"/>
    <w:family w:val="auto"/>
    <w:pitch w:val="variable"/>
    <w:sig w:usb0="00000001" w:usb1="0A0F1810" w:usb2="00000016" w:usb3="00000000" w:csb0="00060007"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dobe Song Std L">
    <w:panose1 w:val="02020300000000000000"/>
    <w:charset w:val="86"/>
    <w:family w:val="auto"/>
    <w:pitch w:val="variable"/>
    <w:sig w:usb0="00000207" w:usb1="0A0F1810" w:usb2="00000016" w:usb3="00000000" w:csb0="00060007" w:csb1="00000000"/>
  </w:font>
  <w:font w:name="PingFang SC">
    <w:panose1 w:val="020B0400000000000000"/>
    <w:charset w:val="88"/>
    <w:family w:val="auto"/>
    <w:pitch w:val="variable"/>
    <w:sig w:usb0="A00002FF" w:usb1="7ACFFDFB" w:usb2="00000017"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578C8" w14:textId="77777777" w:rsidR="00D00E32" w:rsidRDefault="00D00E32">
    <w:pPr>
      <w:rPr>
        <w:rFonts w:hint="default"/>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7D8EF" w14:textId="77777777" w:rsidR="00D34EB5" w:rsidRDefault="00D34EB5">
      <w:pPr>
        <w:rPr>
          <w:rFonts w:hint="default"/>
        </w:rPr>
      </w:pPr>
      <w:r>
        <w:separator/>
      </w:r>
    </w:p>
  </w:footnote>
  <w:footnote w:type="continuationSeparator" w:id="0">
    <w:p w14:paraId="1043D1EC" w14:textId="77777777" w:rsidR="00D34EB5" w:rsidRDefault="00D34EB5">
      <w:pPr>
        <w:rPr>
          <w:rFonts w:hint="default"/>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A1913" w14:textId="77777777" w:rsidR="00D00E32" w:rsidRDefault="001D6D67">
    <w:pPr>
      <w:pStyle w:val="a4"/>
      <w:tabs>
        <w:tab w:val="clear" w:pos="9020"/>
        <w:tab w:val="center" w:pos="4819"/>
        <w:tab w:val="right" w:pos="9638"/>
      </w:tabs>
    </w:pPr>
    <w:r>
      <w:fldChar w:fldCharType="begin"/>
    </w:r>
    <w:r>
      <w:instrText xml:space="preserve"> PAGE </w:instrText>
    </w:r>
    <w:r>
      <w:fldChar w:fldCharType="separate"/>
    </w:r>
    <w:r w:rsidR="007F2AB9">
      <w:rPr>
        <w:noProof/>
      </w:rPr>
      <w:t>12</w:t>
    </w:r>
    <w:r>
      <w:fldChar w:fldCharType="end"/>
    </w:r>
    <w:r>
      <w:rPr>
        <w:lang w:val="zh-TW" w:eastAsia="zh-TW"/>
      </w:rPr>
      <w:t>/</w:t>
    </w:r>
    <w:fldSimple w:instr=" NUMPAGES ">
      <w:r w:rsidR="007F2AB9">
        <w:rPr>
          <w:noProof/>
        </w:rPr>
        <w:t>12</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BA33D0"/>
    <w:multiLevelType w:val="hybridMultilevel"/>
    <w:tmpl w:val="D3BECD12"/>
    <w:lvl w:ilvl="0" w:tplc="34C6FC54">
      <w:start w:val="1"/>
      <w:numFmt w:val="decimal"/>
      <w:lvlText w:val="（%1）"/>
      <w:lvlJc w:val="left"/>
      <w:pPr>
        <w:ind w:left="540" w:hanging="540"/>
      </w:pPr>
      <w:rPr>
        <w:rFonts w:ascii="Adobe 宋体 Std L" w:hAnsi="Adobe 宋体 Std L"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ttachedTemplate r:id="rId1"/>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F82"/>
    <w:rsid w:val="00000CFC"/>
    <w:rsid w:val="00004736"/>
    <w:rsid w:val="00044B61"/>
    <w:rsid w:val="000A76AC"/>
    <w:rsid w:val="000D320D"/>
    <w:rsid w:val="00133C73"/>
    <w:rsid w:val="001D0AC7"/>
    <w:rsid w:val="001D6D67"/>
    <w:rsid w:val="00242E1C"/>
    <w:rsid w:val="00265ED3"/>
    <w:rsid w:val="002C03EC"/>
    <w:rsid w:val="00331E6D"/>
    <w:rsid w:val="004A1DF3"/>
    <w:rsid w:val="004C17C5"/>
    <w:rsid w:val="005107BC"/>
    <w:rsid w:val="0051727B"/>
    <w:rsid w:val="005202E3"/>
    <w:rsid w:val="005716DB"/>
    <w:rsid w:val="00580DE8"/>
    <w:rsid w:val="005A296D"/>
    <w:rsid w:val="005C1976"/>
    <w:rsid w:val="00677EEB"/>
    <w:rsid w:val="00713B0B"/>
    <w:rsid w:val="007334DC"/>
    <w:rsid w:val="00783F05"/>
    <w:rsid w:val="007F2AB9"/>
    <w:rsid w:val="0081436E"/>
    <w:rsid w:val="008516A3"/>
    <w:rsid w:val="008E6313"/>
    <w:rsid w:val="008F243B"/>
    <w:rsid w:val="00937DD3"/>
    <w:rsid w:val="00966F88"/>
    <w:rsid w:val="009A3C08"/>
    <w:rsid w:val="00AE3719"/>
    <w:rsid w:val="00BC1B33"/>
    <w:rsid w:val="00BD7E31"/>
    <w:rsid w:val="00C20CE4"/>
    <w:rsid w:val="00C86A99"/>
    <w:rsid w:val="00C97B56"/>
    <w:rsid w:val="00D00E32"/>
    <w:rsid w:val="00D34EB5"/>
    <w:rsid w:val="00D8667B"/>
    <w:rsid w:val="00D90CE7"/>
    <w:rsid w:val="00DB319F"/>
    <w:rsid w:val="00DC5294"/>
    <w:rsid w:val="00F52F82"/>
    <w:rsid w:val="00F83CFB"/>
    <w:rsid w:val="00FE7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48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516A3"/>
    <w:rPr>
      <w:rFonts w:ascii="Arial Unicode MS" w:eastAsia="Adobe 宋体 Std L" w:hAnsi="Arial Unicode MS" w:cs="Arial Unicode MS" w:hint="eastAsia"/>
      <w:color w:val="000000"/>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大标题"/>
    <w:next w:val="a"/>
    <w:pPr>
      <w:keepNext/>
      <w:outlineLvl w:val="0"/>
    </w:pPr>
    <w:rPr>
      <w:rFonts w:ascii="Arial Unicode MS" w:eastAsia="Adobe 宋体 Std L" w:hAnsi="Arial Unicode MS" w:cs="Arial Unicode MS" w:hint="eastAsia"/>
      <w:color w:val="000000"/>
      <w:sz w:val="60"/>
      <w:szCs w:val="60"/>
      <w:lang w:val="zh-CN"/>
    </w:rPr>
  </w:style>
  <w:style w:type="paragraph" w:styleId="a6">
    <w:name w:val="Subtitle"/>
    <w:next w:val="a"/>
    <w:pPr>
      <w:keepNext/>
    </w:pPr>
    <w:rPr>
      <w:rFonts w:ascii="Arial Unicode MS" w:eastAsia="Adobe 宋体 Std L" w:hAnsi="Arial Unicode MS" w:cs="Arial Unicode MS" w:hint="eastAsia"/>
      <w:color w:val="000000"/>
      <w:sz w:val="40"/>
      <w:szCs w:val="40"/>
      <w:lang w:val="zh-CN"/>
    </w:rPr>
  </w:style>
  <w:style w:type="paragraph" w:styleId="1">
    <w:name w:val="toc 1"/>
    <w:uiPriority w:val="39"/>
    <w:pPr>
      <w:spacing w:before="120"/>
    </w:pPr>
    <w:rPr>
      <w:rFonts w:asciiTheme="minorHAnsi" w:eastAsiaTheme="minorHAnsi" w:hAnsi="Arial Unicode MS" w:cs="Arial Unicode MS" w:hint="eastAsia"/>
      <w:b/>
      <w:color w:val="000000"/>
      <w:sz w:val="24"/>
      <w:szCs w:val="24"/>
      <w:lang w:val="zh-CN"/>
    </w:rPr>
  </w:style>
  <w:style w:type="paragraph" w:styleId="2">
    <w:name w:val="toc 2"/>
    <w:uiPriority w:val="39"/>
    <w:pPr>
      <w:ind w:left="220"/>
    </w:pPr>
    <w:rPr>
      <w:rFonts w:asciiTheme="minorHAnsi" w:eastAsiaTheme="minorHAnsi" w:hAnsi="Arial Unicode MS" w:cs="Arial Unicode MS" w:hint="eastAsia"/>
      <w:b/>
      <w:color w:val="000000"/>
      <w:sz w:val="22"/>
      <w:szCs w:val="22"/>
      <w:lang w:val="zh-CN"/>
    </w:rPr>
  </w:style>
  <w:style w:type="paragraph" w:customStyle="1" w:styleId="a7">
    <w:name w:val="小标题"/>
    <w:pPr>
      <w:keepNext/>
      <w:outlineLvl w:val="1"/>
    </w:pPr>
    <w:rPr>
      <w:rFonts w:ascii="Adobe 宋体 Std L" w:eastAsia="Adobe 宋体 Std L" w:hAnsi="Adobe 宋体 Std L" w:cs="Adobe 宋体 Std L"/>
      <w:color w:val="000000"/>
      <w:sz w:val="36"/>
      <w:szCs w:val="36"/>
    </w:rPr>
  </w:style>
  <w:style w:type="paragraph" w:styleId="3">
    <w:name w:val="toc 3"/>
    <w:uiPriority w:val="39"/>
    <w:pPr>
      <w:ind w:left="440"/>
    </w:pPr>
    <w:rPr>
      <w:rFonts w:asciiTheme="minorHAnsi" w:eastAsiaTheme="minorHAnsi" w:hAnsi="Arial Unicode MS" w:cs="Arial Unicode MS" w:hint="eastAsia"/>
      <w:color w:val="000000"/>
      <w:sz w:val="22"/>
      <w:szCs w:val="22"/>
      <w:lang w:val="zh-CN"/>
    </w:rPr>
  </w:style>
  <w:style w:type="paragraph" w:customStyle="1" w:styleId="20">
    <w:name w:val="小标题 2"/>
    <w:next w:val="a"/>
    <w:pPr>
      <w:keepNext/>
      <w:outlineLvl w:val="2"/>
    </w:pPr>
    <w:rPr>
      <w:rFonts w:ascii="Adobe 宋体 Std L" w:eastAsia="Adobe 宋体 Std L" w:hAnsi="Adobe 宋体 Std L" w:cs="Adobe 宋体 Std L"/>
      <w:color w:val="000000"/>
      <w:sz w:val="32"/>
      <w:szCs w:val="32"/>
    </w:rPr>
  </w:style>
  <w:style w:type="paragraph" w:styleId="4">
    <w:name w:val="toc 4"/>
    <w:pPr>
      <w:ind w:left="660"/>
    </w:pPr>
    <w:rPr>
      <w:rFonts w:asciiTheme="minorHAnsi" w:eastAsiaTheme="minorHAnsi" w:hAnsi="Arial Unicode MS" w:cs="Arial Unicode MS" w:hint="eastAsia"/>
      <w:color w:val="000000"/>
      <w:lang w:val="zh-CN"/>
    </w:rPr>
  </w:style>
  <w:style w:type="paragraph" w:customStyle="1" w:styleId="30">
    <w:name w:val="小标题 3"/>
    <w:next w:val="a"/>
    <w:pPr>
      <w:keepNext/>
      <w:pBdr>
        <w:top w:val="single" w:sz="4" w:space="0" w:color="515151"/>
      </w:pBdr>
      <w:spacing w:before="360" w:after="40" w:line="288" w:lineRule="auto"/>
      <w:outlineLvl w:val="3"/>
    </w:pPr>
    <w:rPr>
      <w:rFonts w:ascii="Helvetica Neue" w:eastAsia="Helvetica Neue" w:hAnsi="Helvetica Neue" w:cs="Helvetica Neue"/>
      <w:color w:val="000000"/>
      <w:spacing w:val="5"/>
      <w:sz w:val="28"/>
      <w:szCs w:val="28"/>
    </w:rPr>
  </w:style>
  <w:style w:type="paragraph" w:styleId="5">
    <w:name w:val="toc 5"/>
    <w:pPr>
      <w:ind w:left="880"/>
    </w:pPr>
    <w:rPr>
      <w:rFonts w:asciiTheme="minorHAnsi" w:eastAsiaTheme="minorHAnsi" w:hAnsi="Arial Unicode MS" w:cs="Arial Unicode MS" w:hint="eastAsia"/>
      <w:color w:val="000000"/>
      <w:lang w:val="zh-CN"/>
    </w:rPr>
  </w:style>
  <w:style w:type="paragraph" w:customStyle="1" w:styleId="a8">
    <w:name w:val="小标题（红色）"/>
    <w:next w:val="a"/>
    <w:pPr>
      <w:keepNext/>
      <w:outlineLvl w:val="4"/>
    </w:pPr>
    <w:rPr>
      <w:rFonts w:ascii="Helvetica Neue" w:eastAsia="Helvetica Neue" w:hAnsi="Helvetica Neue" w:cs="Helvetica Neue"/>
      <w:b/>
      <w:bCs/>
      <w:color w:val="ED220B"/>
      <w:sz w:val="32"/>
      <w:szCs w:val="32"/>
    </w:rPr>
  </w:style>
  <w:style w:type="paragraph" w:customStyle="1" w:styleId="a9">
    <w:name w:val="默认"/>
    <w:rPr>
      <w:rFonts w:ascii="Helvetica Neue" w:eastAsia="Helvetica Neue" w:hAnsi="Helvetica Neue" w:cs="Helvetica Neue"/>
      <w:color w:val="000000"/>
      <w:sz w:val="22"/>
      <w:szCs w:val="22"/>
    </w:rPr>
  </w:style>
  <w:style w:type="paragraph" w:customStyle="1" w:styleId="aa">
    <w:name w:val="说明"/>
    <w:pPr>
      <w:tabs>
        <w:tab w:val="left" w:pos="1150"/>
      </w:tabs>
    </w:pPr>
    <w:rPr>
      <w:rFonts w:ascii="Helvetica Neue" w:eastAsia="Arial Unicode MS" w:hAnsi="Helvetica Neue" w:cs="Arial Unicode MS"/>
      <w:b/>
      <w:bCs/>
      <w:caps/>
      <w:color w:val="000000"/>
      <w:lang w:val="zh-CN"/>
    </w:rPr>
  </w:style>
  <w:style w:type="paragraph" w:customStyle="1" w:styleId="ab">
    <w:name w:val="引用代码"/>
    <w:rPr>
      <w:rFonts w:ascii="Menlo" w:eastAsia="Arial Unicode MS" w:hAnsi="Menlo" w:cs="Arial Unicode MS"/>
      <w:color w:val="000000"/>
      <w:sz w:val="22"/>
      <w:szCs w:val="22"/>
    </w:rPr>
  </w:style>
  <w:style w:type="paragraph" w:customStyle="1" w:styleId="ac">
    <w:name w:val="注释"/>
    <w:rPr>
      <w:rFonts w:ascii="Menlo" w:eastAsia="Arial Unicode MS" w:hAnsi="Menlo" w:cs="Arial Unicode MS"/>
      <w:i/>
      <w:iCs/>
      <w:color w:val="999988"/>
      <w:sz w:val="22"/>
      <w:szCs w:val="22"/>
    </w:rPr>
  </w:style>
  <w:style w:type="paragraph" w:styleId="ad">
    <w:name w:val="List Paragraph"/>
    <w:basedOn w:val="a"/>
    <w:uiPriority w:val="34"/>
    <w:qFormat/>
    <w:rsid w:val="00000CFC"/>
    <w:pPr>
      <w:ind w:firstLineChars="200" w:firstLine="420"/>
    </w:pPr>
  </w:style>
  <w:style w:type="paragraph" w:styleId="6">
    <w:name w:val="toc 6"/>
    <w:basedOn w:val="a"/>
    <w:next w:val="a"/>
    <w:autoRedefine/>
    <w:uiPriority w:val="39"/>
    <w:unhideWhenUsed/>
    <w:rsid w:val="00BD7E31"/>
    <w:pPr>
      <w:ind w:left="1100"/>
    </w:pPr>
    <w:rPr>
      <w:rFonts w:asciiTheme="minorHAnsi" w:eastAsiaTheme="minorHAnsi"/>
      <w:sz w:val="20"/>
      <w:szCs w:val="20"/>
    </w:rPr>
  </w:style>
  <w:style w:type="paragraph" w:styleId="7">
    <w:name w:val="toc 7"/>
    <w:basedOn w:val="a"/>
    <w:next w:val="a"/>
    <w:autoRedefine/>
    <w:uiPriority w:val="39"/>
    <w:unhideWhenUsed/>
    <w:rsid w:val="00BD7E31"/>
    <w:pPr>
      <w:ind w:left="1320"/>
    </w:pPr>
    <w:rPr>
      <w:rFonts w:asciiTheme="minorHAnsi" w:eastAsiaTheme="minorHAnsi"/>
      <w:sz w:val="20"/>
      <w:szCs w:val="20"/>
    </w:rPr>
  </w:style>
  <w:style w:type="paragraph" w:styleId="8">
    <w:name w:val="toc 8"/>
    <w:basedOn w:val="a"/>
    <w:next w:val="a"/>
    <w:autoRedefine/>
    <w:uiPriority w:val="39"/>
    <w:unhideWhenUsed/>
    <w:rsid w:val="00BD7E31"/>
    <w:pPr>
      <w:ind w:left="1540"/>
    </w:pPr>
    <w:rPr>
      <w:rFonts w:asciiTheme="minorHAnsi" w:eastAsiaTheme="minorHAnsi"/>
      <w:sz w:val="20"/>
      <w:szCs w:val="20"/>
    </w:rPr>
  </w:style>
  <w:style w:type="paragraph" w:styleId="9">
    <w:name w:val="toc 9"/>
    <w:basedOn w:val="a"/>
    <w:next w:val="a"/>
    <w:autoRedefine/>
    <w:uiPriority w:val="39"/>
    <w:unhideWhenUsed/>
    <w:rsid w:val="00BD7E31"/>
    <w:pPr>
      <w:ind w:left="1760"/>
    </w:pPr>
    <w:rPr>
      <w:rFonts w:asciiTheme="minorHAnsi"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rahWuTX/Library/Group%20Containers/UBF8T346G9.Office/User%20Content.localized/Templates.localized/&#35828;&#26126;&#25991;&#26723;.dotx"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Adobe 宋体 Std L"/>
        <a:ea typeface="Adobe 宋体 Std L"/>
        <a:cs typeface="Adobe 宋体 Std L"/>
      </a:majorFont>
      <a:minorFont>
        <a:latin typeface="Adobe 宋体 Std L"/>
        <a:ea typeface="Adobe 宋体 Std L"/>
        <a:cs typeface="Adobe 宋体 Std L"/>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Adobe 宋体 Std 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F4E4E-FF98-C64E-B03E-5FE88D52B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说明文档.dotx</Template>
  <TotalTime>110</TotalTime>
  <Pages>12</Pages>
  <Words>466</Words>
  <Characters>2659</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24</cp:revision>
  <dcterms:created xsi:type="dcterms:W3CDTF">2018-01-08T13:13:00Z</dcterms:created>
  <dcterms:modified xsi:type="dcterms:W3CDTF">2018-01-11T21:58:00Z</dcterms:modified>
</cp:coreProperties>
</file>