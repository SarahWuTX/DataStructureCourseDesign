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B18CD" w14:textId="77777777" w:rsidR="005055C7" w:rsidRDefault="001D6D67" w:rsidP="0019476F">
      <w:pPr>
        <w:pStyle w:val="a5"/>
        <w:jc w:val="center"/>
        <w:rPr>
          <w:rFonts w:hint="default"/>
        </w:rPr>
      </w:pPr>
      <w:bookmarkStart w:id="0" w:name="_Toc503034653"/>
      <w:bookmarkStart w:id="1" w:name="_Toc503499661"/>
      <w:r>
        <w:t>项目说明文档</w:t>
      </w:r>
    </w:p>
    <w:p w14:paraId="3FCB34AE" w14:textId="613359E5" w:rsidR="00D00E32" w:rsidRDefault="001D6D67" w:rsidP="0019476F">
      <w:pPr>
        <w:pStyle w:val="a5"/>
        <w:jc w:val="center"/>
        <w:rPr>
          <w:rFonts w:hint="default"/>
        </w:rPr>
      </w:pPr>
      <w:r>
        <w:rPr>
          <w:rFonts w:ascii="Adobe 宋体 Std L" w:hAnsi="Adobe 宋体 Std L" w:hint="default"/>
        </w:rPr>
        <w:t>——</w:t>
      </w:r>
      <w:bookmarkEnd w:id="0"/>
      <w:bookmarkEnd w:id="1"/>
      <w:r w:rsidR="005055C7">
        <w:t>8</w:t>
      </w:r>
      <w:r w:rsidR="005055C7">
        <w:t>种排序算</w:t>
      </w:r>
      <w:bookmarkStart w:id="2" w:name="_GoBack"/>
      <w:bookmarkEnd w:id="2"/>
      <w:r w:rsidR="005055C7">
        <w:t>法的比较</w:t>
      </w:r>
    </w:p>
    <w:p w14:paraId="04D675B9" w14:textId="77777777" w:rsidR="0019476F" w:rsidRDefault="0019476F">
      <w:pPr>
        <w:pStyle w:val="a6"/>
        <w:rPr>
          <w:rFonts w:hint="default"/>
        </w:rPr>
      </w:pPr>
    </w:p>
    <w:p w14:paraId="326EEA76" w14:textId="77777777" w:rsidR="0019476F" w:rsidRDefault="0019476F">
      <w:pPr>
        <w:pStyle w:val="a6"/>
        <w:rPr>
          <w:rFonts w:hint="default"/>
        </w:rPr>
      </w:pPr>
    </w:p>
    <w:p w14:paraId="642589CE" w14:textId="77777777" w:rsidR="0019476F" w:rsidRDefault="0019476F">
      <w:pPr>
        <w:pStyle w:val="a6"/>
        <w:rPr>
          <w:rFonts w:hint="default"/>
        </w:rPr>
      </w:pPr>
    </w:p>
    <w:p w14:paraId="0F2494FB" w14:textId="77777777" w:rsidR="0019476F" w:rsidRDefault="0019476F">
      <w:pPr>
        <w:pStyle w:val="a6"/>
        <w:rPr>
          <w:rFonts w:hint="default"/>
        </w:rPr>
      </w:pPr>
    </w:p>
    <w:p w14:paraId="09741F4E" w14:textId="77777777" w:rsidR="0019476F" w:rsidRDefault="0019476F">
      <w:pPr>
        <w:pStyle w:val="a6"/>
        <w:rPr>
          <w:rFonts w:hint="default"/>
        </w:rPr>
      </w:pPr>
    </w:p>
    <w:p w14:paraId="46E196B4" w14:textId="77777777" w:rsidR="0019476F" w:rsidRDefault="0019476F">
      <w:pPr>
        <w:pStyle w:val="a6"/>
        <w:rPr>
          <w:rFonts w:hint="default"/>
        </w:rPr>
      </w:pPr>
    </w:p>
    <w:p w14:paraId="3E686E13" w14:textId="77777777" w:rsidR="0019476F" w:rsidRPr="0019476F" w:rsidRDefault="0019476F" w:rsidP="0019476F">
      <w:pPr>
        <w:rPr>
          <w:rFonts w:hint="default"/>
        </w:rPr>
      </w:pPr>
    </w:p>
    <w:p w14:paraId="1644D2A1" w14:textId="77777777" w:rsidR="0019476F" w:rsidRDefault="0019476F" w:rsidP="0019476F">
      <w:pPr>
        <w:rPr>
          <w:rFonts w:hint="default"/>
        </w:rPr>
      </w:pPr>
    </w:p>
    <w:p w14:paraId="69513B2F" w14:textId="77777777" w:rsidR="0019476F" w:rsidRDefault="0019476F" w:rsidP="0019476F">
      <w:pPr>
        <w:rPr>
          <w:rFonts w:hint="default"/>
        </w:rPr>
      </w:pPr>
    </w:p>
    <w:p w14:paraId="6C586BF6" w14:textId="77777777" w:rsidR="0019476F" w:rsidRDefault="0019476F" w:rsidP="0019476F">
      <w:pPr>
        <w:rPr>
          <w:rFonts w:hint="default"/>
        </w:rPr>
      </w:pPr>
    </w:p>
    <w:p w14:paraId="1732C02B" w14:textId="77777777" w:rsidR="0019476F" w:rsidRDefault="0019476F" w:rsidP="0019476F">
      <w:pPr>
        <w:rPr>
          <w:rFonts w:hint="default"/>
        </w:rPr>
      </w:pPr>
    </w:p>
    <w:p w14:paraId="1102F895" w14:textId="77777777" w:rsidR="0019476F" w:rsidRDefault="0019476F" w:rsidP="0019476F">
      <w:pPr>
        <w:rPr>
          <w:rFonts w:hint="default"/>
        </w:rPr>
      </w:pPr>
    </w:p>
    <w:p w14:paraId="3A072021" w14:textId="77777777" w:rsidR="0019476F" w:rsidRPr="0019476F" w:rsidRDefault="0019476F" w:rsidP="0019476F">
      <w:pPr>
        <w:rPr>
          <w:rFonts w:hint="default"/>
        </w:rPr>
      </w:pPr>
    </w:p>
    <w:p w14:paraId="79964E3F" w14:textId="77777777" w:rsidR="0019476F" w:rsidRDefault="0019476F">
      <w:pPr>
        <w:pStyle w:val="a6"/>
        <w:rPr>
          <w:rFonts w:hint="default"/>
        </w:rPr>
      </w:pPr>
    </w:p>
    <w:p w14:paraId="71B0D279" w14:textId="77777777" w:rsidR="00D00E32" w:rsidRDefault="001D6D67" w:rsidP="0019476F">
      <w:pPr>
        <w:pStyle w:val="a6"/>
        <w:jc w:val="center"/>
        <w:rPr>
          <w:rFonts w:hint="default"/>
        </w:rPr>
      </w:pPr>
      <w:r>
        <w:t>姓名：吴桐欣</w:t>
      </w:r>
    </w:p>
    <w:p w14:paraId="27874EF0" w14:textId="77777777" w:rsidR="00D00E32" w:rsidRDefault="001D6D67" w:rsidP="0019476F">
      <w:pPr>
        <w:pStyle w:val="a6"/>
        <w:jc w:val="center"/>
        <w:rPr>
          <w:rFonts w:hint="default"/>
        </w:rPr>
      </w:pPr>
      <w:r>
        <w:t>学号：</w:t>
      </w:r>
      <w:r>
        <w:rPr>
          <w:rFonts w:ascii="Adobe 宋体 Std L" w:hAnsi="Adobe 宋体 Std L"/>
        </w:rPr>
        <w:t>1652677</w:t>
      </w:r>
    </w:p>
    <w:p w14:paraId="0CEC2515" w14:textId="77777777" w:rsidR="00D00E32" w:rsidRDefault="001D6D67" w:rsidP="0019476F">
      <w:pPr>
        <w:pStyle w:val="a6"/>
        <w:jc w:val="center"/>
        <w:rPr>
          <w:rFonts w:hint="default"/>
        </w:rPr>
      </w:pPr>
      <w:r>
        <w:t>同济大学</w:t>
      </w:r>
      <w:r>
        <w:t xml:space="preserve"> </w:t>
      </w:r>
      <w:r>
        <w:t>软件学院</w:t>
      </w:r>
      <w:r>
        <w:t xml:space="preserve"> </w:t>
      </w:r>
      <w:r>
        <w:t>软件工程专业</w:t>
      </w:r>
    </w:p>
    <w:p w14:paraId="5A574C93" w14:textId="77777777" w:rsidR="00D00E32" w:rsidRDefault="001D6D67">
      <w:pPr>
        <w:rPr>
          <w:rFonts w:hint="default"/>
        </w:rPr>
      </w:pPr>
      <w:r>
        <w:br w:type="page"/>
      </w:r>
    </w:p>
    <w:p w14:paraId="62219B36" w14:textId="77777777" w:rsidR="00FE728F" w:rsidRDefault="001D6D67" w:rsidP="00FE728F">
      <w:pPr>
        <w:pStyle w:val="a5"/>
        <w:rPr>
          <w:rFonts w:hint="default"/>
        </w:rPr>
      </w:pPr>
      <w:bookmarkStart w:id="3" w:name="_Toc503034654"/>
      <w:bookmarkStart w:id="4" w:name="_Toc503499662"/>
      <w:r>
        <w:lastRenderedPageBreak/>
        <w:t>目录</w:t>
      </w:r>
      <w:bookmarkEnd w:id="3"/>
      <w:bookmarkEnd w:id="4"/>
    </w:p>
    <w:p w14:paraId="028D7B41" w14:textId="77777777" w:rsidR="00480429" w:rsidRDefault="00480429">
      <w:pPr>
        <w:pStyle w:val="1"/>
        <w:tabs>
          <w:tab w:val="right" w:leader="dot" w:pos="9628"/>
        </w:tabs>
        <w:rPr>
          <w:rFonts w:eastAsiaTheme="minorEastAsia" w:hAnsiTheme="minorHAnsi" w:cstheme="minorBidi" w:hint="default"/>
          <w:b w:val="0"/>
          <w:noProof/>
          <w:color w:val="auto"/>
          <w:kern w:val="2"/>
          <w:bdr w:val="none" w:sz="0" w:space="0" w:color="auto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TOC \o "1-3" </w:instrText>
      </w:r>
      <w:r>
        <w:rPr>
          <w:rFonts w:hint="default"/>
        </w:rPr>
        <w:fldChar w:fldCharType="separate"/>
      </w:r>
      <w:r>
        <w:rPr>
          <w:noProof/>
        </w:rPr>
        <w:t>项目说明文档</w:t>
      </w:r>
      <w:r w:rsidRPr="00435D2B">
        <w:rPr>
          <w:rFonts w:ascii="Adobe 宋体 Std L" w:hAnsi="Adobe 宋体 Std L"/>
          <w:noProof/>
        </w:rPr>
        <w:t>——考试报名系统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</w:t>
      </w:r>
      <w:r>
        <w:rPr>
          <w:noProof/>
        </w:rPr>
        <w:fldChar w:fldCharType="end"/>
      </w:r>
    </w:p>
    <w:p w14:paraId="08BE15E7" w14:textId="77777777" w:rsidR="00480429" w:rsidRDefault="00480429">
      <w:pPr>
        <w:pStyle w:val="1"/>
        <w:tabs>
          <w:tab w:val="right" w:leader="dot" w:pos="9628"/>
        </w:tabs>
        <w:rPr>
          <w:rFonts w:eastAsiaTheme="minorEastAsia" w:hAnsiTheme="minorHAnsi" w:cstheme="minorBidi" w:hint="default"/>
          <w:b w:val="0"/>
          <w:noProof/>
          <w:color w:val="auto"/>
          <w:kern w:val="2"/>
          <w:bdr w:val="none" w:sz="0" w:space="0" w:color="auto"/>
          <w:lang w:val="en-US"/>
        </w:rPr>
      </w:pPr>
      <w:r>
        <w:rPr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2</w:t>
      </w:r>
      <w:r>
        <w:rPr>
          <w:noProof/>
        </w:rPr>
        <w:fldChar w:fldCharType="end"/>
      </w:r>
    </w:p>
    <w:p w14:paraId="7F5AF59D" w14:textId="77777777" w:rsidR="00480429" w:rsidRDefault="00480429">
      <w:pPr>
        <w:pStyle w:val="2"/>
        <w:tabs>
          <w:tab w:val="right" w:leader="dot" w:pos="9628"/>
        </w:tabs>
        <w:rPr>
          <w:rFonts w:eastAsiaTheme="minorEastAsia" w:hAnsiTheme="minorHAnsi" w:cstheme="minorBidi" w:hint="default"/>
          <w:b w:val="0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1.</w:t>
      </w:r>
      <w:r w:rsidRPr="00435D2B">
        <w:rPr>
          <w:rFonts w:ascii="Arial Unicode MS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4</w:t>
      </w:r>
      <w:r>
        <w:rPr>
          <w:noProof/>
        </w:rPr>
        <w:fldChar w:fldCharType="end"/>
      </w:r>
    </w:p>
    <w:p w14:paraId="5F8D8FCB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1.1</w:t>
      </w:r>
      <w:r w:rsidRPr="00435D2B">
        <w:rPr>
          <w:rFonts w:ascii="Arial Unicode MS"/>
          <w:noProof/>
        </w:rPr>
        <w:t>项目简介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4</w:t>
      </w:r>
      <w:r>
        <w:rPr>
          <w:noProof/>
        </w:rPr>
        <w:fldChar w:fldCharType="end"/>
      </w:r>
    </w:p>
    <w:p w14:paraId="54D254E8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1.2</w:t>
      </w:r>
      <w:r w:rsidRPr="00435D2B">
        <w:rPr>
          <w:rFonts w:ascii="Arial Unicode MS"/>
          <w:noProof/>
        </w:rPr>
        <w:t>文件目录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4</w:t>
      </w:r>
      <w:r>
        <w:rPr>
          <w:noProof/>
        </w:rPr>
        <w:fldChar w:fldCharType="end"/>
      </w:r>
    </w:p>
    <w:p w14:paraId="24103348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1.3</w:t>
      </w:r>
      <w:r w:rsidRPr="00435D2B">
        <w:rPr>
          <w:rFonts w:ascii="Arial Unicode MS"/>
          <w:noProof/>
        </w:rPr>
        <w:t>操作指南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4</w:t>
      </w:r>
      <w:r>
        <w:rPr>
          <w:noProof/>
        </w:rPr>
        <w:fldChar w:fldCharType="end"/>
      </w:r>
    </w:p>
    <w:p w14:paraId="1C8C1352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1.4</w:t>
      </w:r>
      <w:r w:rsidRPr="00435D2B">
        <w:rPr>
          <w:rFonts w:ascii="Arial Unicode MS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4</w:t>
      </w:r>
      <w:r>
        <w:rPr>
          <w:noProof/>
        </w:rPr>
        <w:fldChar w:fldCharType="end"/>
      </w:r>
    </w:p>
    <w:p w14:paraId="44CDF32D" w14:textId="77777777" w:rsidR="00480429" w:rsidRDefault="00480429">
      <w:pPr>
        <w:pStyle w:val="2"/>
        <w:tabs>
          <w:tab w:val="right" w:leader="dot" w:pos="9628"/>
        </w:tabs>
        <w:rPr>
          <w:rFonts w:eastAsiaTheme="minorEastAsia" w:hAnsiTheme="minorHAnsi" w:cstheme="minorBidi" w:hint="default"/>
          <w:b w:val="0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2.</w:t>
      </w:r>
      <w:r w:rsidRPr="00435D2B">
        <w:rPr>
          <w:rFonts w:ascii="Arial Unicode MS"/>
          <w:noProof/>
        </w:rPr>
        <w:t>思路与设计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5</w:t>
      </w:r>
      <w:r>
        <w:rPr>
          <w:noProof/>
        </w:rPr>
        <w:fldChar w:fldCharType="end"/>
      </w:r>
    </w:p>
    <w:p w14:paraId="2BF6DCA4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2.1</w:t>
      </w:r>
      <w:r w:rsidRPr="00435D2B">
        <w:rPr>
          <w:rFonts w:ascii="Arial Unicode MS"/>
          <w:noProof/>
        </w:rPr>
        <w:t>基本思路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5</w:t>
      </w:r>
      <w:r>
        <w:rPr>
          <w:noProof/>
        </w:rPr>
        <w:fldChar w:fldCharType="end"/>
      </w:r>
    </w:p>
    <w:p w14:paraId="387B4A82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2.2</w:t>
      </w:r>
      <w:r w:rsidRPr="00435D2B">
        <w:rPr>
          <w:rFonts w:ascii="Arial Unicode MS"/>
          <w:noProof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5</w:t>
      </w:r>
      <w:r>
        <w:rPr>
          <w:noProof/>
        </w:rPr>
        <w:fldChar w:fldCharType="end"/>
      </w:r>
    </w:p>
    <w:p w14:paraId="6CE62947" w14:textId="77777777" w:rsidR="00480429" w:rsidRDefault="00480429">
      <w:pPr>
        <w:pStyle w:val="2"/>
        <w:tabs>
          <w:tab w:val="right" w:leader="dot" w:pos="9628"/>
        </w:tabs>
        <w:rPr>
          <w:rFonts w:eastAsiaTheme="minorEastAsia" w:hAnsiTheme="minorHAnsi" w:cstheme="minorBidi" w:hint="default"/>
          <w:b w:val="0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3.</w:t>
      </w:r>
      <w:r w:rsidRPr="00435D2B">
        <w:rPr>
          <w:rFonts w:ascii="Arial Unicode MS"/>
          <w:noProof/>
        </w:rPr>
        <w:t>具体实现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6</w:t>
      </w:r>
      <w:r>
        <w:rPr>
          <w:noProof/>
        </w:rPr>
        <w:fldChar w:fldCharType="end"/>
      </w:r>
    </w:p>
    <w:p w14:paraId="54CA70A5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3.1</w:t>
      </w:r>
      <w:r w:rsidRPr="00435D2B">
        <w:rPr>
          <w:rFonts w:eastAsia="Arial Unicode MS"/>
          <w:noProof/>
        </w:rPr>
        <w:t>冒泡排序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6</w:t>
      </w:r>
      <w:r>
        <w:rPr>
          <w:noProof/>
        </w:rPr>
        <w:fldChar w:fldCharType="end"/>
      </w:r>
    </w:p>
    <w:p w14:paraId="75503A7D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3.2</w:t>
      </w:r>
      <w:r w:rsidRPr="00435D2B">
        <w:rPr>
          <w:rFonts w:eastAsia="Arial Unicode MS"/>
          <w:noProof/>
        </w:rPr>
        <w:t>选择排序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7</w:t>
      </w:r>
      <w:r>
        <w:rPr>
          <w:noProof/>
        </w:rPr>
        <w:fldChar w:fldCharType="end"/>
      </w:r>
    </w:p>
    <w:p w14:paraId="21E0B15E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3.3</w:t>
      </w:r>
      <w:r w:rsidRPr="00435D2B">
        <w:rPr>
          <w:rFonts w:eastAsia="Arial Unicode MS"/>
          <w:noProof/>
        </w:rPr>
        <w:t>直接插入排序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8</w:t>
      </w:r>
      <w:r>
        <w:rPr>
          <w:noProof/>
        </w:rPr>
        <w:fldChar w:fldCharType="end"/>
      </w:r>
    </w:p>
    <w:p w14:paraId="4401229D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3.4</w:t>
      </w:r>
      <w:r w:rsidRPr="00435D2B">
        <w:rPr>
          <w:rFonts w:eastAsia="Arial Unicode MS"/>
          <w:noProof/>
        </w:rPr>
        <w:t>希尔排序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9</w:t>
      </w:r>
      <w:r>
        <w:rPr>
          <w:noProof/>
        </w:rPr>
        <w:fldChar w:fldCharType="end"/>
      </w:r>
    </w:p>
    <w:p w14:paraId="7A99B51A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rPr>
          <w:noProof/>
        </w:rPr>
        <w:t>3.5快速排序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10</w:t>
      </w:r>
      <w:r>
        <w:rPr>
          <w:noProof/>
        </w:rPr>
        <w:fldChar w:fldCharType="end"/>
      </w:r>
    </w:p>
    <w:p w14:paraId="75C59F01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rPr>
          <w:noProof/>
        </w:rPr>
        <w:t>3.6堆排序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11</w:t>
      </w:r>
      <w:r>
        <w:rPr>
          <w:noProof/>
        </w:rPr>
        <w:fldChar w:fldCharType="end"/>
      </w:r>
    </w:p>
    <w:p w14:paraId="3971CD3E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rPr>
          <w:noProof/>
        </w:rPr>
        <w:t>3.7归并排序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14</w:t>
      </w:r>
      <w:r>
        <w:rPr>
          <w:noProof/>
        </w:rPr>
        <w:fldChar w:fldCharType="end"/>
      </w:r>
    </w:p>
    <w:p w14:paraId="5DDBA24E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rPr>
          <w:noProof/>
        </w:rPr>
        <w:t>3.8基数排序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15</w:t>
      </w:r>
      <w:r>
        <w:rPr>
          <w:noProof/>
        </w:rPr>
        <w:fldChar w:fldCharType="end"/>
      </w:r>
    </w:p>
    <w:p w14:paraId="4DEE81EC" w14:textId="77777777" w:rsidR="00480429" w:rsidRDefault="00480429">
      <w:pPr>
        <w:pStyle w:val="2"/>
        <w:tabs>
          <w:tab w:val="right" w:leader="dot" w:pos="9628"/>
        </w:tabs>
        <w:rPr>
          <w:rFonts w:eastAsiaTheme="minorEastAsia" w:hAnsiTheme="minorHAnsi" w:cstheme="minorBidi" w:hint="default"/>
          <w:b w:val="0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 w:rsidRPr="00435D2B">
        <w:rPr>
          <w:rFonts w:eastAsia="Arial Unicode MS"/>
          <w:noProof/>
        </w:rPr>
        <w:t>4.</w:t>
      </w:r>
      <w:r w:rsidRPr="00435D2B">
        <w:rPr>
          <w:rFonts w:ascii="Arial Unicode MS"/>
          <w:noProof/>
        </w:rPr>
        <w:t>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18</w:t>
      </w:r>
      <w:r>
        <w:rPr>
          <w:noProof/>
        </w:rPr>
        <w:fldChar w:fldCharType="end"/>
      </w:r>
    </w:p>
    <w:p w14:paraId="51FB10AD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rPr>
          <w:noProof/>
        </w:rPr>
        <w:t>4.1功能测试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18</w:t>
      </w:r>
      <w:r>
        <w:rPr>
          <w:noProof/>
        </w:rPr>
        <w:fldChar w:fldCharType="end"/>
      </w:r>
    </w:p>
    <w:p w14:paraId="27BBA3CD" w14:textId="02377293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18</w:t>
      </w:r>
      <w:r>
        <w:rPr>
          <w:noProof/>
        </w:rPr>
        <w:fldChar w:fldCharType="end"/>
      </w:r>
    </w:p>
    <w:p w14:paraId="6487B8FA" w14:textId="77777777" w:rsidR="00480429" w:rsidRDefault="00480429">
      <w:pPr>
        <w:pStyle w:val="3"/>
        <w:tabs>
          <w:tab w:val="right" w:leader="dot" w:pos="9628"/>
        </w:tabs>
        <w:rPr>
          <w:rFonts w:eastAsiaTheme="minorEastAsia" w:hAnsiTheme="minorHAnsi" w:cstheme="minorBidi" w:hint="default"/>
          <w:noProof/>
          <w:color w:val="auto"/>
          <w:kern w:val="2"/>
          <w:sz w:val="24"/>
          <w:szCs w:val="24"/>
          <w:bdr w:val="none" w:sz="0" w:space="0" w:color="auto"/>
          <w:lang w:val="en-US"/>
        </w:rPr>
      </w:pPr>
      <w:r>
        <w:rPr>
          <w:noProof/>
        </w:rPr>
        <w:t>4.2出错测试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_Toc503499683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default"/>
          <w:noProof/>
        </w:rPr>
        <w:t>19</w:t>
      </w:r>
      <w:r>
        <w:rPr>
          <w:noProof/>
        </w:rPr>
        <w:fldChar w:fldCharType="end"/>
      </w:r>
    </w:p>
    <w:p w14:paraId="4746D2F0" w14:textId="4753B1CF" w:rsidR="00A247C6" w:rsidRPr="00A247C6" w:rsidRDefault="00480429" w:rsidP="00A247C6">
      <w:pPr>
        <w:rPr>
          <w:rFonts w:hint="default"/>
        </w:rPr>
      </w:pPr>
      <w:r>
        <w:rPr>
          <w:rFonts w:hint="default"/>
        </w:rPr>
        <w:fldChar w:fldCharType="end"/>
      </w:r>
    </w:p>
    <w:p w14:paraId="03171722" w14:textId="77777777" w:rsidR="00D00E32" w:rsidRPr="00FE728F" w:rsidRDefault="00FE728F">
      <w:pPr>
        <w:rPr>
          <w:rFonts w:hint="default"/>
        </w:rPr>
      </w:pPr>
      <w:r>
        <w:rPr>
          <w:rFonts w:hint="default"/>
        </w:rPr>
        <w:br w:type="page"/>
      </w:r>
    </w:p>
    <w:p w14:paraId="27DF33F1" w14:textId="77777777" w:rsidR="00D00E32" w:rsidRDefault="001D6D67">
      <w:pPr>
        <w:pStyle w:val="a7"/>
      </w:pPr>
      <w:bookmarkStart w:id="5" w:name="_Toc"/>
      <w:bookmarkStart w:id="6" w:name="_Toc503034655"/>
      <w:bookmarkStart w:id="7" w:name="_Toc503499663"/>
      <w:r>
        <w:rPr>
          <w:rFonts w:eastAsia="Arial Unicode MS" w:cs="Arial Unicode MS"/>
          <w:lang w:val="zh-CN"/>
        </w:rPr>
        <w:lastRenderedPageBreak/>
        <w:t>1</w:t>
      </w:r>
      <w:bookmarkStart w:id="8" w:name="项目概述"/>
      <w:r>
        <w:rPr>
          <w:rFonts w:eastAsia="Arial Unicode MS" w:cs="Arial Unicode MS"/>
        </w:rPr>
        <w:t>.</w:t>
      </w:r>
      <w:r>
        <w:rPr>
          <w:rFonts w:ascii="Arial Unicode MS" w:hAnsi="Arial Unicode MS" w:cs="Arial Unicode MS" w:hint="eastAsia"/>
          <w:lang w:val="zh-CN"/>
        </w:rPr>
        <w:t>项目概述</w:t>
      </w:r>
      <w:bookmarkEnd w:id="5"/>
      <w:bookmarkEnd w:id="6"/>
      <w:bookmarkEnd w:id="7"/>
      <w:bookmarkEnd w:id="8"/>
    </w:p>
    <w:p w14:paraId="38D86E0F" w14:textId="77777777" w:rsidR="00D00E32" w:rsidRDefault="00D00E32">
      <w:pPr>
        <w:pStyle w:val="20"/>
      </w:pPr>
    </w:p>
    <w:p w14:paraId="62030732" w14:textId="77777777" w:rsidR="00D00E32" w:rsidRPr="005107BC" w:rsidRDefault="001D6D67">
      <w:pPr>
        <w:pStyle w:val="20"/>
      </w:pPr>
      <w:bookmarkStart w:id="9" w:name="项目简介"/>
      <w:bookmarkStart w:id="10" w:name="_Toc1"/>
      <w:bookmarkStart w:id="11" w:name="_Toc503034656"/>
      <w:bookmarkStart w:id="12" w:name="_Toc503499664"/>
      <w:r>
        <w:rPr>
          <w:rFonts w:eastAsia="Arial Unicode MS" w:cs="Arial Unicode MS"/>
          <w:lang w:val="zh-CN"/>
        </w:rPr>
        <w:t>1.1</w:t>
      </w:r>
      <w:r>
        <w:rPr>
          <w:rFonts w:ascii="Arial Unicode MS" w:hAnsi="Arial Unicode MS" w:cs="Arial Unicode MS" w:hint="eastAsia"/>
          <w:lang w:val="zh-CN"/>
        </w:rPr>
        <w:t>项目简介</w:t>
      </w:r>
      <w:bookmarkEnd w:id="9"/>
      <w:bookmarkEnd w:id="10"/>
      <w:bookmarkEnd w:id="11"/>
      <w:bookmarkEnd w:id="12"/>
    </w:p>
    <w:p w14:paraId="2937E986" w14:textId="42B24E34" w:rsidR="00D00E32" w:rsidRDefault="003103CE" w:rsidP="00CB5AD1">
      <w:pPr>
        <w:rPr>
          <w:rFonts w:hint="default"/>
        </w:rPr>
      </w:pPr>
      <w:r>
        <w:t>随机函数产生</w:t>
      </w:r>
      <w:r>
        <w:t>10000</w:t>
      </w:r>
      <w:r>
        <w:t>个随机数，用快速排序，直接插入排序，冒泡排序，选择排序的排序方法排序，并统计每种排序所花费的排序时间和交换次数。其中，随机数的个数由用户定义，系统产生随机数。并且显示他们的比较次数。</w:t>
      </w:r>
      <w:r w:rsidR="00000CFC">
        <w:rPr>
          <w:rFonts w:hint="default"/>
        </w:rPr>
        <w:t xml:space="preserve"> </w:t>
      </w:r>
    </w:p>
    <w:p w14:paraId="610683C8" w14:textId="77777777" w:rsidR="00D00E32" w:rsidRPr="005716DB" w:rsidRDefault="001D6D67">
      <w:pPr>
        <w:pStyle w:val="30"/>
        <w:rPr>
          <w:rFonts w:asciiTheme="majorEastAsia" w:eastAsiaTheme="majorEastAsia" w:hAnsiTheme="majorEastAsia" w:cs="Arial Unicode MS"/>
          <w:b/>
          <w:bCs/>
          <w:lang w:val="zh-CN"/>
        </w:rPr>
      </w:pPr>
      <w:bookmarkStart w:id="13" w:name="_Toc2"/>
      <w:r w:rsidRPr="005716DB">
        <w:rPr>
          <w:rFonts w:asciiTheme="majorEastAsia" w:eastAsiaTheme="majorEastAsia" w:hAnsiTheme="majorEastAsia" w:cs="Arial Unicode MS"/>
          <w:b/>
          <w:bCs/>
          <w:lang w:val="zh-CN"/>
        </w:rPr>
        <w:t>1.1.1</w:t>
      </w:r>
      <w:r w:rsidRPr="005716DB">
        <w:rPr>
          <w:rFonts w:asciiTheme="majorEastAsia" w:eastAsiaTheme="majorEastAsia" w:hAnsiTheme="majorEastAsia" w:cs="Arial Unicode MS" w:hint="eastAsia"/>
          <w:b/>
          <w:bCs/>
          <w:lang w:val="zh-CN"/>
        </w:rPr>
        <w:t>功能分析</w:t>
      </w:r>
      <w:bookmarkEnd w:id="13"/>
    </w:p>
    <w:p w14:paraId="51FA8225" w14:textId="77777777" w:rsidR="00D00E32" w:rsidRDefault="001D6D67">
      <w:pPr>
        <w:rPr>
          <w:rFonts w:hint="default"/>
        </w:rPr>
      </w:pPr>
      <w:r>
        <w:t>本项目要求</w:t>
      </w:r>
      <w:r w:rsidR="00000CFC">
        <w:rPr>
          <w:rFonts w:hint="default"/>
        </w:rPr>
        <w:t>实现功能</w:t>
      </w:r>
    </w:p>
    <w:p w14:paraId="125FB443" w14:textId="7D75FD1C" w:rsidR="00000CFC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产生一定数量的随机数</w:t>
      </w:r>
      <w:r w:rsidR="00000CFC" w:rsidRPr="00000CFC">
        <w:rPr>
          <w:rFonts w:hint="default"/>
        </w:rPr>
        <w:t>；</w:t>
      </w:r>
    </w:p>
    <w:p w14:paraId="7C933A9D" w14:textId="493EEA0B" w:rsidR="00000CFC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进行冒泡排序</w:t>
      </w:r>
      <w:r w:rsidR="00000CFC" w:rsidRPr="00000CFC">
        <w:rPr>
          <w:rFonts w:hint="default"/>
        </w:rPr>
        <w:t>；</w:t>
      </w:r>
    </w:p>
    <w:p w14:paraId="373C95CB" w14:textId="209AE70D" w:rsidR="00000CFC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进行选择排序</w:t>
      </w:r>
      <w:r w:rsidR="00000CFC" w:rsidRPr="00000CFC">
        <w:rPr>
          <w:rFonts w:hint="default"/>
        </w:rPr>
        <w:t>；</w:t>
      </w:r>
    </w:p>
    <w:p w14:paraId="2A4B50DC" w14:textId="374D9507" w:rsidR="00000CFC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进行直接</w:t>
      </w:r>
      <w:r>
        <w:t>插入</w:t>
      </w:r>
      <w:r>
        <w:rPr>
          <w:rFonts w:hint="default"/>
        </w:rPr>
        <w:t>排序</w:t>
      </w:r>
      <w:r w:rsidR="00000CFC" w:rsidRPr="00000CFC">
        <w:rPr>
          <w:rFonts w:hint="default"/>
        </w:rPr>
        <w:t>；</w:t>
      </w:r>
    </w:p>
    <w:p w14:paraId="2669BFAC" w14:textId="365AFC98" w:rsidR="00000CFC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进行希尔排序</w:t>
      </w:r>
      <w:r w:rsidR="00000CFC" w:rsidRPr="00000CFC">
        <w:rPr>
          <w:rFonts w:hint="default"/>
        </w:rPr>
        <w:t>；</w:t>
      </w:r>
    </w:p>
    <w:p w14:paraId="41EAE25B" w14:textId="5B991EE5" w:rsidR="00D00E32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进行快速排序；</w:t>
      </w:r>
    </w:p>
    <w:p w14:paraId="53CE3E05" w14:textId="1C432291" w:rsidR="003103CE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进行堆排序；</w:t>
      </w:r>
    </w:p>
    <w:p w14:paraId="7B43CCD8" w14:textId="5691D351" w:rsidR="003103CE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进行归并排序；</w:t>
      </w:r>
    </w:p>
    <w:p w14:paraId="3E8CDFC1" w14:textId="33649E92" w:rsidR="003103CE" w:rsidRPr="00000CFC" w:rsidRDefault="003103CE" w:rsidP="00000CFC">
      <w:pPr>
        <w:pStyle w:val="ad"/>
        <w:numPr>
          <w:ilvl w:val="0"/>
          <w:numId w:val="1"/>
        </w:numPr>
        <w:ind w:firstLineChars="0"/>
        <w:rPr>
          <w:rFonts w:hint="default"/>
        </w:rPr>
      </w:pPr>
      <w:r>
        <w:rPr>
          <w:rFonts w:hint="default"/>
        </w:rPr>
        <w:t>进行基数排序。</w:t>
      </w:r>
    </w:p>
    <w:p w14:paraId="6AFA91BA" w14:textId="77777777" w:rsidR="00D00E32" w:rsidRDefault="00D00E32">
      <w:pPr>
        <w:pStyle w:val="20"/>
      </w:pPr>
    </w:p>
    <w:p w14:paraId="29B57027" w14:textId="77777777" w:rsidR="00D00E32" w:rsidRDefault="001D6D67">
      <w:pPr>
        <w:pStyle w:val="20"/>
      </w:pPr>
      <w:bookmarkStart w:id="14" w:name="_Toc3"/>
      <w:bookmarkStart w:id="15" w:name="_Toc503034657"/>
      <w:bookmarkStart w:id="16" w:name="_Toc503499665"/>
      <w:r>
        <w:rPr>
          <w:rFonts w:eastAsia="Arial Unicode MS" w:cs="Arial Unicode MS"/>
          <w:lang w:val="zh-CN"/>
        </w:rPr>
        <w:t>1.2</w:t>
      </w:r>
      <w:r>
        <w:rPr>
          <w:rFonts w:ascii="Arial Unicode MS" w:hAnsi="Arial Unicode MS" w:cs="Arial Unicode MS" w:hint="eastAsia"/>
          <w:lang w:val="zh-CN"/>
        </w:rPr>
        <w:t>文件目录</w:t>
      </w:r>
      <w:bookmarkEnd w:id="14"/>
      <w:bookmarkEnd w:id="15"/>
      <w:bookmarkEnd w:id="16"/>
    </w:p>
    <w:p w14:paraId="309C4B15" w14:textId="22F44A93" w:rsidR="00D00E32" w:rsidRPr="00D75032" w:rsidRDefault="001D6D67">
      <w:pPr>
        <w:rPr>
          <w:rFonts w:ascii="Adobe 宋体 Std L" w:hAnsi="Adobe 宋体 Std L" w:hint="default"/>
        </w:rPr>
      </w:pPr>
      <w:r w:rsidRPr="00D75032">
        <w:rPr>
          <w:rFonts w:ascii="Adobe 宋体 Std L" w:hAnsi="Adobe 宋体 Std L"/>
        </w:rPr>
        <w:t>（</w:t>
      </w:r>
      <w:r>
        <w:rPr>
          <w:rFonts w:ascii="Adobe 宋体 Std L" w:hAnsi="Adobe 宋体 Std L"/>
        </w:rPr>
        <w:t>1</w:t>
      </w:r>
      <w:r w:rsidRPr="00D75032">
        <w:rPr>
          <w:rFonts w:ascii="Adobe 宋体 Std L" w:hAnsi="Adobe 宋体 Std L"/>
        </w:rPr>
        <w:t>）</w:t>
      </w:r>
      <w:r w:rsidR="003103CE">
        <w:rPr>
          <w:rFonts w:ascii="Adobe 宋体 Std L" w:hAnsi="Adobe 宋体 Std L"/>
        </w:rPr>
        <w:t>P10</w:t>
      </w:r>
      <w:r>
        <w:rPr>
          <w:rFonts w:ascii="Adobe 宋体 Std L" w:hAnsi="Adobe 宋体 Std L"/>
        </w:rPr>
        <w:t>_1652677_</w:t>
      </w:r>
      <w:r w:rsidRPr="00D75032">
        <w:rPr>
          <w:rFonts w:ascii="Adobe 宋体 Std L" w:hAnsi="Adobe 宋体 Std L"/>
        </w:rPr>
        <w:t>吴桐欣_说明文档.docx（本文档）</w:t>
      </w:r>
    </w:p>
    <w:p w14:paraId="76F91FF8" w14:textId="2655D62C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2</w:t>
      </w:r>
      <w:r>
        <w:t>）</w:t>
      </w:r>
      <w:r w:rsidR="003103CE">
        <w:rPr>
          <w:rFonts w:ascii="Adobe 宋体 Std L" w:hAnsi="Adobe 宋体 Std L"/>
        </w:rPr>
        <w:t>P10</w:t>
      </w:r>
      <w:r>
        <w:rPr>
          <w:rFonts w:ascii="Adobe 宋体 Std L" w:hAnsi="Adobe 宋体 Std L"/>
        </w:rPr>
        <w:t>_1652677_</w:t>
      </w:r>
      <w:r>
        <w:t>吴桐欣</w:t>
      </w:r>
      <w:r>
        <w:rPr>
          <w:rFonts w:ascii="Adobe 宋体 Std L" w:hAnsi="Adobe 宋体 Std L"/>
        </w:rPr>
        <w:t>.exe</w:t>
      </w:r>
      <w:r>
        <w:t>（可执行文件）</w:t>
      </w:r>
    </w:p>
    <w:p w14:paraId="4E4C67E7" w14:textId="73494725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3</w:t>
      </w:r>
      <w:r>
        <w:t>）</w:t>
      </w:r>
      <w:r w:rsidR="003103CE">
        <w:rPr>
          <w:rFonts w:ascii="Adobe 宋体 Std L" w:hAnsi="Adobe 宋体 Std L"/>
        </w:rPr>
        <w:t>P10</w:t>
      </w:r>
      <w:r>
        <w:rPr>
          <w:rFonts w:ascii="Adobe 宋体 Std L" w:hAnsi="Adobe 宋体 Std L"/>
        </w:rPr>
        <w:t>_1652677_</w:t>
      </w:r>
      <w:r>
        <w:t>吴桐欣</w:t>
      </w:r>
      <w:r>
        <w:rPr>
          <w:rFonts w:ascii="Adobe 宋体 Std L" w:hAnsi="Adobe 宋体 Std L"/>
        </w:rPr>
        <w:t>.cpp</w:t>
      </w:r>
      <w:r>
        <w:t>（源文件）</w:t>
      </w:r>
    </w:p>
    <w:p w14:paraId="5B4AF6F4" w14:textId="011F3A21" w:rsidR="00D75032" w:rsidRPr="003103CE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4</w:t>
      </w:r>
      <w:r>
        <w:t>）</w:t>
      </w:r>
      <w:r w:rsidR="003103CE">
        <w:rPr>
          <w:rFonts w:ascii="Adobe 宋体 Std L" w:hAnsi="Adobe 宋体 Std L"/>
        </w:rPr>
        <w:t>P10</w:t>
      </w:r>
      <w:r>
        <w:rPr>
          <w:rFonts w:ascii="Adobe 宋体 Std L" w:hAnsi="Adobe 宋体 Std L"/>
        </w:rPr>
        <w:t>_1652677_</w:t>
      </w:r>
      <w:r>
        <w:t>吴桐欣</w:t>
      </w:r>
      <w:r>
        <w:rPr>
          <w:rFonts w:ascii="Adobe 宋体 Std L" w:hAnsi="Adobe 宋体 Std L"/>
        </w:rPr>
        <w:t>.h</w:t>
      </w:r>
      <w:r>
        <w:t>（头文件）</w:t>
      </w:r>
    </w:p>
    <w:p w14:paraId="4070914A" w14:textId="77777777" w:rsidR="00D00E32" w:rsidRDefault="00D00E32">
      <w:pPr>
        <w:pStyle w:val="20"/>
      </w:pPr>
    </w:p>
    <w:p w14:paraId="39829960" w14:textId="77777777" w:rsidR="00D00E32" w:rsidRDefault="001D6D67">
      <w:pPr>
        <w:pStyle w:val="20"/>
      </w:pPr>
      <w:bookmarkStart w:id="17" w:name="_Toc4"/>
      <w:bookmarkStart w:id="18" w:name="_Toc503034658"/>
      <w:bookmarkStart w:id="19" w:name="_Toc503499666"/>
      <w:r>
        <w:rPr>
          <w:rFonts w:eastAsia="Arial Unicode MS" w:cs="Arial Unicode MS"/>
          <w:lang w:val="zh-CN"/>
        </w:rPr>
        <w:t>1.3</w:t>
      </w:r>
      <w:r>
        <w:rPr>
          <w:rFonts w:ascii="Arial Unicode MS" w:hAnsi="Arial Unicode MS" w:cs="Arial Unicode MS" w:hint="eastAsia"/>
          <w:lang w:val="zh-CN"/>
        </w:rPr>
        <w:t>操作</w:t>
      </w:r>
      <w:bookmarkEnd w:id="17"/>
      <w:r w:rsidR="009A3C08">
        <w:rPr>
          <w:rFonts w:ascii="Arial Unicode MS" w:hAnsi="Arial Unicode MS" w:cs="Arial Unicode MS" w:hint="eastAsia"/>
          <w:lang w:val="zh-CN"/>
        </w:rPr>
        <w:t>指南</w:t>
      </w:r>
      <w:bookmarkEnd w:id="18"/>
      <w:bookmarkEnd w:id="19"/>
    </w:p>
    <w:p w14:paraId="6242DB61" w14:textId="6E395CCE" w:rsidR="00D00E32" w:rsidRDefault="00DC3294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</w:t>
      </w:r>
      <w:r w:rsidR="001D6D67">
        <w:t>运行程序后，将获得程序提示</w:t>
      </w:r>
      <w:r w:rsidR="001D6D67">
        <w:rPr>
          <w:rFonts w:ascii="Adobe 宋体 Std L" w:hAnsi="Adobe 宋体 Std L" w:hint="default"/>
        </w:rPr>
        <w:t>“</w:t>
      </w:r>
      <w:r w:rsidR="003103CE" w:rsidRPr="003103CE">
        <w:rPr>
          <w:rFonts w:hint="default"/>
        </w:rPr>
        <w:t>请输入要产生的随机数的个数：</w:t>
      </w:r>
      <w:r w:rsidR="001D6D67">
        <w:rPr>
          <w:rFonts w:ascii="Adobe 宋体 Std L" w:hAnsi="Adobe 宋体 Std L" w:hint="default"/>
        </w:rPr>
        <w:t>”</w:t>
      </w:r>
    </w:p>
    <w:p w14:paraId="39E6FA78" w14:textId="63CE87EC" w:rsidR="00D00E32" w:rsidRDefault="00DC3294">
      <w:pPr>
        <w:rPr>
          <w:rFonts w:hint="default"/>
        </w:rPr>
      </w:pPr>
      <w:r>
        <w:t>用户输入一个数字表示</w:t>
      </w:r>
      <w:r w:rsidR="003103CE">
        <w:rPr>
          <w:rFonts w:hint="default"/>
        </w:rPr>
        <w:t>考</w:t>
      </w:r>
      <w:r w:rsidR="003103CE">
        <w:t>随机数的</w:t>
      </w:r>
      <w:r w:rsidR="003103CE">
        <w:rPr>
          <w:rFonts w:hint="default"/>
        </w:rPr>
        <w:t>个数</w:t>
      </w:r>
      <w:r>
        <w:rPr>
          <w:rFonts w:hint="default"/>
        </w:rPr>
        <w:t>。</w:t>
      </w:r>
    </w:p>
    <w:p w14:paraId="6D23AC73" w14:textId="3C9B4B28" w:rsidR="00DC3294" w:rsidRDefault="00DC3294">
      <w:pPr>
        <w:rPr>
          <w:rFonts w:hint="default"/>
        </w:rPr>
      </w:pPr>
      <w:r>
        <w:t>（</w:t>
      </w:r>
      <w:r>
        <w:rPr>
          <w:rFonts w:hint="default"/>
        </w:rPr>
        <w:t>2</w:t>
      </w:r>
      <w:r>
        <w:t>）</w:t>
      </w:r>
      <w:r>
        <w:rPr>
          <w:rFonts w:hint="default"/>
        </w:rPr>
        <w:t>随后程序提示</w:t>
      </w:r>
      <w:r>
        <w:rPr>
          <w:rFonts w:hint="default"/>
        </w:rPr>
        <w:t>“</w:t>
      </w:r>
      <w:r w:rsidR="003103CE" w:rsidRPr="003103CE">
        <w:rPr>
          <w:rFonts w:hint="default"/>
        </w:rPr>
        <w:t>请选择排序算法：</w:t>
      </w:r>
      <w:r>
        <w:rPr>
          <w:rFonts w:hint="default"/>
        </w:rPr>
        <w:t>”</w:t>
      </w:r>
    </w:p>
    <w:p w14:paraId="0C9BB656" w14:textId="491C01E1" w:rsidR="00DC3294" w:rsidRDefault="00DC3294">
      <w:pPr>
        <w:rPr>
          <w:rFonts w:hint="default"/>
        </w:rPr>
      </w:pPr>
      <w:r>
        <w:t>用户</w:t>
      </w:r>
      <w:r>
        <w:rPr>
          <w:rFonts w:hint="default"/>
        </w:rPr>
        <w:t>需要按照</w:t>
      </w:r>
      <w:r w:rsidR="008D7C7C">
        <w:rPr>
          <w:rFonts w:hint="default"/>
        </w:rPr>
        <w:t>所提供的操作数表选择排序算法</w:t>
      </w:r>
      <w:r>
        <w:rPr>
          <w:rFonts w:hint="default"/>
        </w:rPr>
        <w:t>。</w:t>
      </w:r>
    </w:p>
    <w:p w14:paraId="4CAEACC6" w14:textId="2A3B267A" w:rsidR="008D7C7C" w:rsidRDefault="00DC3294" w:rsidP="008D7C7C">
      <w:pPr>
        <w:rPr>
          <w:rFonts w:hint="default"/>
        </w:rPr>
      </w:pPr>
      <w:r>
        <w:t>（</w:t>
      </w:r>
      <w:r>
        <w:rPr>
          <w:rFonts w:hint="default"/>
        </w:rPr>
        <w:t>3</w:t>
      </w:r>
      <w:r>
        <w:t>）</w:t>
      </w:r>
      <w:r w:rsidR="008D7C7C">
        <w:rPr>
          <w:rFonts w:hint="default"/>
        </w:rPr>
        <w:t>操作数表如下：</w:t>
      </w:r>
    </w:p>
    <w:p w14:paraId="2B769ED9" w14:textId="77777777" w:rsidR="008D7C7C" w:rsidRDefault="008D7C7C" w:rsidP="008D7C7C">
      <w:pPr>
        <w:rPr>
          <w:rFonts w:hint="default"/>
        </w:rPr>
      </w:pPr>
      <w:r>
        <w:rPr>
          <w:rFonts w:hint="default"/>
        </w:rPr>
        <w:t>1--</w:t>
      </w:r>
      <w:r>
        <w:rPr>
          <w:rFonts w:hint="default"/>
        </w:rPr>
        <w:t>冒泡排序</w:t>
      </w:r>
    </w:p>
    <w:p w14:paraId="00B8AF9F" w14:textId="77777777" w:rsidR="008D7C7C" w:rsidRDefault="008D7C7C" w:rsidP="008D7C7C">
      <w:pPr>
        <w:rPr>
          <w:rFonts w:hint="default"/>
        </w:rPr>
      </w:pPr>
      <w:r>
        <w:rPr>
          <w:rFonts w:hint="default"/>
        </w:rPr>
        <w:t>2--</w:t>
      </w:r>
      <w:r>
        <w:rPr>
          <w:rFonts w:hint="default"/>
        </w:rPr>
        <w:t>选择排序</w:t>
      </w:r>
    </w:p>
    <w:p w14:paraId="4836107F" w14:textId="77777777" w:rsidR="008D7C7C" w:rsidRDefault="008D7C7C" w:rsidP="008D7C7C">
      <w:pPr>
        <w:rPr>
          <w:rFonts w:hint="default"/>
        </w:rPr>
      </w:pPr>
      <w:r>
        <w:rPr>
          <w:rFonts w:hint="default"/>
        </w:rPr>
        <w:t>3--</w:t>
      </w:r>
      <w:r>
        <w:rPr>
          <w:rFonts w:hint="default"/>
        </w:rPr>
        <w:t>直接插入排序</w:t>
      </w:r>
    </w:p>
    <w:p w14:paraId="5D23B8A5" w14:textId="77777777" w:rsidR="008D7C7C" w:rsidRDefault="008D7C7C" w:rsidP="008D7C7C">
      <w:pPr>
        <w:rPr>
          <w:rFonts w:hint="default"/>
        </w:rPr>
      </w:pPr>
      <w:r>
        <w:rPr>
          <w:rFonts w:hint="default"/>
        </w:rPr>
        <w:t>4--</w:t>
      </w:r>
      <w:r>
        <w:rPr>
          <w:rFonts w:hint="default"/>
        </w:rPr>
        <w:t>希尔排序</w:t>
      </w:r>
    </w:p>
    <w:p w14:paraId="3E6F7572" w14:textId="77777777" w:rsidR="008D7C7C" w:rsidRDefault="008D7C7C" w:rsidP="008D7C7C">
      <w:pPr>
        <w:rPr>
          <w:rFonts w:hint="default"/>
        </w:rPr>
      </w:pPr>
      <w:r>
        <w:rPr>
          <w:rFonts w:hint="default"/>
        </w:rPr>
        <w:t>5--</w:t>
      </w:r>
      <w:r>
        <w:rPr>
          <w:rFonts w:hint="default"/>
        </w:rPr>
        <w:t>快速排序</w:t>
      </w:r>
    </w:p>
    <w:p w14:paraId="54F978A5" w14:textId="77777777" w:rsidR="008D7C7C" w:rsidRDefault="008D7C7C" w:rsidP="008D7C7C">
      <w:pPr>
        <w:rPr>
          <w:rFonts w:hint="default"/>
        </w:rPr>
      </w:pPr>
      <w:r>
        <w:rPr>
          <w:rFonts w:hint="default"/>
        </w:rPr>
        <w:t>6--</w:t>
      </w:r>
      <w:r>
        <w:rPr>
          <w:rFonts w:hint="default"/>
        </w:rPr>
        <w:t>堆排序</w:t>
      </w:r>
    </w:p>
    <w:p w14:paraId="019630CE" w14:textId="77777777" w:rsidR="008D7C7C" w:rsidRDefault="008D7C7C" w:rsidP="008D7C7C">
      <w:pPr>
        <w:rPr>
          <w:rFonts w:hint="default"/>
        </w:rPr>
      </w:pPr>
      <w:r>
        <w:rPr>
          <w:rFonts w:hint="default"/>
        </w:rPr>
        <w:t>7--</w:t>
      </w:r>
      <w:r>
        <w:rPr>
          <w:rFonts w:hint="default"/>
        </w:rPr>
        <w:t>归并排序</w:t>
      </w:r>
    </w:p>
    <w:p w14:paraId="79DB00A9" w14:textId="77777777" w:rsidR="008D7C7C" w:rsidRDefault="008D7C7C" w:rsidP="008D7C7C">
      <w:pPr>
        <w:rPr>
          <w:rFonts w:hint="default"/>
        </w:rPr>
      </w:pPr>
      <w:r>
        <w:rPr>
          <w:rFonts w:hint="default"/>
        </w:rPr>
        <w:t>8--</w:t>
      </w:r>
      <w:r>
        <w:rPr>
          <w:rFonts w:hint="default"/>
        </w:rPr>
        <w:t>基数排序</w:t>
      </w:r>
    </w:p>
    <w:p w14:paraId="1BC68724" w14:textId="61B54B94" w:rsidR="008D7C7C" w:rsidRDefault="008D7C7C" w:rsidP="008D7C7C">
      <w:pPr>
        <w:rPr>
          <w:rFonts w:hint="default"/>
        </w:rPr>
      </w:pPr>
      <w:r>
        <w:rPr>
          <w:rFonts w:hint="default"/>
        </w:rPr>
        <w:t>9--</w:t>
      </w:r>
      <w:r>
        <w:rPr>
          <w:rFonts w:hint="default"/>
        </w:rPr>
        <w:t>退出程序</w:t>
      </w:r>
    </w:p>
    <w:p w14:paraId="4A8C70EF" w14:textId="5280F446" w:rsidR="00C34BF0" w:rsidRDefault="00C34BF0" w:rsidP="00C34BF0">
      <w:pPr>
        <w:rPr>
          <w:rFonts w:hint="default"/>
        </w:rPr>
      </w:pPr>
    </w:p>
    <w:p w14:paraId="15E68593" w14:textId="77777777" w:rsidR="00D00E32" w:rsidRDefault="00D00E32">
      <w:pPr>
        <w:pStyle w:val="20"/>
      </w:pPr>
    </w:p>
    <w:p w14:paraId="479F2820" w14:textId="77777777" w:rsidR="00D00E32" w:rsidRDefault="001D6D67">
      <w:pPr>
        <w:pStyle w:val="20"/>
      </w:pPr>
      <w:bookmarkStart w:id="20" w:name="_Toc5"/>
      <w:bookmarkStart w:id="21" w:name="_Toc503034659"/>
      <w:bookmarkStart w:id="22" w:name="_Toc503499667"/>
      <w:r>
        <w:rPr>
          <w:rFonts w:eastAsia="Arial Unicode MS" w:cs="Arial Unicode MS"/>
          <w:lang w:val="zh-CN"/>
        </w:rPr>
        <w:t>1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  <w:lang w:val="zh-CN"/>
        </w:rPr>
        <w:t>4</w:t>
      </w:r>
      <w:r>
        <w:rPr>
          <w:rFonts w:ascii="Arial Unicode MS" w:hAnsi="Arial Unicode MS" w:cs="Arial Unicode MS" w:hint="eastAsia"/>
          <w:lang w:val="zh-CN"/>
        </w:rPr>
        <w:t>注意事项</w:t>
      </w:r>
      <w:bookmarkEnd w:id="20"/>
      <w:bookmarkEnd w:id="21"/>
      <w:bookmarkEnd w:id="22"/>
    </w:p>
    <w:p w14:paraId="3FD337A8" w14:textId="128A6427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1</w:t>
      </w:r>
      <w:r>
        <w:t>）</w:t>
      </w:r>
      <w:r w:rsidR="003103CE">
        <w:rPr>
          <w:rFonts w:hint="default"/>
        </w:rPr>
        <w:t>用户</w:t>
      </w:r>
      <w:r w:rsidR="003103CE">
        <w:t>不能</w:t>
      </w:r>
      <w:r w:rsidR="003103CE">
        <w:rPr>
          <w:rFonts w:hint="default"/>
        </w:rPr>
        <w:t>输入</w:t>
      </w:r>
      <w:r w:rsidR="003103CE">
        <w:t>除</w:t>
      </w:r>
      <w:r w:rsidR="003103CE">
        <w:rPr>
          <w:rFonts w:hint="default"/>
        </w:rPr>
        <w:t>数字以外的字符</w:t>
      </w:r>
    </w:p>
    <w:p w14:paraId="250AEE51" w14:textId="40DE8CEE" w:rsidR="00D00E32" w:rsidRDefault="001D6D67">
      <w:pPr>
        <w:rPr>
          <w:rFonts w:hint="default"/>
        </w:rPr>
      </w:pPr>
      <w:r>
        <w:t>（</w:t>
      </w:r>
      <w:r>
        <w:rPr>
          <w:rFonts w:ascii="Adobe 宋体 Std L" w:hAnsi="Adobe 宋体 Std L"/>
        </w:rPr>
        <w:t>2</w:t>
      </w:r>
      <w:r>
        <w:t>）</w:t>
      </w:r>
      <w:r w:rsidR="003103CE">
        <w:rPr>
          <w:rFonts w:hint="default"/>
        </w:rPr>
        <w:t>用户输入的</w:t>
      </w:r>
      <w:r w:rsidR="003103CE">
        <w:t>操作数</w:t>
      </w:r>
      <w:r w:rsidR="003103CE">
        <w:rPr>
          <w:rFonts w:hint="default"/>
        </w:rPr>
        <w:t>不能超出所提供的范围</w:t>
      </w:r>
    </w:p>
    <w:p w14:paraId="2F655B70" w14:textId="77777777" w:rsidR="00D00E32" w:rsidRDefault="00D00E32">
      <w:pPr>
        <w:pStyle w:val="a7"/>
      </w:pPr>
    </w:p>
    <w:p w14:paraId="5E71B280" w14:textId="77777777" w:rsidR="00D00E32" w:rsidRDefault="001D6D67">
      <w:pPr>
        <w:pStyle w:val="a7"/>
      </w:pPr>
      <w:bookmarkStart w:id="23" w:name="_Toc6"/>
      <w:bookmarkStart w:id="24" w:name="_Toc503034660"/>
      <w:bookmarkStart w:id="25" w:name="_Toc503499668"/>
      <w:r>
        <w:rPr>
          <w:rFonts w:eastAsia="Arial Unicode MS" w:cs="Arial Unicode MS"/>
        </w:rPr>
        <w:t>2</w:t>
      </w:r>
      <w:r>
        <w:rPr>
          <w:rFonts w:eastAsia="Arial Unicode MS" w:cs="Arial Unicode MS"/>
          <w:lang w:val="zh-CN"/>
        </w:rPr>
        <w:t>.</w:t>
      </w:r>
      <w:r>
        <w:rPr>
          <w:rFonts w:ascii="Arial Unicode MS" w:hAnsi="Arial Unicode MS" w:cs="Arial Unicode MS" w:hint="eastAsia"/>
          <w:lang w:val="zh-CN"/>
        </w:rPr>
        <w:t>思路与设计</w:t>
      </w:r>
      <w:bookmarkEnd w:id="23"/>
      <w:bookmarkEnd w:id="24"/>
      <w:bookmarkEnd w:id="25"/>
    </w:p>
    <w:p w14:paraId="4AD9B809" w14:textId="77777777" w:rsidR="00D00E32" w:rsidRDefault="00D00E32">
      <w:pPr>
        <w:pStyle w:val="20"/>
      </w:pPr>
    </w:p>
    <w:p w14:paraId="1D75FB73" w14:textId="77777777" w:rsidR="00D00E32" w:rsidRDefault="001D6D67" w:rsidP="00520F09">
      <w:pPr>
        <w:pStyle w:val="20"/>
        <w:rPr>
          <w:rFonts w:ascii="Arial Unicode MS" w:hAnsi="Arial Unicode MS" w:cs="Arial Unicode MS"/>
          <w:lang w:val="zh-CN"/>
        </w:rPr>
      </w:pPr>
      <w:bookmarkStart w:id="26" w:name="_Toc7"/>
      <w:bookmarkStart w:id="27" w:name="_Toc503034661"/>
      <w:bookmarkStart w:id="28" w:name="_Toc503499669"/>
      <w:r>
        <w:rPr>
          <w:rFonts w:eastAsia="Arial Unicode MS" w:cs="Arial Unicode MS"/>
        </w:rPr>
        <w:t>2.</w:t>
      </w:r>
      <w:r>
        <w:rPr>
          <w:rFonts w:eastAsia="Arial Unicode MS" w:cs="Arial Unicode MS"/>
          <w:lang w:val="zh-CN"/>
        </w:rPr>
        <w:t>1</w:t>
      </w:r>
      <w:r>
        <w:rPr>
          <w:rFonts w:ascii="Arial Unicode MS" w:hAnsi="Arial Unicode MS" w:cs="Arial Unicode MS" w:hint="eastAsia"/>
          <w:lang w:val="zh-CN"/>
        </w:rPr>
        <w:t>基本思路</w:t>
      </w:r>
      <w:bookmarkEnd w:id="26"/>
      <w:bookmarkEnd w:id="27"/>
      <w:bookmarkEnd w:id="28"/>
    </w:p>
    <w:p w14:paraId="523C3DDF" w14:textId="5411EA8A" w:rsidR="00520F09" w:rsidRPr="00520F09" w:rsidRDefault="008D7C7C" w:rsidP="00520F09">
      <w:pPr>
        <w:rPr>
          <w:rFonts w:hint="default"/>
        </w:rPr>
      </w:pPr>
      <w:r>
        <w:t>每种</w:t>
      </w:r>
      <w:r>
        <w:rPr>
          <w:rFonts w:hint="default"/>
        </w:rPr>
        <w:t>排序方式用</w:t>
      </w:r>
      <w:r>
        <w:t>至少</w:t>
      </w:r>
      <w:r>
        <w:rPr>
          <w:rFonts w:hint="default"/>
        </w:rPr>
        <w:t>一个函数来实现。函数仅在函数</w:t>
      </w:r>
      <w:r>
        <w:t>内</w:t>
      </w:r>
      <w:r>
        <w:rPr>
          <w:rFonts w:hint="default"/>
        </w:rPr>
        <w:t>改变数组的值，</w:t>
      </w:r>
      <w:r>
        <w:t>函数调用结束后</w:t>
      </w:r>
      <w:r>
        <w:rPr>
          <w:rFonts w:hint="default"/>
        </w:rPr>
        <w:t>，</w:t>
      </w:r>
      <w:r>
        <w:t>数组</w:t>
      </w:r>
      <w:r>
        <w:rPr>
          <w:rFonts w:hint="default"/>
        </w:rPr>
        <w:t>顺序保持原来的乱序，</w:t>
      </w:r>
      <w:r>
        <w:t>以</w:t>
      </w:r>
      <w:r>
        <w:rPr>
          <w:rFonts w:hint="default"/>
        </w:rPr>
        <w:t>供</w:t>
      </w:r>
      <w:r>
        <w:t>多次</w:t>
      </w:r>
      <w:r>
        <w:rPr>
          <w:rFonts w:hint="default"/>
        </w:rPr>
        <w:t>利用、</w:t>
      </w:r>
      <w:r>
        <w:t>公平</w:t>
      </w:r>
      <w:r>
        <w:rPr>
          <w:rFonts w:hint="default"/>
        </w:rPr>
        <w:t>比较各个排序的效率。</w:t>
      </w:r>
    </w:p>
    <w:p w14:paraId="6C1E7EB5" w14:textId="77777777" w:rsidR="00D00E32" w:rsidRDefault="001D6D67">
      <w:pPr>
        <w:pStyle w:val="20"/>
      </w:pPr>
      <w:bookmarkStart w:id="29" w:name="_Toc8"/>
      <w:bookmarkStart w:id="30" w:name="_Toc503034662"/>
      <w:bookmarkStart w:id="31" w:name="_Toc503499670"/>
      <w:r>
        <w:rPr>
          <w:rFonts w:eastAsia="Arial Unicode MS" w:cs="Arial Unicode MS"/>
          <w:lang w:val="zh-CN"/>
        </w:rPr>
        <w:t>2.</w:t>
      </w:r>
      <w:r>
        <w:rPr>
          <w:rFonts w:eastAsia="Arial Unicode MS" w:cs="Arial Unicode MS"/>
        </w:rPr>
        <w:t>2</w:t>
      </w:r>
      <w:r>
        <w:rPr>
          <w:rFonts w:ascii="Arial Unicode MS" w:hAnsi="Arial Unicode MS" w:cs="Arial Unicode MS" w:hint="eastAsia"/>
          <w:lang w:val="zh-CN"/>
        </w:rPr>
        <w:t>设计</w:t>
      </w:r>
      <w:bookmarkEnd w:id="29"/>
      <w:bookmarkEnd w:id="30"/>
      <w:bookmarkEnd w:id="31"/>
    </w:p>
    <w:p w14:paraId="68EFD8C4" w14:textId="77777777" w:rsidR="00D00E32" w:rsidRPr="005716DB" w:rsidRDefault="001D6D67">
      <w:pPr>
        <w:pStyle w:val="30"/>
        <w:rPr>
          <w:rFonts w:asciiTheme="majorEastAsia" w:eastAsiaTheme="majorEastAsia" w:hAnsiTheme="majorEastAsia" w:cs="Arial Unicode MS"/>
          <w:b/>
          <w:bCs/>
          <w:lang w:val="zh-CN"/>
        </w:rPr>
      </w:pPr>
      <w:bookmarkStart w:id="32" w:name="_Toc9"/>
      <w:r w:rsidRPr="005716DB">
        <w:rPr>
          <w:rFonts w:asciiTheme="majorEastAsia" w:eastAsiaTheme="majorEastAsia" w:hAnsiTheme="majorEastAsia" w:cs="Arial Unicode MS"/>
          <w:b/>
          <w:bCs/>
          <w:lang w:val="zh-CN"/>
        </w:rPr>
        <w:t>2.2.1</w:t>
      </w:r>
      <w:r w:rsidRPr="005716DB">
        <w:rPr>
          <w:rFonts w:asciiTheme="majorEastAsia" w:eastAsiaTheme="majorEastAsia" w:hAnsiTheme="majorEastAsia" w:cs="Arial Unicode MS" w:hint="eastAsia"/>
          <w:b/>
          <w:bCs/>
          <w:lang w:val="zh-CN"/>
        </w:rPr>
        <w:t>数据结构</w:t>
      </w:r>
      <w:bookmarkEnd w:id="32"/>
    </w:p>
    <w:p w14:paraId="722C9CA7" w14:textId="39FECC4A" w:rsidR="00D00E32" w:rsidRDefault="008D7C7C">
      <w:pPr>
        <w:rPr>
          <w:rFonts w:hint="default"/>
        </w:rPr>
      </w:pPr>
      <w:r>
        <w:rPr>
          <w:rFonts w:hint="default"/>
        </w:rPr>
        <w:t>用</w:t>
      </w:r>
      <w:r>
        <w:rPr>
          <w:rFonts w:hint="default"/>
        </w:rPr>
        <w:t>vector</w:t>
      </w:r>
      <w:r>
        <w:rPr>
          <w:rFonts w:hint="default"/>
        </w:rPr>
        <w:t>数组存放产生的随机数。</w:t>
      </w:r>
    </w:p>
    <w:p w14:paraId="3482B4F8" w14:textId="55225CD3" w:rsidR="00DD7B2B" w:rsidRDefault="00DD7B2B">
      <w:pPr>
        <w:rPr>
          <w:rFonts w:hint="default"/>
        </w:rPr>
      </w:pPr>
    </w:p>
    <w:p w14:paraId="15656324" w14:textId="77777777" w:rsidR="00D00E32" w:rsidRDefault="001D6D67">
      <w:pPr>
        <w:pStyle w:val="a7"/>
      </w:pPr>
      <w:bookmarkStart w:id="33" w:name="_Toc11"/>
      <w:bookmarkStart w:id="34" w:name="_Toc503034663"/>
      <w:bookmarkStart w:id="35" w:name="_Toc503499671"/>
      <w:r>
        <w:rPr>
          <w:rFonts w:eastAsia="Arial Unicode MS" w:cs="Arial Unicode MS"/>
        </w:rPr>
        <w:lastRenderedPageBreak/>
        <w:t>3.</w:t>
      </w:r>
      <w:r>
        <w:rPr>
          <w:rFonts w:ascii="Arial Unicode MS" w:hAnsi="Arial Unicode MS" w:cs="Arial Unicode MS" w:hint="eastAsia"/>
          <w:lang w:val="zh-CN"/>
        </w:rPr>
        <w:t>具体实现</w:t>
      </w:r>
      <w:bookmarkEnd w:id="33"/>
      <w:bookmarkEnd w:id="34"/>
      <w:bookmarkEnd w:id="35"/>
    </w:p>
    <w:p w14:paraId="6D9915C5" w14:textId="77777777" w:rsidR="00D00E32" w:rsidRDefault="00D00E32">
      <w:pPr>
        <w:pStyle w:val="20"/>
      </w:pPr>
    </w:p>
    <w:p w14:paraId="24E52187" w14:textId="19B11A3C" w:rsidR="00D00E32" w:rsidRDefault="001D6D67">
      <w:pPr>
        <w:pStyle w:val="20"/>
      </w:pPr>
      <w:bookmarkStart w:id="36" w:name="_Toc12"/>
      <w:bookmarkStart w:id="37" w:name="_Toc503034664"/>
      <w:bookmarkStart w:id="38" w:name="_Toc503499672"/>
      <w:r>
        <w:rPr>
          <w:rFonts w:eastAsia="Arial Unicode MS" w:cs="Arial Unicode MS"/>
        </w:rPr>
        <w:t>3.1</w:t>
      </w:r>
      <w:bookmarkEnd w:id="36"/>
      <w:bookmarkEnd w:id="37"/>
      <w:r w:rsidR="00EA563A">
        <w:rPr>
          <w:rFonts w:eastAsia="Arial Unicode MS" w:cs="Arial Unicode MS" w:hint="eastAsia"/>
        </w:rPr>
        <w:t>冒泡</w:t>
      </w:r>
      <w:r w:rsidR="00EA563A">
        <w:rPr>
          <w:rFonts w:eastAsia="Arial Unicode MS" w:cs="Arial Unicode MS"/>
        </w:rPr>
        <w:t>排序</w:t>
      </w:r>
      <w:bookmarkEnd w:id="38"/>
    </w:p>
    <w:p w14:paraId="0543EE5F" w14:textId="598CF14B" w:rsidR="00D00E32" w:rsidRPr="005716DB" w:rsidRDefault="003A2704">
      <w:pPr>
        <w:pStyle w:val="a8"/>
        <w:rPr>
          <w:rFonts w:asciiTheme="minorHAnsi" w:eastAsiaTheme="minorHAnsi" w:hAnsiTheme="minorHAnsi"/>
          <w:shd w:val="clear" w:color="auto" w:fill="FFFFFF"/>
        </w:rPr>
      </w:pPr>
      <w:bookmarkStart w:id="39" w:name="_Toc14"/>
      <w:r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核心</w:t>
      </w:r>
      <w:r w:rsidR="001D6D67"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代码</w:t>
      </w:r>
      <w:bookmarkEnd w:id="39"/>
    </w:p>
    <w:bookmarkStart w:id="40" w:name="_Toc15"/>
    <w:p w14:paraId="5873A4E7" w14:textId="0071D895" w:rsidR="005C4A62" w:rsidRPr="005C4A62" w:rsidRDefault="00EA563A" w:rsidP="005C4A62">
      <w:pPr>
        <w:rPr>
          <w:rFonts w:hint="default"/>
          <w:lang w:val="en-US"/>
        </w:rPr>
      </w:pPr>
      <w:r>
        <w:rPr>
          <w:rFonts w:hint="defaul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E865A" wp14:editId="018F2C35">
                <wp:simplePos x="0" y="0"/>
                <wp:positionH relativeFrom="column">
                  <wp:posOffset>63500</wp:posOffset>
                </wp:positionH>
                <wp:positionV relativeFrom="paragraph">
                  <wp:posOffset>80645</wp:posOffset>
                </wp:positionV>
                <wp:extent cx="5600700" cy="5740400"/>
                <wp:effectExtent l="0" t="0" r="38100" b="3492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4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7387DE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BubbleSort(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&gt; list){</w:t>
                            </w:r>
                          </w:p>
                          <w:p w14:paraId="6A300944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n=list.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元素个数</w:t>
                            </w:r>
                          </w:p>
                          <w:p w14:paraId="4FE069B1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count_comp=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记录比较次数</w:t>
                            </w:r>
                          </w:p>
                          <w:p w14:paraId="6F438C08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count_swap=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记录交换次数</w:t>
                            </w:r>
                          </w:p>
                          <w:p w14:paraId="0D5FFBDB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</w:p>
                          <w:p w14:paraId="364DB83B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start=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5EA187B3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</w:p>
                          <w:p w14:paraId="75DFB6D0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i&lt;n-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i++) {</w:t>
                            </w:r>
                          </w:p>
                          <w:p w14:paraId="22755322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exchange=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是否产生交换</w:t>
                            </w:r>
                          </w:p>
                          <w:p w14:paraId="0A0305B6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j=n-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j&gt;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j--) {</w:t>
                            </w:r>
                          </w:p>
                          <w:p w14:paraId="30FEE019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count_comp++;</w:t>
                            </w:r>
                          </w:p>
                          <w:p w14:paraId="3CE7F5C6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]&gt;list[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</w:t>
                            </w:r>
                          </w:p>
                          <w:p w14:paraId="29CC8CD7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发现逆序，进行交换</w:t>
                            </w:r>
                          </w:p>
                          <w:p w14:paraId="2743DAC4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SWAP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],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]);</w:t>
                            </w:r>
                          </w:p>
                          <w:p w14:paraId="712C4FB1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count_swap++;</w:t>
                            </w:r>
                          </w:p>
                          <w:p w14:paraId="4BFA25DF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exchange =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568BBD7E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9F170AD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7C77E3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(!exchange) {</w:t>
                            </w:r>
                          </w:p>
                          <w:p w14:paraId="18100D8B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本轮不产生交换，排序完毕</w:t>
                            </w:r>
                          </w:p>
                          <w:p w14:paraId="3AE44B50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632A1048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FBF7A4A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4FC34472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end=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1125A1E8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冒泡排序所用时间：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)(end-start)/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643820"/>
                                <w:lang w:val="en-US"/>
                              </w:rPr>
                              <w:t>CLOCKS_PER_SEC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秒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6BC1089C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冒泡排序比较次数：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&lt;&lt;count_comp&lt;&lt;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677445E0" w14:textId="77777777" w:rsidR="00046945" w:rsidRDefault="00046945" w:rsidP="00EA563A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冒泡排序交换次数：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&lt;&lt;count_swap&lt;&lt;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70A77EC0" w14:textId="72A9904B" w:rsidR="00046945" w:rsidRDefault="00046945" w:rsidP="00EA563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E865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margin-left:5pt;margin-top:6.35pt;width:441pt;height:4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" filled="f" strokeweight=".5pt">
                <v:textbox style="mso-fit-shape-to-text:t" inset="4pt,4pt,4pt,4pt">
                  <w:txbxContent>
                    <w:p w14:paraId="0B7387DE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BubbleSort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list){</w:t>
                      </w:r>
                      <w:proofErr w:type="gramEnd"/>
                    </w:p>
                    <w:p w14:paraId="6A300944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long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n=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list.</w:t>
                      </w:r>
                      <w:r>
                        <w:rPr>
                          <w:rFonts w:ascii="Menlo" w:eastAsiaTheme="minorEastAsia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();</w:t>
                      </w: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元素个数</w:t>
                      </w:r>
                    </w:p>
                    <w:p w14:paraId="4FE069B1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记录比较次数</w:t>
                      </w:r>
                    </w:p>
                    <w:p w14:paraId="6F438C08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记录交换次数</w:t>
                      </w:r>
                    </w:p>
                    <w:p w14:paraId="0D5FFBDB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</w:p>
                    <w:p w14:paraId="364DB83B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start=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5EA187B3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</w:p>
                    <w:p w14:paraId="75DFB6D0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&lt;n-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++) {</w:t>
                      </w:r>
                    </w:p>
                    <w:p w14:paraId="22755322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bool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exchange=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false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是否产生交换</w:t>
                      </w:r>
                    </w:p>
                    <w:p w14:paraId="0A0305B6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long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j=n-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 j&gt;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 j--) {</w:t>
                      </w:r>
                    </w:p>
                    <w:p w14:paraId="30FEE019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3CE7F5C6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]&gt;list[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</w:t>
                      </w:r>
                    </w:p>
                    <w:p w14:paraId="29CC8CD7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发现逆序，进行交换</w:t>
                      </w:r>
                    </w:p>
                    <w:p w14:paraId="2743DAC4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SWAP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],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]);</w:t>
                      </w:r>
                    </w:p>
                    <w:p w14:paraId="712C4FB1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4BFA25DF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exchange =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true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568BBD7E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}</w:t>
                      </w:r>
                    </w:p>
                    <w:p w14:paraId="49F170AD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4E7C77E3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(!exchange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 {</w:t>
                      </w:r>
                    </w:p>
                    <w:p w14:paraId="18100D8B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本轮不产生交换，排序完毕</w:t>
                      </w:r>
                    </w:p>
                    <w:p w14:paraId="3AE44B50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break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632A1048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5FBF7A4A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4FC34472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end=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1125A1E8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冒泡排序所用时间：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float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)(end-start)/</w:t>
                      </w:r>
                      <w:r>
                        <w:rPr>
                          <w:rFonts w:ascii="Menlo" w:eastAsia="PingFang SC" w:hAnsi="Menlo" w:cs="Menlo" w:hint="default"/>
                          <w:color w:val="643820"/>
                          <w:lang w:val="en-US"/>
                        </w:rPr>
                        <w:t>CLOCKS_PER_SEC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秒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6BC1089C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冒泡排序比较次数：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677445E0" w14:textId="77777777" w:rsidR="00046945" w:rsidRDefault="00046945" w:rsidP="00EA563A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冒泡排序交换次数：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70A77EC0" w14:textId="72A9904B" w:rsidR="00046945" w:rsidRDefault="00046945" w:rsidP="00EA563A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8A114D" w14:textId="77777777" w:rsidR="00D00E32" w:rsidRPr="005716DB" w:rsidRDefault="00A26BF3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begin"/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instrText xml:space="preserve"> QUOTE  \* MERGEFORMAT </w:instrText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end"/>
      </w:r>
      <w:r w:rsidR="001D6D67"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说明</w:t>
      </w:r>
      <w:bookmarkEnd w:id="40"/>
    </w:p>
    <w:p w14:paraId="36C69994" w14:textId="36D5BC1F" w:rsidR="00D00E32" w:rsidRDefault="00D9542B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使用两个嵌套的</w:t>
      </w:r>
      <w:r>
        <w:rPr>
          <w:rFonts w:hint="default"/>
          <w:shd w:val="clear" w:color="auto" w:fill="FFFFFF"/>
        </w:rPr>
        <w:t>for</w:t>
      </w:r>
      <w:r>
        <w:rPr>
          <w:rFonts w:hint="default"/>
          <w:shd w:val="clear" w:color="auto" w:fill="FFFFFF"/>
        </w:rPr>
        <w:t>循环，</w:t>
      </w:r>
      <w:r>
        <w:rPr>
          <w:shd w:val="clear" w:color="auto" w:fill="FFFFFF"/>
        </w:rPr>
        <w:t>内层</w:t>
      </w:r>
      <w:r>
        <w:rPr>
          <w:rFonts w:hint="default"/>
          <w:shd w:val="clear" w:color="auto" w:fill="FFFFFF"/>
        </w:rPr>
        <w:t>表示遍历数组，</w:t>
      </w:r>
      <w:r>
        <w:rPr>
          <w:shd w:val="clear" w:color="auto" w:fill="FFFFFF"/>
        </w:rPr>
        <w:t>发现</w:t>
      </w:r>
      <w:r>
        <w:rPr>
          <w:rFonts w:hint="default"/>
          <w:shd w:val="clear" w:color="auto" w:fill="FFFFFF"/>
        </w:rPr>
        <w:t>逆序则前后交换</w:t>
      </w:r>
      <w:r>
        <w:rPr>
          <w:shd w:val="clear" w:color="auto" w:fill="FFFFFF"/>
        </w:rPr>
        <w:t>数值</w:t>
      </w:r>
      <w:r>
        <w:rPr>
          <w:rFonts w:hint="default"/>
          <w:shd w:val="clear" w:color="auto" w:fill="FFFFFF"/>
        </w:rPr>
        <w:t>；</w:t>
      </w:r>
      <w:r>
        <w:rPr>
          <w:shd w:val="clear" w:color="auto" w:fill="FFFFFF"/>
        </w:rPr>
        <w:t>外层</w:t>
      </w:r>
      <w:r>
        <w:rPr>
          <w:rFonts w:hint="default"/>
          <w:shd w:val="clear" w:color="auto" w:fill="FFFFFF"/>
        </w:rPr>
        <w:t>表示进行至多</w:t>
      </w:r>
      <w:r>
        <w:rPr>
          <w:rFonts w:hint="default"/>
          <w:shd w:val="clear" w:color="auto" w:fill="FFFFFF"/>
        </w:rPr>
        <w:t>n-1</w:t>
      </w:r>
      <w:r>
        <w:rPr>
          <w:shd w:val="clear" w:color="auto" w:fill="FFFFFF"/>
        </w:rPr>
        <w:t>次</w:t>
      </w:r>
      <w:r>
        <w:rPr>
          <w:rFonts w:hint="default"/>
          <w:shd w:val="clear" w:color="auto" w:fill="FFFFFF"/>
        </w:rPr>
        <w:t>的</w:t>
      </w:r>
      <w:r>
        <w:rPr>
          <w:shd w:val="clear" w:color="auto" w:fill="FFFFFF"/>
        </w:rPr>
        <w:t>遍历</w:t>
      </w:r>
      <w:r>
        <w:rPr>
          <w:rFonts w:hint="default"/>
          <w:shd w:val="clear" w:color="auto" w:fill="FFFFFF"/>
        </w:rPr>
        <w:t>排序。</w:t>
      </w:r>
    </w:p>
    <w:p w14:paraId="1CC7C4CD" w14:textId="52E41489" w:rsidR="00D9542B" w:rsidRDefault="00D9542B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记录</w:t>
      </w:r>
      <w:r>
        <w:rPr>
          <w:shd w:val="clear" w:color="auto" w:fill="FFFFFF"/>
        </w:rPr>
        <w:t>数据</w:t>
      </w:r>
      <w:r>
        <w:rPr>
          <w:rFonts w:hint="default"/>
          <w:shd w:val="clear" w:color="auto" w:fill="FFFFFF"/>
        </w:rPr>
        <w:t>比较次数和数据交换次数。</w:t>
      </w:r>
    </w:p>
    <w:p w14:paraId="61DF69A0" w14:textId="34FE0C86" w:rsidR="00D9542B" w:rsidRDefault="00D9542B">
      <w:pPr>
        <w:rPr>
          <w:rFonts w:hint="default"/>
          <w:shd w:val="clear" w:color="auto" w:fill="FFFFFF"/>
          <w:lang w:val="en-US"/>
        </w:rPr>
      </w:pPr>
      <w:r>
        <w:rPr>
          <w:rFonts w:hint="default"/>
          <w:shd w:val="clear" w:color="auto" w:fill="FFFFFF"/>
        </w:rPr>
        <w:t>排序开始前后分别用</w:t>
      </w:r>
      <w:r>
        <w:rPr>
          <w:rFonts w:hint="default"/>
          <w:shd w:val="clear" w:color="auto" w:fill="FFFFFF"/>
        </w:rPr>
        <w:t>clock</w:t>
      </w:r>
      <w:r>
        <w:rPr>
          <w:rFonts w:hint="default"/>
          <w:shd w:val="clear" w:color="auto" w:fill="FFFFFF"/>
          <w:lang w:val="en-US"/>
        </w:rPr>
        <w:t>()</w:t>
      </w:r>
      <w:r>
        <w:rPr>
          <w:rFonts w:hint="default"/>
          <w:shd w:val="clear" w:color="auto" w:fill="FFFFFF"/>
          <w:lang w:val="en-US"/>
        </w:rPr>
        <w:t>函数获得数据，</w:t>
      </w:r>
      <w:r>
        <w:rPr>
          <w:shd w:val="clear" w:color="auto" w:fill="FFFFFF"/>
          <w:lang w:val="en-US"/>
        </w:rPr>
        <w:t>后者</w:t>
      </w:r>
      <w:r>
        <w:rPr>
          <w:rFonts w:hint="default"/>
          <w:shd w:val="clear" w:color="auto" w:fill="FFFFFF"/>
          <w:lang w:val="en-US"/>
        </w:rPr>
        <w:t>减去前者，</w:t>
      </w:r>
      <w:r>
        <w:rPr>
          <w:shd w:val="clear" w:color="auto" w:fill="FFFFFF"/>
          <w:lang w:val="en-US"/>
        </w:rPr>
        <w:t>得到</w:t>
      </w:r>
      <w:r>
        <w:rPr>
          <w:rFonts w:hint="default"/>
          <w:shd w:val="clear" w:color="auto" w:fill="FFFFFF"/>
          <w:lang w:val="en-US"/>
        </w:rPr>
        <w:t>时间差。</w:t>
      </w:r>
    </w:p>
    <w:p w14:paraId="76C4C474" w14:textId="75B19F42" w:rsidR="00046945" w:rsidRDefault="00046945">
      <w:pPr>
        <w:rPr>
          <w:rFonts w:hint="default"/>
          <w:shd w:val="clear" w:color="auto" w:fill="FFFFFF"/>
          <w:lang w:val="en-US"/>
        </w:rPr>
      </w:pPr>
      <w:r>
        <w:rPr>
          <w:rFonts w:hint="default"/>
          <w:shd w:val="clear" w:color="auto" w:fill="FFFFFF"/>
          <w:lang w:val="en-US"/>
        </w:rPr>
        <w:br w:type="page"/>
      </w:r>
    </w:p>
    <w:p w14:paraId="3A379067" w14:textId="77777777" w:rsidR="00046945" w:rsidRPr="00D9542B" w:rsidRDefault="00046945">
      <w:pPr>
        <w:rPr>
          <w:rFonts w:hint="default"/>
          <w:shd w:val="clear" w:color="auto" w:fill="FFFFFF"/>
          <w:lang w:val="en-US"/>
        </w:rPr>
      </w:pPr>
    </w:p>
    <w:p w14:paraId="7BFE9E1A" w14:textId="71678935" w:rsidR="00D00E32" w:rsidRPr="005C4A62" w:rsidRDefault="005C4A62" w:rsidP="005C4A62">
      <w:pPr>
        <w:pStyle w:val="20"/>
        <w:rPr>
          <w:rFonts w:eastAsia="Arial Unicode MS" w:cs="Arial Unicode MS"/>
        </w:rPr>
      </w:pPr>
      <w:bookmarkStart w:id="41" w:name="_Toc503034665"/>
      <w:bookmarkStart w:id="42" w:name="_Toc503499673"/>
      <w:r w:rsidRPr="005C4A62">
        <w:rPr>
          <w:rFonts w:eastAsia="Arial Unicode MS" w:cs="Arial Unicode MS"/>
        </w:rPr>
        <w:t>3.2</w:t>
      </w:r>
      <w:bookmarkEnd w:id="41"/>
      <w:r w:rsidR="00AB709F">
        <w:rPr>
          <w:rFonts w:eastAsia="Arial Unicode MS" w:cs="Arial Unicode MS"/>
        </w:rPr>
        <w:t>选择排序</w:t>
      </w:r>
      <w:bookmarkEnd w:id="42"/>
    </w:p>
    <w:p w14:paraId="33C1009E" w14:textId="7D13E8BE" w:rsidR="00AB709F" w:rsidRDefault="005C4A62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  <w:t>核心代码</w:t>
      </w:r>
    </w:p>
    <w:p w14:paraId="0E416E97" w14:textId="4724AEBD" w:rsidR="00AB709F" w:rsidRDefault="00AB709F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 w:hint="eastAsia"/>
          <w:noProof/>
          <w:color w:val="ED220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07514" wp14:editId="76C45B99">
                <wp:simplePos x="0" y="0"/>
                <wp:positionH relativeFrom="column">
                  <wp:posOffset>63500</wp:posOffset>
                </wp:positionH>
                <wp:positionV relativeFrom="paragraph">
                  <wp:posOffset>73660</wp:posOffset>
                </wp:positionV>
                <wp:extent cx="5829300" cy="4418965"/>
                <wp:effectExtent l="0" t="0" r="38100" b="3492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4189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993499F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SelectSort(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&gt; list){</w:t>
                            </w:r>
                          </w:p>
                          <w:p w14:paraId="427C0E43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n=list.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元素个数</w:t>
                            </w:r>
                          </w:p>
                          <w:p w14:paraId="2C3BEE57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count_comp=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记录比较次数</w:t>
                            </w:r>
                          </w:p>
                          <w:p w14:paraId="12335CD2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count_swap=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记录交换次数</w:t>
                            </w:r>
                          </w:p>
                          <w:p w14:paraId="577C9644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</w:p>
                          <w:p w14:paraId="619D8E76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start=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746F23F3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i&lt;n; i++) {</w:t>
                            </w:r>
                          </w:p>
                          <w:p w14:paraId="66C30E5F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min_i=i;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最小元素的序号</w:t>
                            </w:r>
                          </w:p>
                          <w:p w14:paraId="640B3E55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j=i+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j&lt;n; j++) {</w:t>
                            </w:r>
                          </w:p>
                          <w:p w14:paraId="1E632B55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count_comp++;</w:t>
                            </w:r>
                          </w:p>
                          <w:p w14:paraId="5D82174C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min_i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]&gt;list[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{min_i = j;}</w:t>
                            </w:r>
                          </w:p>
                          <w:p w14:paraId="62C49A05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B55A2BC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交换</w:t>
                            </w:r>
                          </w:p>
                          <w:p w14:paraId="0F50D5E0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SWAP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],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min_i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]);</w:t>
                            </w:r>
                          </w:p>
                          <w:p w14:paraId="2B29A21B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count_swap++;</w:t>
                            </w:r>
                          </w:p>
                          <w:p w14:paraId="773CB455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6EDF0881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end=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7D561ECB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选择排序所用时间：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)(end-start)/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643820"/>
                                <w:lang w:val="en-US"/>
                              </w:rPr>
                              <w:t>CLOCKS_PER_SEC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秒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6BE83B2B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选择排序比较次数：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&lt;&lt;count_comp&lt;&lt;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4732D057" w14:textId="77777777" w:rsidR="00046945" w:rsidRDefault="00046945" w:rsidP="00AB709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选择排序交换次数：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&lt;&lt;count_swap&lt;&lt;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7F20DA62" w14:textId="036F6CDB" w:rsidR="00046945" w:rsidRDefault="00046945" w:rsidP="00AB709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07514" id="_x6587__x672c__x6846__x0020_2" o:spid="_x0000_s1027" type="#_x0000_t202" style="position:absolute;margin-left:5pt;margin-top:5.8pt;width:459pt;height:34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" filled="f" strokeweight=".5pt">
                <v:textbox style="mso-fit-shape-to-text:t" inset="4pt,4pt,4pt,4pt">
                  <w:txbxContent>
                    <w:p w14:paraId="1993499F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SelectSort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list){</w:t>
                      </w:r>
                      <w:proofErr w:type="gramEnd"/>
                    </w:p>
                    <w:p w14:paraId="427C0E43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long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n=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list.</w:t>
                      </w:r>
                      <w:r>
                        <w:rPr>
                          <w:rFonts w:ascii="Menlo" w:eastAsiaTheme="minorEastAsia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();</w:t>
                      </w: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元素个数</w:t>
                      </w:r>
                    </w:p>
                    <w:p w14:paraId="2C3BEE57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记录比较次数</w:t>
                      </w:r>
                    </w:p>
                    <w:p w14:paraId="12335CD2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记录交换次数</w:t>
                      </w:r>
                    </w:p>
                    <w:p w14:paraId="577C9644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</w:p>
                    <w:p w14:paraId="619D8E76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start=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746F23F3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&lt;n;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++) {</w:t>
                      </w:r>
                    </w:p>
                    <w:p w14:paraId="66C30E5F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min_i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最小元素的序号</w:t>
                      </w:r>
                    </w:p>
                    <w:p w14:paraId="640B3E55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j=i+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 j&lt;n; j++) {</w:t>
                      </w:r>
                    </w:p>
                    <w:p w14:paraId="1E632B55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5D82174C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min_i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]&gt;list[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min_i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= j;}</w:t>
                      </w:r>
                    </w:p>
                    <w:p w14:paraId="62C49A05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2B55A2BC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交换</w:t>
                      </w:r>
                    </w:p>
                    <w:p w14:paraId="0F50D5E0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SWAP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], 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min_i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]);</w:t>
                      </w:r>
                    </w:p>
                    <w:p w14:paraId="2B29A21B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773CB455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6EDF0881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end=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7D561ECB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选择排序所用时间：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float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)(end-start)/</w:t>
                      </w:r>
                      <w:r>
                        <w:rPr>
                          <w:rFonts w:ascii="Menlo" w:eastAsia="PingFang SC" w:hAnsi="Menlo" w:cs="Menlo" w:hint="default"/>
                          <w:color w:val="643820"/>
                          <w:lang w:val="en-US"/>
                        </w:rPr>
                        <w:t>CLOCKS_PER_SEC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秒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6BE83B2B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选择排序比较次数：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4732D057" w14:textId="77777777" w:rsidR="00046945" w:rsidRDefault="00046945" w:rsidP="00AB709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选择排序交换次数：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7F20DA62" w14:textId="036F6CDB" w:rsidR="00046945" w:rsidRDefault="00046945" w:rsidP="00AB709F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81378A" w14:textId="59C1285D" w:rsidR="00DB4300" w:rsidRPr="005716DB" w:rsidRDefault="00DB4300" w:rsidP="00DB4300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begin"/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instrText xml:space="preserve"> QUOTE  \* MERGEFORMAT </w:instrText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end"/>
      </w:r>
      <w:r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说明</w:t>
      </w:r>
    </w:p>
    <w:p w14:paraId="463C6680" w14:textId="17E31D48" w:rsidR="00A247C6" w:rsidRDefault="00AB709F" w:rsidP="00A247C6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使用两个嵌套的</w:t>
      </w:r>
      <w:r>
        <w:rPr>
          <w:rFonts w:hint="default"/>
          <w:shd w:val="clear" w:color="auto" w:fill="FFFFFF"/>
        </w:rPr>
        <w:t>fo</w:t>
      </w:r>
      <w:r>
        <w:rPr>
          <w:shd w:val="clear" w:color="auto" w:fill="FFFFFF"/>
        </w:rPr>
        <w:t>r</w:t>
      </w:r>
      <w:r>
        <w:rPr>
          <w:rFonts w:hint="default"/>
          <w:shd w:val="clear" w:color="auto" w:fill="FFFFFF"/>
        </w:rPr>
        <w:t>循环，</w:t>
      </w:r>
      <w:r>
        <w:rPr>
          <w:shd w:val="clear" w:color="auto" w:fill="FFFFFF"/>
        </w:rPr>
        <w:t>内层</w:t>
      </w:r>
      <w:r>
        <w:rPr>
          <w:rFonts w:hint="default"/>
          <w:shd w:val="clear" w:color="auto" w:fill="FFFFFF"/>
        </w:rPr>
        <w:t>表示在剩余的数中遍历寻找最小的数，</w:t>
      </w:r>
      <w:r>
        <w:rPr>
          <w:shd w:val="clear" w:color="auto" w:fill="FFFFFF"/>
        </w:rPr>
        <w:t>外层</w:t>
      </w:r>
      <w:r>
        <w:rPr>
          <w:rFonts w:hint="default"/>
          <w:shd w:val="clear" w:color="auto" w:fill="FFFFFF"/>
        </w:rPr>
        <w:t>表示从小到大依次放置</w:t>
      </w:r>
      <w:r w:rsidR="00E05120">
        <w:rPr>
          <w:rFonts w:hint="default"/>
          <w:shd w:val="clear" w:color="auto" w:fill="FFFFFF"/>
        </w:rPr>
        <w:t>元素。</w:t>
      </w:r>
    </w:p>
    <w:p w14:paraId="6AA68DC6" w14:textId="77777777" w:rsidR="00AB709F" w:rsidRDefault="00AB709F" w:rsidP="00AB709F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记录</w:t>
      </w:r>
      <w:r>
        <w:rPr>
          <w:shd w:val="clear" w:color="auto" w:fill="FFFFFF"/>
        </w:rPr>
        <w:t>数据</w:t>
      </w:r>
      <w:r>
        <w:rPr>
          <w:rFonts w:hint="default"/>
          <w:shd w:val="clear" w:color="auto" w:fill="FFFFFF"/>
        </w:rPr>
        <w:t>比较次数和数据交换次数。</w:t>
      </w:r>
    </w:p>
    <w:p w14:paraId="55BA644C" w14:textId="1299E0CA" w:rsidR="00AB709F" w:rsidRDefault="00AB709F" w:rsidP="00AB709F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排序开始前后分别用</w:t>
      </w:r>
      <w:r>
        <w:rPr>
          <w:rFonts w:hint="default"/>
          <w:shd w:val="clear" w:color="auto" w:fill="FFFFFF"/>
        </w:rPr>
        <w:t>clock</w:t>
      </w:r>
      <w:r>
        <w:rPr>
          <w:rFonts w:hint="default"/>
          <w:shd w:val="clear" w:color="auto" w:fill="FFFFFF"/>
          <w:lang w:val="en-US"/>
        </w:rPr>
        <w:t>()</w:t>
      </w:r>
      <w:r>
        <w:rPr>
          <w:rFonts w:hint="default"/>
          <w:shd w:val="clear" w:color="auto" w:fill="FFFFFF"/>
          <w:lang w:val="en-US"/>
        </w:rPr>
        <w:t>函数获得数据，</w:t>
      </w:r>
      <w:r>
        <w:rPr>
          <w:shd w:val="clear" w:color="auto" w:fill="FFFFFF"/>
          <w:lang w:val="en-US"/>
        </w:rPr>
        <w:t>后者</w:t>
      </w:r>
      <w:r>
        <w:rPr>
          <w:rFonts w:hint="default"/>
          <w:shd w:val="clear" w:color="auto" w:fill="FFFFFF"/>
          <w:lang w:val="en-US"/>
        </w:rPr>
        <w:t>减去前者，</w:t>
      </w:r>
      <w:r>
        <w:rPr>
          <w:shd w:val="clear" w:color="auto" w:fill="FFFFFF"/>
          <w:lang w:val="en-US"/>
        </w:rPr>
        <w:t>得到</w:t>
      </w:r>
      <w:r>
        <w:rPr>
          <w:rFonts w:hint="default"/>
          <w:shd w:val="clear" w:color="auto" w:fill="FFFFFF"/>
          <w:lang w:val="en-US"/>
        </w:rPr>
        <w:t>时间差。</w:t>
      </w:r>
    </w:p>
    <w:p w14:paraId="16350D47" w14:textId="044D8E17" w:rsidR="005C4A62" w:rsidRPr="00A247C6" w:rsidRDefault="00DB4300" w:rsidP="00A247C6">
      <w:pPr>
        <w:pStyle w:val="20"/>
        <w:rPr>
          <w:rFonts w:eastAsia="Arial Unicode MS" w:cs="Arial Unicode MS"/>
        </w:rPr>
      </w:pPr>
      <w:bookmarkStart w:id="43" w:name="_Toc503034666"/>
      <w:bookmarkStart w:id="44" w:name="_Toc503499674"/>
      <w:r w:rsidRPr="00A247C6">
        <w:rPr>
          <w:rFonts w:eastAsia="Arial Unicode MS" w:cs="Arial Unicode MS"/>
        </w:rPr>
        <w:lastRenderedPageBreak/>
        <w:t>3.3</w:t>
      </w:r>
      <w:bookmarkEnd w:id="43"/>
      <w:r w:rsidR="007B0C25">
        <w:rPr>
          <w:rFonts w:eastAsia="Arial Unicode MS" w:cs="Arial Unicode MS" w:hint="eastAsia"/>
        </w:rPr>
        <w:t>直接插入排序</w:t>
      </w:r>
      <w:bookmarkEnd w:id="44"/>
    </w:p>
    <w:p w14:paraId="3C730161" w14:textId="55BFDA30" w:rsidR="00AB709F" w:rsidRDefault="007B0C25" w:rsidP="007B0C25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 w:hint="eastAsia"/>
          <w:noProof/>
          <w:color w:val="ED220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25721" wp14:editId="59EBC6C7">
                <wp:simplePos x="0" y="0"/>
                <wp:positionH relativeFrom="column">
                  <wp:posOffset>63500</wp:posOffset>
                </wp:positionH>
                <wp:positionV relativeFrom="paragraph">
                  <wp:posOffset>434340</wp:posOffset>
                </wp:positionV>
                <wp:extent cx="6057900" cy="6177915"/>
                <wp:effectExtent l="0" t="0" r="38100" b="3492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177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E08FE3F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InsertSort(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&gt; list){</w:t>
                            </w:r>
                          </w:p>
                          <w:p w14:paraId="6A0EBA50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n=list.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元素个数</w:t>
                            </w:r>
                          </w:p>
                          <w:p w14:paraId="520E708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count_comp=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记录比较次数</w:t>
                            </w:r>
                          </w:p>
                          <w:p w14:paraId="0F006A67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count_swap=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记录交换次数</w:t>
                            </w:r>
                          </w:p>
                          <w:p w14:paraId="1DFEA618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temp;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暂存要插入的元素</w:t>
                            </w:r>
                          </w:p>
                          <w:p w14:paraId="4D36B4C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</w:p>
                          <w:p w14:paraId="46C2B3ED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start=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367D5F51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i&lt;n; i++) {</w:t>
                            </w:r>
                          </w:p>
                          <w:p w14:paraId="02BE8690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获取要插入的元素</w:t>
                            </w:r>
                          </w:p>
                          <w:p w14:paraId="623CF783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temp=list[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57F03515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从后向前一个个比较</w:t>
                            </w:r>
                          </w:p>
                          <w:p w14:paraId="353144F7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j=i-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j&gt;=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j--) {</w:t>
                            </w:r>
                          </w:p>
                          <w:p w14:paraId="3E2F8582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count_comp++;</w:t>
                            </w:r>
                          </w:p>
                          <w:p w14:paraId="40219488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]&gt;temp) {</w:t>
                            </w:r>
                          </w:p>
                          <w:p w14:paraId="634C0A1C" w14:textId="52556F10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将前一个元素后移</w:t>
                            </w:r>
                          </w:p>
                          <w:p w14:paraId="772CB2CE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08D4727D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}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{</w:t>
                            </w:r>
                          </w:p>
                          <w:p w14:paraId="5938DD61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若前面数小于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temp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，则找到要插入的位置</w:t>
                            </w:r>
                          </w:p>
                          <w:p w14:paraId="7591C660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]=temp;</w:t>
                            </w:r>
                          </w:p>
                          <w:p w14:paraId="74743F8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2AB69C47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A960F1C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9CE6B4E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6EF769C6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count_swap=count_comp;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每次比较都会修改数据，因此交换次数与比较次数相等</w:t>
                            </w:r>
                          </w:p>
                          <w:p w14:paraId="24A1B3FD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end=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6A82A97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直接插入排序所用时间：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)(end-start)/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643820"/>
                                <w:lang w:val="en-US"/>
                              </w:rPr>
                              <w:t>CLOCKS_PER_SEC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秒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31ACB2D8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直接插入排序比较次数：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&lt;&lt;count_comp&lt;&lt;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4955D62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直接插入排序交换次数：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&lt;&lt;count_swap&lt;&lt;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0A14FBF2" w14:textId="7D061752" w:rsidR="00046945" w:rsidRDefault="00046945" w:rsidP="007B0C2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25721" id="_x6587__x672c__x6846__x0020_3" o:spid="_x0000_s1028" type="#_x0000_t202" style="position:absolute;margin-left:5pt;margin-top:34.2pt;width:477pt;height:48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" filled="f" strokeweight=".5pt">
                <v:textbox style="mso-fit-shape-to-text:t" inset="4pt,4pt,4pt,4pt">
                  <w:txbxContent>
                    <w:p w14:paraId="6E08FE3F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InsertSort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list){</w:t>
                      </w:r>
                      <w:proofErr w:type="gramEnd"/>
                    </w:p>
                    <w:p w14:paraId="6A0EBA50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long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n=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list.</w:t>
                      </w:r>
                      <w:r>
                        <w:rPr>
                          <w:rFonts w:ascii="Menlo" w:eastAsiaTheme="minorEastAsia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();</w:t>
                      </w: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元素个数</w:t>
                      </w:r>
                    </w:p>
                    <w:p w14:paraId="520E708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记录比较次数</w:t>
                      </w:r>
                    </w:p>
                    <w:p w14:paraId="0F006A67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记录交换次数</w:t>
                      </w:r>
                    </w:p>
                    <w:p w14:paraId="1DFEA618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temp;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暂存要插入的元素</w:t>
                      </w:r>
                    </w:p>
                    <w:p w14:paraId="4D36B4C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</w:p>
                    <w:p w14:paraId="46C2B3ED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start=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367D5F51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&lt;n;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++) {</w:t>
                      </w:r>
                    </w:p>
                    <w:p w14:paraId="02BE8690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获取要插入的元素</w:t>
                      </w:r>
                    </w:p>
                    <w:p w14:paraId="623CF783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temp=list[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57F03515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从后向前一个个比较</w:t>
                      </w:r>
                    </w:p>
                    <w:p w14:paraId="353144F7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j=i-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 j&gt;=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 j--) {</w:t>
                      </w:r>
                    </w:p>
                    <w:p w14:paraId="3E2F8582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40219488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]&gt;temp) {</w:t>
                      </w:r>
                    </w:p>
                    <w:p w14:paraId="634C0A1C" w14:textId="52556F10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将前一个元素后移</w:t>
                      </w:r>
                    </w:p>
                    <w:p w14:paraId="772CB2CE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08D4727D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}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else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{</w:t>
                      </w:r>
                    </w:p>
                    <w:p w14:paraId="5938DD61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若前面数小于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temp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，则找到要插入的位置</w:t>
                      </w:r>
                    </w:p>
                    <w:p w14:paraId="7591C660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temp;</w:t>
                      </w:r>
                    </w:p>
                    <w:p w14:paraId="74743F8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break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2AB69C47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}</w:t>
                      </w:r>
                    </w:p>
                    <w:p w14:paraId="3A960F1C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29CE6B4E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6EF769C6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每次比较都会修改数据，因此交换次数与比较次数相等</w:t>
                      </w:r>
                    </w:p>
                    <w:p w14:paraId="24A1B3FD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end=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6A82A97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直接插入排序所用时间：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float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)(end-start)/</w:t>
                      </w:r>
                      <w:r>
                        <w:rPr>
                          <w:rFonts w:ascii="Menlo" w:eastAsia="PingFang SC" w:hAnsi="Menlo" w:cs="Menlo" w:hint="default"/>
                          <w:color w:val="643820"/>
                          <w:lang w:val="en-US"/>
                        </w:rPr>
                        <w:t>CLOCKS_PER_SEC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秒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31ACB2D8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直接插入排序比较次数：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4955D62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直接插入排序交换次数：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0A14FBF2" w14:textId="7D061752" w:rsidR="00046945" w:rsidRDefault="00046945" w:rsidP="007B0C25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300">
        <w:rPr>
          <w:rFonts w:asciiTheme="minorHAnsi" w:eastAsiaTheme="minorHAnsi" w:hAnsiTheme="minorHAnsi" w:cs="Arial Unicode MS" w:hint="eastAsia"/>
          <w:color w:val="ED220B"/>
          <w:sz w:val="32"/>
          <w:szCs w:val="32"/>
          <w:shd w:val="clear" w:color="auto" w:fill="FFFFFF"/>
          <w:lang w:val="zh-CN"/>
        </w:rPr>
        <w:t>核心代码</w:t>
      </w:r>
    </w:p>
    <w:p w14:paraId="6AE3A4CE" w14:textId="77777777" w:rsidR="007B0C25" w:rsidRPr="007B0C25" w:rsidRDefault="007B0C25" w:rsidP="007B0C25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</w:p>
    <w:p w14:paraId="35A2456A" w14:textId="77777777" w:rsidR="00DB4300" w:rsidRDefault="00DB4300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 w:hint="eastAsia"/>
          <w:color w:val="ED220B"/>
          <w:sz w:val="32"/>
          <w:szCs w:val="32"/>
          <w:shd w:val="clear" w:color="auto" w:fill="FFFFFF"/>
          <w:lang w:val="zh-CN"/>
        </w:rPr>
        <w:t>说明</w:t>
      </w:r>
    </w:p>
    <w:p w14:paraId="5FB849A7" w14:textId="22904052" w:rsidR="00AB709F" w:rsidRPr="00AB709F" w:rsidRDefault="007B0C25" w:rsidP="00AB709F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使用两个嵌套的</w:t>
      </w:r>
      <w:r>
        <w:rPr>
          <w:rFonts w:hint="default"/>
          <w:shd w:val="clear" w:color="auto" w:fill="FFFFFF"/>
        </w:rPr>
        <w:t>for</w:t>
      </w:r>
      <w:r>
        <w:rPr>
          <w:rFonts w:hint="default"/>
          <w:shd w:val="clear" w:color="auto" w:fill="FFFFFF"/>
        </w:rPr>
        <w:t>循环，</w:t>
      </w:r>
      <w:r>
        <w:rPr>
          <w:shd w:val="clear" w:color="auto" w:fill="FFFFFF"/>
        </w:rPr>
        <w:t>内层</w:t>
      </w:r>
      <w:r>
        <w:rPr>
          <w:rFonts w:hint="default"/>
          <w:shd w:val="clear" w:color="auto" w:fill="FFFFFF"/>
        </w:rPr>
        <w:t>表示在已排好的序列片段中寻找</w:t>
      </w:r>
      <w:r>
        <w:rPr>
          <w:shd w:val="clear" w:color="auto" w:fill="FFFFFF"/>
        </w:rPr>
        <w:t>某元素</w:t>
      </w:r>
      <w:r>
        <w:rPr>
          <w:rFonts w:hint="default"/>
          <w:shd w:val="clear" w:color="auto" w:fill="FFFFFF"/>
        </w:rPr>
        <w:t>的插入位置，</w:t>
      </w:r>
      <w:r>
        <w:rPr>
          <w:shd w:val="clear" w:color="auto" w:fill="FFFFFF"/>
        </w:rPr>
        <w:t>外层</w:t>
      </w:r>
      <w:r>
        <w:rPr>
          <w:rFonts w:hint="default"/>
          <w:shd w:val="clear" w:color="auto" w:fill="FFFFFF"/>
        </w:rPr>
        <w:t>表示依次</w:t>
      </w:r>
      <w:r>
        <w:rPr>
          <w:shd w:val="clear" w:color="auto" w:fill="FFFFFF"/>
        </w:rPr>
        <w:t>插入</w:t>
      </w:r>
      <w:r>
        <w:rPr>
          <w:rFonts w:hint="default"/>
          <w:shd w:val="clear" w:color="auto" w:fill="FFFFFF"/>
        </w:rPr>
        <w:t>数组中的元素。</w:t>
      </w:r>
    </w:p>
    <w:p w14:paraId="57453B63" w14:textId="77777777" w:rsidR="00AB709F" w:rsidRDefault="00AB709F" w:rsidP="00AB709F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记录</w:t>
      </w:r>
      <w:r>
        <w:rPr>
          <w:shd w:val="clear" w:color="auto" w:fill="FFFFFF"/>
        </w:rPr>
        <w:t>数据</w:t>
      </w:r>
      <w:r>
        <w:rPr>
          <w:rFonts w:hint="default"/>
          <w:shd w:val="clear" w:color="auto" w:fill="FFFFFF"/>
        </w:rPr>
        <w:t>比较次数和数据交换次数。</w:t>
      </w:r>
    </w:p>
    <w:p w14:paraId="2D4DBAC4" w14:textId="16041BA9" w:rsidR="003B2CDF" w:rsidRPr="003B2CDF" w:rsidRDefault="00AB709F" w:rsidP="00AB709F">
      <w:pPr>
        <w:pStyle w:val="a9"/>
        <w:spacing w:after="320" w:line="340" w:lineRule="atLeast"/>
        <w:rPr>
          <w:rFonts w:ascii="Arial Unicode MS" w:eastAsia="Adobe 宋体 Std L" w:hAnsi="Arial Unicode MS" w:cs="Arial Unicode MS"/>
          <w:shd w:val="clear" w:color="auto" w:fill="FFFFFF"/>
          <w:lang w:val="zh-CN"/>
        </w:rPr>
      </w:pPr>
      <w:r>
        <w:rPr>
          <w:shd w:val="clear" w:color="auto" w:fill="FFFFFF"/>
        </w:rPr>
        <w:t>排序开始前后分别用clock()函数获得数据，后者减去前者，得到时间差。</w:t>
      </w:r>
    </w:p>
    <w:p w14:paraId="1A02C114" w14:textId="7446509B" w:rsidR="00DB4300" w:rsidRPr="00A247C6" w:rsidRDefault="00DB4300" w:rsidP="00A247C6">
      <w:pPr>
        <w:pStyle w:val="20"/>
        <w:rPr>
          <w:rFonts w:eastAsia="Arial Unicode MS" w:cs="Arial Unicode MS"/>
        </w:rPr>
      </w:pPr>
      <w:bookmarkStart w:id="45" w:name="_Toc503034667"/>
      <w:bookmarkStart w:id="46" w:name="_Toc503499675"/>
      <w:r w:rsidRPr="00A247C6">
        <w:rPr>
          <w:rFonts w:eastAsia="Arial Unicode MS" w:cs="Arial Unicode MS" w:hint="eastAsia"/>
        </w:rPr>
        <w:lastRenderedPageBreak/>
        <w:t>3.4</w:t>
      </w:r>
      <w:bookmarkEnd w:id="45"/>
      <w:r w:rsidR="007B0C25">
        <w:rPr>
          <w:rFonts w:eastAsia="Arial Unicode MS" w:cs="Arial Unicode MS" w:hint="eastAsia"/>
        </w:rPr>
        <w:t>希尔</w:t>
      </w:r>
      <w:r w:rsidR="007B0C25">
        <w:rPr>
          <w:rFonts w:eastAsia="Arial Unicode MS" w:cs="Arial Unicode MS"/>
        </w:rPr>
        <w:t>排序</w:t>
      </w:r>
      <w:bookmarkEnd w:id="46"/>
    </w:p>
    <w:p w14:paraId="76B5E7DE" w14:textId="68D92EAC" w:rsidR="00DB4300" w:rsidRDefault="007B0C25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 w:hint="eastAsia"/>
          <w:noProof/>
          <w:color w:val="ED220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06BC0" wp14:editId="442F7266">
                <wp:simplePos x="0" y="0"/>
                <wp:positionH relativeFrom="column">
                  <wp:posOffset>-51435</wp:posOffset>
                </wp:positionH>
                <wp:positionV relativeFrom="paragraph">
                  <wp:posOffset>370205</wp:posOffset>
                </wp:positionV>
                <wp:extent cx="6057900" cy="7224395"/>
                <wp:effectExtent l="0" t="0" r="38100" b="2540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2243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46F5D23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ShellSort(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&gt; list){</w:t>
                            </w:r>
                          </w:p>
                          <w:p w14:paraId="7F54E5F9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count_comp=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记录比较次数</w:t>
                            </w:r>
                          </w:p>
                          <w:p w14:paraId="77076EA0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count_swap=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记录交换次数</w:t>
                            </w:r>
                          </w:p>
                          <w:p w14:paraId="732BE2FD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n=list.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元素个数</w:t>
                            </w:r>
                          </w:p>
                          <w:p w14:paraId="75AFEF48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gap=(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)n;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增量</w:t>
                            </w:r>
                          </w:p>
                          <w:p w14:paraId="797B823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</w:p>
                          <w:p w14:paraId="124012FD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start=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3F2529A2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do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{</w:t>
                            </w:r>
                          </w:p>
                          <w:p w14:paraId="0FBB0EC3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gap = gap/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计算增量</w:t>
                            </w:r>
                          </w:p>
                          <w:p w14:paraId="1631F954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i=gap; i&lt;n; i+=gap) {</w:t>
                            </w:r>
                          </w:p>
                          <w:p w14:paraId="1636BE9F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count_comp++;</w:t>
                            </w:r>
                          </w:p>
                          <w:p w14:paraId="4D3B8897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若在子序列中发现逆序</w:t>
                            </w:r>
                          </w:p>
                          <w:p w14:paraId="7FF3F6D9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gap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]&gt;list[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</w:t>
                            </w:r>
                          </w:p>
                          <w:p w14:paraId="4D51D58C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temp=list[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577A394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用直接插入法，从后向前比较</w:t>
                            </w:r>
                          </w:p>
                          <w:p w14:paraId="06F4DF7F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j=i-gap; ; j-=gap) {</w:t>
                            </w:r>
                          </w:p>
                          <w:p w14:paraId="7B2EB82A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count_comp++;</w:t>
                            </w:r>
                          </w:p>
                          <w:p w14:paraId="4A5C29D4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]&lt;=temp) {</w:t>
                            </w:r>
                          </w:p>
                          <w:p w14:paraId="4CBD8C8C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小于等于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temp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，找到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temp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插入位置</w:t>
                            </w:r>
                          </w:p>
                          <w:p w14:paraId="1EC5AB3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gap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]=temp;</w:t>
                            </w:r>
                          </w:p>
                          <w:p w14:paraId="2046BE24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count_swap++;</w:t>
                            </w:r>
                          </w:p>
                          <w:p w14:paraId="54F93E66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78DBA84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}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{</w:t>
                            </w:r>
                          </w:p>
                          <w:p w14:paraId="1DD42BE6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若比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temp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大，则后移一位</w:t>
                            </w:r>
                          </w:p>
                          <w:p w14:paraId="6FA4EAB2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gap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24CCAE32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count_swap++;</w:t>
                            </w:r>
                          </w:p>
                          <w:p w14:paraId="5B436DA2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44D1C5E7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EA217E5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B7B7206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9D2351B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(gap&gt;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);</w:t>
                            </w:r>
                          </w:p>
                          <w:p w14:paraId="104C406D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end=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58505390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希尔排序所用时间：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)(end-start)/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643820"/>
                                <w:lang w:val="en-US"/>
                              </w:rPr>
                              <w:t>CLOCKS_PER_SEC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秒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1CA29D79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希尔排序比较次数：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&lt;&lt;count_comp&lt;&lt;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257FDC7D" w14:textId="77777777" w:rsidR="00046945" w:rsidRDefault="00046945" w:rsidP="007B0C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希尔排序交换次数：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&lt;&lt;count_swap&lt;&lt;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7DAA5D36" w14:textId="353A5D5C" w:rsidR="00046945" w:rsidRDefault="00046945" w:rsidP="007B0C2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06BC0" id="_x6587__x672c__x6846__x0020_4" o:spid="_x0000_s1029" type="#_x0000_t202" style="position:absolute;margin-left:-4.05pt;margin-top:29.15pt;width:477pt;height:56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" filled="f" strokeweight=".5pt">
                <v:textbox style="mso-fit-shape-to-text:t" inset="4pt,4pt,4pt,4pt">
                  <w:txbxContent>
                    <w:p w14:paraId="446F5D23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ShellSort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list){</w:t>
                      </w:r>
                      <w:proofErr w:type="gramEnd"/>
                    </w:p>
                    <w:p w14:paraId="7F54E5F9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Theme="minorEastAsia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记录比较次数</w:t>
                      </w:r>
                    </w:p>
                    <w:p w14:paraId="77076EA0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记录交换次数</w:t>
                      </w:r>
                    </w:p>
                    <w:p w14:paraId="732BE2FD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long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n=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list.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();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元素个数</w:t>
                      </w:r>
                    </w:p>
                    <w:p w14:paraId="75AFEF48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gap=(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)n;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增量</w:t>
                      </w:r>
                    </w:p>
                    <w:p w14:paraId="797B823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</w:p>
                    <w:p w14:paraId="124012FD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start=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3F2529A2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do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{</w:t>
                      </w:r>
                      <w:proofErr w:type="gramEnd"/>
                    </w:p>
                    <w:p w14:paraId="0FBB0EC3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gap = gap/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3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计算增量</w:t>
                      </w:r>
                    </w:p>
                    <w:p w14:paraId="1631F954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=gap;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&lt;n;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+=gap) {</w:t>
                      </w:r>
                    </w:p>
                    <w:p w14:paraId="1636BE9F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4D3B8897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若在子序列中发现逆序</w:t>
                      </w:r>
                    </w:p>
                    <w:p w14:paraId="7FF3F6D9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-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gap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]&gt;list[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</w:t>
                      </w:r>
                    </w:p>
                    <w:p w14:paraId="4D51D58C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temp=list[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577A394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用直接插入法，从后向前比较</w:t>
                      </w:r>
                    </w:p>
                    <w:p w14:paraId="06F4DF7F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j=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-gap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 ;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j-=gap) {</w:t>
                      </w:r>
                    </w:p>
                    <w:p w14:paraId="7B2EB82A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4A5C29D4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]&lt;=temp) {</w:t>
                      </w:r>
                    </w:p>
                    <w:p w14:paraId="4CBD8C8C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小于等于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temp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，找到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temp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插入位置</w:t>
                      </w:r>
                    </w:p>
                    <w:p w14:paraId="1EC5AB3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gap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temp;</w:t>
                      </w:r>
                    </w:p>
                    <w:p w14:paraId="2046BE24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54F93E66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break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78DBA84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}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else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{</w:t>
                      </w:r>
                    </w:p>
                    <w:p w14:paraId="1DD42BE6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若比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temp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大，则后移一位</w:t>
                      </w:r>
                    </w:p>
                    <w:p w14:paraId="6FA4EAB2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gap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24CCAE32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5B436DA2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}</w:t>
                      </w:r>
                    </w:p>
                    <w:p w14:paraId="44D1C5E7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}</w:t>
                      </w:r>
                    </w:p>
                    <w:p w14:paraId="3EA217E5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}</w:t>
                      </w:r>
                    </w:p>
                    <w:p w14:paraId="6B7B7206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79D2351B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while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(gap&gt;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104C406D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end=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58505390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希尔排序所用时间：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float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)(end-start)/</w:t>
                      </w:r>
                      <w:r>
                        <w:rPr>
                          <w:rFonts w:ascii="Menlo" w:eastAsia="PingFang SC" w:hAnsi="Menlo" w:cs="Menlo" w:hint="default"/>
                          <w:color w:val="643820"/>
                          <w:lang w:val="en-US"/>
                        </w:rPr>
                        <w:t>CLOCKS_PER_SEC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秒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1CA29D79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希尔排序比较次数：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257FDC7D" w14:textId="77777777" w:rsidR="00046945" w:rsidRDefault="00046945" w:rsidP="007B0C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希尔排序交换次数：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7DAA5D36" w14:textId="353A5D5C" w:rsidR="00046945" w:rsidRDefault="00046945" w:rsidP="007B0C25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300">
        <w:rPr>
          <w:rFonts w:asciiTheme="minorHAnsi" w:eastAsiaTheme="minorHAnsi" w:hAnsiTheme="minorHAnsi" w:cs="Arial Unicode MS" w:hint="eastAsia"/>
          <w:color w:val="ED220B"/>
          <w:sz w:val="32"/>
          <w:szCs w:val="32"/>
          <w:shd w:val="clear" w:color="auto" w:fill="FFFFFF"/>
          <w:lang w:val="zh-CN"/>
        </w:rPr>
        <w:t>核心代码</w:t>
      </w:r>
    </w:p>
    <w:p w14:paraId="2E471FD9" w14:textId="77777777" w:rsidR="00541D42" w:rsidRDefault="00541D42" w:rsidP="00541D42">
      <w:pPr>
        <w:pStyle w:val="a8"/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</w:pPr>
    </w:p>
    <w:p w14:paraId="799D9B99" w14:textId="77777777" w:rsidR="00DB4300" w:rsidRPr="005716DB" w:rsidRDefault="00DB4300" w:rsidP="00DB4300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begin"/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instrText xml:space="preserve"> QUOTE  \* MERGEFORMAT </w:instrText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end"/>
      </w:r>
      <w:r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说明</w:t>
      </w:r>
    </w:p>
    <w:p w14:paraId="2E673FA2" w14:textId="2A9409E1" w:rsidR="00DB4300" w:rsidRDefault="00196A25" w:rsidP="00541D42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三层循环嵌套，</w:t>
      </w:r>
      <w:r>
        <w:rPr>
          <w:shd w:val="clear" w:color="auto" w:fill="FFFFFF"/>
        </w:rPr>
        <w:t>最外层</w:t>
      </w:r>
      <w:r>
        <w:rPr>
          <w:rFonts w:hint="default"/>
          <w:shd w:val="clear" w:color="auto" w:fill="FFFFFF"/>
        </w:rPr>
        <w:t>是每次</w:t>
      </w:r>
      <w:r>
        <w:rPr>
          <w:shd w:val="clear" w:color="auto" w:fill="FFFFFF"/>
        </w:rPr>
        <w:t>计算出</w:t>
      </w:r>
      <w:r>
        <w:rPr>
          <w:rFonts w:hint="default"/>
          <w:shd w:val="clear" w:color="auto" w:fill="FFFFFF"/>
        </w:rPr>
        <w:t>不</w:t>
      </w:r>
      <w:r>
        <w:rPr>
          <w:shd w:val="clear" w:color="auto" w:fill="FFFFFF"/>
        </w:rPr>
        <w:t>同</w:t>
      </w:r>
      <w:r>
        <w:rPr>
          <w:rFonts w:hint="default"/>
          <w:shd w:val="clear" w:color="auto" w:fill="FFFFFF"/>
        </w:rPr>
        <w:t>的</w:t>
      </w:r>
      <w:r>
        <w:rPr>
          <w:rFonts w:hint="default"/>
          <w:shd w:val="clear" w:color="auto" w:fill="FFFFFF"/>
        </w:rPr>
        <w:t>gap</w:t>
      </w:r>
      <w:r>
        <w:rPr>
          <w:rFonts w:hint="default"/>
          <w:shd w:val="clear" w:color="auto" w:fill="FFFFFF"/>
        </w:rPr>
        <w:t>增量</w:t>
      </w:r>
      <w:r>
        <w:rPr>
          <w:shd w:val="clear" w:color="auto" w:fill="FFFFFF"/>
        </w:rPr>
        <w:t>数值</w:t>
      </w:r>
      <w:r>
        <w:rPr>
          <w:rFonts w:hint="default"/>
          <w:shd w:val="clear" w:color="auto" w:fill="FFFFFF"/>
        </w:rPr>
        <w:t>；</w:t>
      </w:r>
      <w:r>
        <w:rPr>
          <w:shd w:val="clear" w:color="auto" w:fill="FFFFFF"/>
        </w:rPr>
        <w:t>中层</w:t>
      </w:r>
      <w:r>
        <w:rPr>
          <w:rFonts w:hint="default"/>
          <w:shd w:val="clear" w:color="auto" w:fill="FFFFFF"/>
        </w:rPr>
        <w:t>表示待排序序列被划分</w:t>
      </w:r>
      <w:r>
        <w:rPr>
          <w:shd w:val="clear" w:color="auto" w:fill="FFFFFF"/>
        </w:rPr>
        <w:t>成</w:t>
      </w:r>
      <w:r>
        <w:rPr>
          <w:rFonts w:hint="default"/>
          <w:shd w:val="clear" w:color="auto" w:fill="FFFFFF"/>
        </w:rPr>
        <w:t>的几个子序列</w:t>
      </w:r>
      <w:r>
        <w:rPr>
          <w:shd w:val="clear" w:color="auto" w:fill="FFFFFF"/>
        </w:rPr>
        <w:t>依次</w:t>
      </w:r>
      <w:r>
        <w:rPr>
          <w:rFonts w:hint="default"/>
          <w:shd w:val="clear" w:color="auto" w:fill="FFFFFF"/>
        </w:rPr>
        <w:t>分别进行排序；</w:t>
      </w:r>
      <w:r>
        <w:rPr>
          <w:shd w:val="clear" w:color="auto" w:fill="FFFFFF"/>
        </w:rPr>
        <w:t>内层</w:t>
      </w:r>
      <w:r>
        <w:rPr>
          <w:rFonts w:hint="default"/>
          <w:shd w:val="clear" w:color="auto" w:fill="FFFFFF"/>
        </w:rPr>
        <w:t>表示对一个子序列进行排序（直接插入排序）。</w:t>
      </w:r>
    </w:p>
    <w:p w14:paraId="5056FAD0" w14:textId="77777777" w:rsidR="00AB709F" w:rsidRDefault="00AB709F" w:rsidP="00AB709F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记录</w:t>
      </w:r>
      <w:r>
        <w:rPr>
          <w:shd w:val="clear" w:color="auto" w:fill="FFFFFF"/>
        </w:rPr>
        <w:t>数据</w:t>
      </w:r>
      <w:r>
        <w:rPr>
          <w:rFonts w:hint="default"/>
          <w:shd w:val="clear" w:color="auto" w:fill="FFFFFF"/>
        </w:rPr>
        <w:t>比较次数和数据交换次数。</w:t>
      </w:r>
    </w:p>
    <w:p w14:paraId="6C4C90AC" w14:textId="33E0DFCB" w:rsidR="00AB709F" w:rsidRDefault="00AB709F" w:rsidP="00AB709F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排序开始前后分别用</w:t>
      </w:r>
      <w:r>
        <w:rPr>
          <w:rFonts w:hint="default"/>
          <w:shd w:val="clear" w:color="auto" w:fill="FFFFFF"/>
        </w:rPr>
        <w:t>clock</w:t>
      </w:r>
      <w:r>
        <w:rPr>
          <w:rFonts w:hint="default"/>
          <w:shd w:val="clear" w:color="auto" w:fill="FFFFFF"/>
          <w:lang w:val="en-US"/>
        </w:rPr>
        <w:t>()</w:t>
      </w:r>
      <w:r>
        <w:rPr>
          <w:rFonts w:hint="default"/>
          <w:shd w:val="clear" w:color="auto" w:fill="FFFFFF"/>
          <w:lang w:val="en-US"/>
        </w:rPr>
        <w:t>函数获得数据，</w:t>
      </w:r>
      <w:r>
        <w:rPr>
          <w:shd w:val="clear" w:color="auto" w:fill="FFFFFF"/>
          <w:lang w:val="en-US"/>
        </w:rPr>
        <w:t>后者</w:t>
      </w:r>
      <w:r>
        <w:rPr>
          <w:rFonts w:hint="default"/>
          <w:shd w:val="clear" w:color="auto" w:fill="FFFFFF"/>
          <w:lang w:val="en-US"/>
        </w:rPr>
        <w:t>减去前者，</w:t>
      </w:r>
      <w:r>
        <w:rPr>
          <w:shd w:val="clear" w:color="auto" w:fill="FFFFFF"/>
          <w:lang w:val="en-US"/>
        </w:rPr>
        <w:t>得到</w:t>
      </w:r>
      <w:r>
        <w:rPr>
          <w:rFonts w:hint="default"/>
          <w:shd w:val="clear" w:color="auto" w:fill="FFFFFF"/>
          <w:lang w:val="en-US"/>
        </w:rPr>
        <w:t>时间差。</w:t>
      </w:r>
    </w:p>
    <w:p w14:paraId="4A00F7DA" w14:textId="77777777" w:rsidR="00541D42" w:rsidRPr="00541D42" w:rsidRDefault="00541D42" w:rsidP="00541D42">
      <w:pPr>
        <w:rPr>
          <w:rFonts w:hint="default"/>
          <w:shd w:val="clear" w:color="auto" w:fill="FFFFFF"/>
        </w:rPr>
      </w:pPr>
    </w:p>
    <w:p w14:paraId="22314369" w14:textId="61E7BF3B" w:rsidR="00DB4300" w:rsidRPr="00DB4300" w:rsidRDefault="00DB4300" w:rsidP="00A247C6">
      <w:pPr>
        <w:pStyle w:val="10"/>
      </w:pPr>
      <w:bookmarkStart w:id="47" w:name="_Toc503034668"/>
      <w:bookmarkStart w:id="48" w:name="_Toc503499676"/>
      <w:r w:rsidRPr="00DB4300">
        <w:rPr>
          <w:rFonts w:hint="eastAsia"/>
        </w:rPr>
        <w:lastRenderedPageBreak/>
        <w:t>3.5</w:t>
      </w:r>
      <w:bookmarkEnd w:id="47"/>
      <w:r w:rsidR="00196A25">
        <w:rPr>
          <w:rFonts w:hint="eastAsia"/>
        </w:rPr>
        <w:t>快速</w:t>
      </w:r>
      <w:r w:rsidR="00196A25">
        <w:t>排序</w:t>
      </w:r>
      <w:bookmarkEnd w:id="48"/>
    </w:p>
    <w:p w14:paraId="75AC3E6F" w14:textId="6BE42647" w:rsidR="00196A25" w:rsidRDefault="00196A25" w:rsidP="00541D42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 w:hint="eastAsia"/>
          <w:noProof/>
          <w:color w:val="ED220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AE065" wp14:editId="3534E8BF">
                <wp:simplePos x="0" y="0"/>
                <wp:positionH relativeFrom="column">
                  <wp:posOffset>-51435</wp:posOffset>
                </wp:positionH>
                <wp:positionV relativeFrom="paragraph">
                  <wp:posOffset>484505</wp:posOffset>
                </wp:positionV>
                <wp:extent cx="6057900" cy="3076575"/>
                <wp:effectExtent l="0" t="0" r="38100" b="3810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BB85900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快速排序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三者取中</w:t>
                            </w:r>
                          </w:p>
                          <w:p w14:paraId="2A3B3A4E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&amp; median3(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&gt;&amp; list,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left,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right,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&amp; count_comp,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&amp; count_swap){</w:t>
                            </w:r>
                          </w:p>
                          <w:p w14:paraId="3D388BFE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mid=(left+right)/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3D5F57F4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k=left;</w:t>
                            </w:r>
                          </w:p>
                          <w:p w14:paraId="0DBE0CD3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mid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]&lt;list[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{k=mid;}</w:t>
                            </w:r>
                          </w:p>
                          <w:p w14:paraId="4EFEC4AE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]&lt;list[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{k=right;}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//left,mid,right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三者选最小</w:t>
                            </w:r>
                          </w:p>
                          <w:p w14:paraId="1ECC32BC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(k!=left) {</w:t>
                            </w:r>
                          </w:p>
                          <w:p w14:paraId="1AC322E0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SWAP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],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]);</w:t>
                            </w:r>
                          </w:p>
                          <w:p w14:paraId="4B1DB747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E0CF8B5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把最小值移到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位置</w:t>
                            </w:r>
                          </w:p>
                          <w:p w14:paraId="62AE1064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(mid!=right &amp;&amp;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mid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]&lt;list[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</w:t>
                            </w:r>
                          </w:p>
                          <w:p w14:paraId="4AB7C7F6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SWAP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],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mid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]);</w:t>
                            </w:r>
                          </w:p>
                          <w:p w14:paraId="077EF6F9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把中间值，即基准，移到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位置</w:t>
                            </w:r>
                          </w:p>
                          <w:p w14:paraId="2CD55053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63DC3B18" w14:textId="0E775DE4" w:rsidR="00046945" w:rsidRDefault="00046945" w:rsidP="00196A2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AE065" id="_x6587__x672c__x6846__x0020_5" o:spid="_x0000_s1030" type="#_x0000_t202" style="position:absolute;margin-left:-4.05pt;margin-top:38.15pt;width:477pt;height:24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" filled="f" strokeweight=".5pt">
                <v:textbox style="mso-fit-shape-to-text:t" inset="4pt,4pt,4pt,4pt">
                  <w:txbxContent>
                    <w:p w14:paraId="3BB85900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快速排序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-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三者取中</w:t>
                      </w:r>
                    </w:p>
                    <w:p w14:paraId="2A3B3A4E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&amp; median3(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&gt;&amp; list,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left,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3D388BFE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mid=(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left+right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)/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3D5F57F4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k=left;</w:t>
                      </w:r>
                    </w:p>
                    <w:p w14:paraId="0DBE0CD3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mid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]&lt;list[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{k=mid;}</w:t>
                      </w:r>
                    </w:p>
                    <w:p w14:paraId="4EFEC4AE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right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]&lt;list[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{k=right;}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left,mid,right</w:t>
                      </w:r>
                      <w:proofErr w:type="spellEnd"/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三者选最小</w:t>
                      </w:r>
                    </w:p>
                    <w:p w14:paraId="1ECC32BC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k!=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left) {</w:t>
                      </w:r>
                    </w:p>
                    <w:p w14:paraId="1AC322E0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SWAP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],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left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]);</w:t>
                      </w:r>
                    </w:p>
                    <w:p w14:paraId="4B1DB747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</w:p>
                    <w:p w14:paraId="4E0CF8B5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把最小值移到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left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位置</w:t>
                      </w:r>
                    </w:p>
                    <w:p w14:paraId="62AE1064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mid!=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right &amp;&amp;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mid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]&lt;list[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right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</w:t>
                      </w:r>
                    </w:p>
                    <w:p w14:paraId="4AB7C7F6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SWAP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right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],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mid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]);</w:t>
                      </w:r>
                    </w:p>
                    <w:p w14:paraId="077EF6F9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把中间值，即基准，移到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right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位置</w:t>
                      </w:r>
                    </w:p>
                    <w:p w14:paraId="2CD55053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return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right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63DC3B18" w14:textId="0E775DE4" w:rsidR="00046945" w:rsidRDefault="00046945" w:rsidP="00196A25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300">
        <w:rPr>
          <w:rFonts w:asciiTheme="minorHAnsi" w:eastAsiaTheme="minorHAnsi" w:hAnsiTheme="minorHAnsi" w:cs="Arial Unicode MS" w:hint="eastAsia"/>
          <w:color w:val="ED220B"/>
          <w:sz w:val="32"/>
          <w:szCs w:val="32"/>
          <w:shd w:val="clear" w:color="auto" w:fill="FFFFFF"/>
          <w:lang w:val="zh-CN"/>
        </w:rPr>
        <w:t>核心代码</w:t>
      </w:r>
    </w:p>
    <w:p w14:paraId="1459B039" w14:textId="1CAAB81B" w:rsidR="00196A25" w:rsidRPr="00541D42" w:rsidRDefault="00196A25" w:rsidP="00541D42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 w:hint="eastAsia"/>
          <w:noProof/>
          <w:color w:val="ED220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5B840" wp14:editId="0D416257">
                <wp:simplePos x="0" y="0"/>
                <wp:positionH relativeFrom="column">
                  <wp:posOffset>-51435</wp:posOffset>
                </wp:positionH>
                <wp:positionV relativeFrom="paragraph">
                  <wp:posOffset>3217545</wp:posOffset>
                </wp:positionV>
                <wp:extent cx="6057900" cy="4844415"/>
                <wp:effectExtent l="0" t="0" r="38100" b="3810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44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8481179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快速排序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一趟划分</w:t>
                            </w:r>
                          </w:p>
                          <w:p w14:paraId="3FD327E6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Partition(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&gt;&amp; list,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left,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right,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&amp; count_comp,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&amp; count_swap){</w:t>
                            </w:r>
                          </w:p>
                          <w:p w14:paraId="22AE6D56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i=left;</w:t>
                            </w:r>
                          </w:p>
                          <w:p w14:paraId="18A53A5C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j=right-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15BCA527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(left&lt;right) {</w:t>
                            </w:r>
                          </w:p>
                          <w:p w14:paraId="011898D2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pivot=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median3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(list, left, right, count_comp, count_swap);</w:t>
                            </w:r>
                          </w:p>
                          <w:p w14:paraId="27AB66FD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(; ; ) {</w:t>
                            </w:r>
                          </w:p>
                          <w:p w14:paraId="759AC250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(i&lt;j &amp;&amp;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]&lt;pivot) {i++;count_comp++;}</w:t>
                            </w:r>
                          </w:p>
                          <w:p w14:paraId="4D1D6A90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(i&lt;j &amp;&amp;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]&gt;pivot) {j--;count_comp++;}</w:t>
                            </w:r>
                          </w:p>
                          <w:p w14:paraId="7C8E0354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(i&lt;j) {</w:t>
                            </w:r>
                          </w:p>
                          <w:p w14:paraId="6F22B8BB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SWAP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],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交换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list[i],list[j]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的值</w:t>
                            </w:r>
                          </w:p>
                          <w:p w14:paraId="2215CAA8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count_swap++;</w:t>
                            </w:r>
                          </w:p>
                          <w:p w14:paraId="390C5816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i++;</w:t>
                            </w:r>
                          </w:p>
                          <w:p w14:paraId="299C21A7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j--;</w:t>
                            </w:r>
                          </w:p>
                          <w:p w14:paraId="65C3DF74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}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{</w:t>
                            </w:r>
                          </w:p>
                          <w:p w14:paraId="2660528A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584B331A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7F44469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F1536C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]&gt;pivot) {</w:t>
                            </w:r>
                          </w:p>
                          <w:p w14:paraId="551A49EC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6C92CDF4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]=pivot;</w:t>
                            </w:r>
                          </w:p>
                          <w:p w14:paraId="56F40712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count_swap++;</w:t>
                            </w:r>
                          </w:p>
                          <w:p w14:paraId="6AC01A13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count_comp++;</w:t>
                            </w:r>
                          </w:p>
                          <w:p w14:paraId="66B53141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2F6919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45DFBFCB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i;</w:t>
                            </w:r>
                          </w:p>
                          <w:p w14:paraId="4AAF113E" w14:textId="33CDB52D" w:rsidR="00046945" w:rsidRDefault="00046945" w:rsidP="00196A2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5B840" id="_x6587__x672c__x6846__x0020_6" o:spid="_x0000_s1031" type="#_x0000_t202" style="position:absolute;margin-left:-4.05pt;margin-top:253.35pt;width:477pt;height:38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" filled="f" strokeweight=".5pt">
                <v:textbox style="mso-fit-shape-to-text:t" inset="4pt,4pt,4pt,4pt">
                  <w:txbxContent>
                    <w:p w14:paraId="38481179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快速排序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-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一趟划分</w:t>
                      </w:r>
                    </w:p>
                    <w:p w14:paraId="3FD327E6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Partition(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&gt;&amp; list,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left,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22AE6D56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=left;</w:t>
                      </w:r>
                    </w:p>
                    <w:p w14:paraId="18A53A5C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j=right-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15BCA527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(left&lt;right) {</w:t>
                      </w:r>
                    </w:p>
                    <w:p w14:paraId="011898D2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pivot=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median3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(list, left,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27AB66FD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 ;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) {</w:t>
                      </w:r>
                    </w:p>
                    <w:p w14:paraId="759AC250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while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&lt;j &amp;&amp; 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]&lt;pivot) {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++;}</w:t>
                      </w:r>
                    </w:p>
                    <w:p w14:paraId="4D1D6A90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while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&lt;j &amp;&amp;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]&gt;pivot) {j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--;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++;}</w:t>
                      </w:r>
                    </w:p>
                    <w:p w14:paraId="7C8E0354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&lt;j) {</w:t>
                      </w:r>
                    </w:p>
                    <w:p w14:paraId="6F22B8BB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SWAP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],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交换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],list[j]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的值</w:t>
                      </w:r>
                    </w:p>
                    <w:p w14:paraId="2215CAA8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390C5816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299C21A7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j--;</w:t>
                      </w:r>
                    </w:p>
                    <w:p w14:paraId="65C3DF74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}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else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{</w:t>
                      </w:r>
                    </w:p>
                    <w:p w14:paraId="2660528A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break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584B331A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}</w:t>
                      </w:r>
                    </w:p>
                    <w:p w14:paraId="57F44469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50F1536C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]&gt;pivot) {</w:t>
                      </w:r>
                    </w:p>
                    <w:p w14:paraId="551A49EC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right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6C92CDF4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]=pivot;</w:t>
                      </w:r>
                    </w:p>
                    <w:p w14:paraId="56F40712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6AC01A13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66B53141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502F6919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45DFBFCB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return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4AAF113E" w14:textId="33CDB52D" w:rsidR="00046945" w:rsidRDefault="00046945" w:rsidP="00196A25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6A430" w14:textId="30C7D4A1" w:rsidR="00196A25" w:rsidRDefault="00196A25" w:rsidP="00DB4300">
      <w:pPr>
        <w:pStyle w:val="a8"/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</w:pPr>
      <w:r>
        <w:rPr>
          <w:rFonts w:ascii="Menlo" w:eastAsiaTheme="minorEastAsia" w:hAnsi="Menlo" w:cs="Menlo"/>
          <w:b w:val="0"/>
          <w:bCs w:val="0"/>
          <w:noProof/>
          <w:color w:val="AA0D9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4FD0D" wp14:editId="2DFEAB66">
                <wp:simplePos x="0" y="0"/>
                <wp:positionH relativeFrom="column">
                  <wp:posOffset>-56515</wp:posOffset>
                </wp:positionH>
                <wp:positionV relativeFrom="paragraph">
                  <wp:posOffset>3383280</wp:posOffset>
                </wp:positionV>
                <wp:extent cx="6062345" cy="2029460"/>
                <wp:effectExtent l="0" t="0" r="33655" b="2794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345" cy="2029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E0401F1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count_comp=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记录比较次数</w:t>
                            </w:r>
                          </w:p>
                          <w:p w14:paraId="7ACB8491" w14:textId="2F072406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count_swap=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记录交换次数</w:t>
                            </w:r>
                          </w:p>
                          <w:p w14:paraId="6CA99EFE" w14:textId="3FFDBDEA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start=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42455AE7" w14:textId="046B9BA5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QuickSort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(numbs,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)(numbs.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), count_comp, count_swap);</w:t>
                            </w:r>
                          </w:p>
                          <w:p w14:paraId="79BD27A8" w14:textId="2F3EB00E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end=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68A74CC4" w14:textId="12F4DBE3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快速排序所用时间：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)(end-start)/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643820"/>
                                <w:lang w:val="en-US"/>
                              </w:rPr>
                              <w:t>CLOCKS_PER_SEC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秒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7538FB67" w14:textId="56A43BED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快速排序比较次数：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&lt;&lt;count_comp&lt;&lt;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06155FBE" w14:textId="759BD03B" w:rsidR="00046945" w:rsidRDefault="00046945" w:rsidP="00196A2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快速排序交换次数：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&lt;&lt;count_swap&lt;&lt;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4FD0D" id="_x6587__x672c__x6846__x0020_8" o:spid="_x0000_s1032" type="#_x0000_t202" style="position:absolute;margin-left:-4.45pt;margin-top:266.4pt;width:477.35pt;height:15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" filled="f" strokeweight=".5pt">
                <v:textbox style="mso-fit-shape-to-text:t" inset="4pt,4pt,4pt,4pt">
                  <w:txbxContent>
                    <w:p w14:paraId="7E0401F1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Theme="minorEastAsia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记录比较次数</w:t>
                      </w:r>
                    </w:p>
                    <w:p w14:paraId="7ACB8491" w14:textId="2F072406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记录交换次数</w:t>
                      </w:r>
                    </w:p>
                    <w:p w14:paraId="6CA99EFE" w14:textId="3FFDBDEA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start=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42455AE7" w14:textId="046B9BA5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QuickSort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numbs, 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,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numbs.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()-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79BD27A8" w14:textId="2F3EB00E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end=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68A74CC4" w14:textId="12F4DBE3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快速排序所用时间：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float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)(end-start)/</w:t>
                      </w:r>
                      <w:r>
                        <w:rPr>
                          <w:rFonts w:ascii="Menlo" w:eastAsia="PingFang SC" w:hAnsi="Menlo" w:cs="Menlo" w:hint="default"/>
                          <w:color w:val="643820"/>
                          <w:lang w:val="en-US"/>
                        </w:rPr>
                        <w:t>CLOCKS_PER_SEC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秒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7538FB67" w14:textId="56A43BED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快速排序比较次数：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06155FBE" w14:textId="759BD03B" w:rsidR="00046945" w:rsidRDefault="00046945" w:rsidP="00196A25"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快速排序交换次数：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" w:eastAsiaTheme="minorEastAsia" w:hAnsi="Menlo" w:cs="Menlo"/>
          <w:b w:val="0"/>
          <w:bCs w:val="0"/>
          <w:noProof/>
          <w:color w:val="AA0D9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72E8F" wp14:editId="79219B67">
                <wp:simplePos x="0" y="0"/>
                <wp:positionH relativeFrom="column">
                  <wp:posOffset>-51435</wp:posOffset>
                </wp:positionH>
                <wp:positionV relativeFrom="paragraph">
                  <wp:posOffset>71120</wp:posOffset>
                </wp:positionV>
                <wp:extent cx="6057900" cy="3218180"/>
                <wp:effectExtent l="0" t="0" r="38100" b="3810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218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ED66AE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快速排序</w:t>
                            </w:r>
                          </w:p>
                          <w:p w14:paraId="008928C3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QuickSort(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&gt; list,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left,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right,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&amp; count_comp,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&amp; count_swap){</w:t>
                            </w:r>
                          </w:p>
                          <w:p w14:paraId="28ED6495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(left==right) {}</w:t>
                            </w:r>
                          </w:p>
                          <w:p w14:paraId="36387442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(left==right-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 {</w:t>
                            </w:r>
                          </w:p>
                          <w:p w14:paraId="2ED0DBEF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count_comp++;</w:t>
                            </w:r>
                          </w:p>
                          <w:p w14:paraId="1D923ACA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]&gt;list[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</w:t>
                            </w:r>
                          </w:p>
                          <w:p w14:paraId="0DE61E7E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SWAP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left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],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]);</w:t>
                            </w:r>
                          </w:p>
                          <w:p w14:paraId="502C89B6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count_swap++;</w:t>
                            </w:r>
                          </w:p>
                          <w:p w14:paraId="57ABDEF6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7956705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399E1AFC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{</w:t>
                            </w:r>
                          </w:p>
                          <w:p w14:paraId="017E0C3E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pivotpos=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Partition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(list, left, right, count_comp, count_swap);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划分</w:t>
                            </w:r>
                          </w:p>
                          <w:p w14:paraId="5BA86011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QuickSort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(list, left, pivotpos-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 count_comp, count_swap);</w:t>
                            </w:r>
                          </w:p>
                          <w:p w14:paraId="657A5932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QuickSort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(list, pivotpos+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 right, count_comp, count_swap);</w:t>
                            </w:r>
                          </w:p>
                          <w:p w14:paraId="21BCC37C" w14:textId="77777777" w:rsidR="00046945" w:rsidRDefault="00046945" w:rsidP="00196A2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374E451D" w14:textId="61A42A3C" w:rsidR="00046945" w:rsidRDefault="00046945" w:rsidP="00196A2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72E8F" id="_x6587__x672c__x6846__x0020_7" o:spid="_x0000_s1033" type="#_x0000_t202" style="position:absolute;margin-left:-4.05pt;margin-top:5.6pt;width:477pt;height:2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" filled="f" strokeweight=".5pt">
                <v:textbox style="mso-fit-shape-to-text:t" inset="4pt,4pt,4pt,4pt">
                  <w:txbxContent>
                    <w:p w14:paraId="7AED66AE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快速排序</w:t>
                      </w:r>
                    </w:p>
                    <w:p w14:paraId="008928C3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QuickSort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 list,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left,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28ED6495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(left==right) {}</w:t>
                      </w:r>
                    </w:p>
                    <w:p w14:paraId="36387442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else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(left==right-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 {</w:t>
                      </w:r>
                    </w:p>
                    <w:p w14:paraId="2ED0DBEF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1D923ACA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left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]&gt;list[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right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</w:t>
                      </w:r>
                    </w:p>
                    <w:p w14:paraId="0DE61E7E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SWAP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left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],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right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]);</w:t>
                      </w:r>
                    </w:p>
                    <w:p w14:paraId="502C89B6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57ABDEF6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77956705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399E1AFC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else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{</w:t>
                      </w:r>
                    </w:p>
                    <w:p w14:paraId="017E0C3E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pivotpos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Partition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(list, left,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划分</w:t>
                      </w:r>
                    </w:p>
                    <w:p w14:paraId="5BA86011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QuickSort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list, left, pivotpos-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657A5932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QuickSort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list, pivotpos+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21BCC37C" w14:textId="77777777" w:rsidR="00046945" w:rsidRDefault="00046945" w:rsidP="00196A2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374E451D" w14:textId="61A42A3C" w:rsidR="00046945" w:rsidRDefault="00046945" w:rsidP="00196A25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E1605" w14:textId="77777777" w:rsidR="00DB4300" w:rsidRPr="005716DB" w:rsidRDefault="00DB4300" w:rsidP="00DB4300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begin"/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instrText xml:space="preserve"> QUOTE  \* MERGEFORMAT </w:instrText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end"/>
      </w:r>
      <w:r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说明</w:t>
      </w:r>
    </w:p>
    <w:p w14:paraId="42FF9CE7" w14:textId="712431CD" w:rsidR="00DB4300" w:rsidRDefault="00196A25" w:rsidP="00DB4300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三者取中函数通过比较三个数的大小，获得较为合理的基准，</w:t>
      </w:r>
      <w:r>
        <w:rPr>
          <w:shd w:val="clear" w:color="auto" w:fill="FFFFFF"/>
        </w:rPr>
        <w:t>防止</w:t>
      </w:r>
      <w:r>
        <w:rPr>
          <w:rFonts w:hint="default"/>
          <w:shd w:val="clear" w:color="auto" w:fill="FFFFFF"/>
        </w:rPr>
        <w:t>划分的子序列长度相差太多。</w:t>
      </w:r>
    </w:p>
    <w:p w14:paraId="6D79B511" w14:textId="67CCDDD5" w:rsidR="00196A25" w:rsidRDefault="00196A25" w:rsidP="00DB4300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一趟划分函数根据基准将待排序序列划分为大于</w:t>
      </w:r>
      <w:r>
        <w:rPr>
          <w:shd w:val="clear" w:color="auto" w:fill="FFFFFF"/>
        </w:rPr>
        <w:t>基准</w:t>
      </w:r>
      <w:r>
        <w:rPr>
          <w:rFonts w:hint="default"/>
          <w:shd w:val="clear" w:color="auto" w:fill="FFFFFF"/>
        </w:rPr>
        <w:t>数、</w:t>
      </w:r>
      <w:r>
        <w:rPr>
          <w:shd w:val="clear" w:color="auto" w:fill="FFFFFF"/>
        </w:rPr>
        <w:t>小于</w:t>
      </w:r>
      <w:r>
        <w:rPr>
          <w:rFonts w:hint="default"/>
          <w:shd w:val="clear" w:color="auto" w:fill="FFFFFF"/>
        </w:rPr>
        <w:t>基准数两个子序列。</w:t>
      </w:r>
    </w:p>
    <w:p w14:paraId="1E02268C" w14:textId="67018C15" w:rsidR="00AA1469" w:rsidRDefault="00AA1469" w:rsidP="00DB4300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递归</w:t>
      </w:r>
      <w:r>
        <w:rPr>
          <w:rFonts w:hint="default"/>
          <w:shd w:val="clear" w:color="auto" w:fill="FFFFFF"/>
        </w:rPr>
        <w:t>调用快速排序函数，终止条件是划分出的子序列只有</w:t>
      </w:r>
      <w:r>
        <w:rPr>
          <w:rFonts w:hint="default"/>
          <w:shd w:val="clear" w:color="auto" w:fill="FFFFFF"/>
        </w:rPr>
        <w:t>2</w:t>
      </w:r>
      <w:r>
        <w:rPr>
          <w:shd w:val="clear" w:color="auto" w:fill="FFFFFF"/>
        </w:rPr>
        <w:t>个</w:t>
      </w:r>
      <w:r>
        <w:rPr>
          <w:rFonts w:hint="default"/>
          <w:shd w:val="clear" w:color="auto" w:fill="FFFFFF"/>
        </w:rPr>
        <w:t>元素。</w:t>
      </w:r>
    </w:p>
    <w:p w14:paraId="0BC5B9AF" w14:textId="189DBF7D" w:rsidR="00196A25" w:rsidRDefault="00196A25" w:rsidP="00DB4300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因涉及</w:t>
      </w:r>
      <w:r>
        <w:rPr>
          <w:rFonts w:hint="default"/>
          <w:shd w:val="clear" w:color="auto" w:fill="FFFFFF"/>
        </w:rPr>
        <w:t>递归，计算次数和记录时间不能在</w:t>
      </w:r>
      <w:r>
        <w:rPr>
          <w:shd w:val="clear" w:color="auto" w:fill="FFFFFF"/>
        </w:rPr>
        <w:t>函数内</w:t>
      </w:r>
      <w:r>
        <w:rPr>
          <w:rFonts w:hint="default"/>
          <w:shd w:val="clear" w:color="auto" w:fill="FFFFFF"/>
        </w:rPr>
        <w:t>进行。</w:t>
      </w:r>
    </w:p>
    <w:p w14:paraId="0736493F" w14:textId="77777777" w:rsidR="00AB709F" w:rsidRDefault="00AB709F" w:rsidP="00AB709F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记录</w:t>
      </w:r>
      <w:r>
        <w:rPr>
          <w:shd w:val="clear" w:color="auto" w:fill="FFFFFF"/>
        </w:rPr>
        <w:t>数据</w:t>
      </w:r>
      <w:r>
        <w:rPr>
          <w:rFonts w:hint="default"/>
          <w:shd w:val="clear" w:color="auto" w:fill="FFFFFF"/>
        </w:rPr>
        <w:t>比较次数和数据交换次数。</w:t>
      </w:r>
    </w:p>
    <w:p w14:paraId="1DD518F7" w14:textId="2CC6C1FD" w:rsidR="00AB709F" w:rsidRPr="00046945" w:rsidRDefault="00AB709F" w:rsidP="00AB709F">
      <w:pPr>
        <w:rPr>
          <w:rFonts w:hint="default"/>
          <w:shd w:val="clear" w:color="auto" w:fill="FFFFFF"/>
          <w:lang w:val="en-US"/>
        </w:rPr>
      </w:pPr>
      <w:r>
        <w:rPr>
          <w:rFonts w:hint="default"/>
          <w:shd w:val="clear" w:color="auto" w:fill="FFFFFF"/>
        </w:rPr>
        <w:t>排序开始前后分别用</w:t>
      </w:r>
      <w:r>
        <w:rPr>
          <w:rFonts w:hint="default"/>
          <w:shd w:val="clear" w:color="auto" w:fill="FFFFFF"/>
        </w:rPr>
        <w:t>clock</w:t>
      </w:r>
      <w:r>
        <w:rPr>
          <w:rFonts w:hint="default"/>
          <w:shd w:val="clear" w:color="auto" w:fill="FFFFFF"/>
          <w:lang w:val="en-US"/>
        </w:rPr>
        <w:t>()</w:t>
      </w:r>
      <w:r>
        <w:rPr>
          <w:rFonts w:hint="default"/>
          <w:shd w:val="clear" w:color="auto" w:fill="FFFFFF"/>
          <w:lang w:val="en-US"/>
        </w:rPr>
        <w:t>函数获得数据，</w:t>
      </w:r>
      <w:r>
        <w:rPr>
          <w:shd w:val="clear" w:color="auto" w:fill="FFFFFF"/>
          <w:lang w:val="en-US"/>
        </w:rPr>
        <w:t>后者</w:t>
      </w:r>
      <w:r>
        <w:rPr>
          <w:rFonts w:hint="default"/>
          <w:shd w:val="clear" w:color="auto" w:fill="FFFFFF"/>
          <w:lang w:val="en-US"/>
        </w:rPr>
        <w:t>减去前者，</w:t>
      </w:r>
      <w:r>
        <w:rPr>
          <w:shd w:val="clear" w:color="auto" w:fill="FFFFFF"/>
          <w:lang w:val="en-US"/>
        </w:rPr>
        <w:t>得到</w:t>
      </w:r>
      <w:r>
        <w:rPr>
          <w:rFonts w:hint="default"/>
          <w:shd w:val="clear" w:color="auto" w:fill="FFFFFF"/>
          <w:lang w:val="en-US"/>
        </w:rPr>
        <w:t>时间差。</w:t>
      </w:r>
    </w:p>
    <w:p w14:paraId="39129C21" w14:textId="62357FE6" w:rsidR="00DB4300" w:rsidRPr="00DB4300" w:rsidRDefault="00DB4300" w:rsidP="00A247C6">
      <w:pPr>
        <w:pStyle w:val="10"/>
      </w:pPr>
      <w:bookmarkStart w:id="49" w:name="_Toc503034669"/>
      <w:bookmarkStart w:id="50" w:name="_Toc503499677"/>
      <w:r w:rsidRPr="00DB4300">
        <w:rPr>
          <w:rFonts w:hint="eastAsia"/>
        </w:rPr>
        <w:t>3.6</w:t>
      </w:r>
      <w:bookmarkEnd w:id="49"/>
      <w:r w:rsidR="00A2384C">
        <w:t>堆排序</w:t>
      </w:r>
      <w:bookmarkEnd w:id="50"/>
    </w:p>
    <w:p w14:paraId="19FC6014" w14:textId="304689D5" w:rsidR="00DB4300" w:rsidRDefault="00DB4300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 w:hint="eastAsia"/>
          <w:color w:val="ED220B"/>
          <w:sz w:val="32"/>
          <w:szCs w:val="32"/>
          <w:shd w:val="clear" w:color="auto" w:fill="FFFFFF"/>
          <w:lang w:val="zh-CN"/>
        </w:rPr>
        <w:t>核心代码</w:t>
      </w:r>
    </w:p>
    <w:p w14:paraId="397874B2" w14:textId="3A224BC8" w:rsidR="00A2384C" w:rsidRDefault="00A2384C">
      <w:pPr>
        <w:pStyle w:val="a9"/>
        <w:spacing w:after="320" w:line="340" w:lineRule="atLeast"/>
        <w:rPr>
          <w:rFonts w:asciiTheme="minorHAnsi" w:eastAsiaTheme="minorHAnsi" w:hAnsiTheme="minorHAnsi" w:cs="Arial Unicode MS"/>
          <w:color w:val="ED220B"/>
          <w:sz w:val="32"/>
          <w:szCs w:val="32"/>
          <w:shd w:val="clear" w:color="auto" w:fill="FFFFFF"/>
          <w:lang w:val="zh-CN"/>
        </w:rPr>
      </w:pPr>
      <w:r>
        <w:rPr>
          <w:rFonts w:asciiTheme="minorHAnsi" w:eastAsiaTheme="minorHAnsi" w:hAnsiTheme="minorHAnsi" w:cs="Arial Unicode MS" w:hint="eastAsia"/>
          <w:noProof/>
          <w:color w:val="ED220B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A7DA3" wp14:editId="50C209DA">
                <wp:simplePos x="0" y="0"/>
                <wp:positionH relativeFrom="column">
                  <wp:posOffset>-51435</wp:posOffset>
                </wp:positionH>
                <wp:positionV relativeFrom="paragraph">
                  <wp:posOffset>4643120</wp:posOffset>
                </wp:positionV>
                <wp:extent cx="6172200" cy="4164330"/>
                <wp:effectExtent l="0" t="0" r="25400" b="2540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1643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5B20DB9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堆排序</w:t>
                            </w:r>
                          </w:p>
                          <w:p w14:paraId="4AC55676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HeapSort(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&gt; list){</w:t>
                            </w:r>
                          </w:p>
                          <w:p w14:paraId="0F92C835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count_comp=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记录比较次数</w:t>
                            </w:r>
                          </w:p>
                          <w:p w14:paraId="0D175CD8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count_swap=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记录交换次数</w:t>
                            </w:r>
                          </w:p>
                          <w:p w14:paraId="545177CD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n=(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)list.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元素个数</w:t>
                            </w:r>
                          </w:p>
                          <w:p w14:paraId="546DC931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</w:p>
                          <w:p w14:paraId="12CC2EDA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start=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3E2E10B3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i=(n-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i&gt;=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i--) {</w:t>
                            </w:r>
                          </w:p>
                          <w:p w14:paraId="08438304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siftDown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(list, i, n-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 count_comp, count_swap);</w:t>
                            </w:r>
                          </w:p>
                          <w:p w14:paraId="2105D7B8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78316836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i=n-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i&gt;=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i--) {</w:t>
                            </w:r>
                          </w:p>
                          <w:p w14:paraId="1A77CC91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SWAP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],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]);</w:t>
                            </w:r>
                          </w:p>
                          <w:p w14:paraId="00EF8E5A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count_swap++;</w:t>
                            </w:r>
                          </w:p>
                          <w:p w14:paraId="0134C49A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siftDown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(list,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 i-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 count_comp, count_swap);</w:t>
                            </w:r>
                          </w:p>
                          <w:p w14:paraId="6066FA5F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699FFD37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end=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39C20B63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堆排序所用时间：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)(end-start)/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643820"/>
                                <w:lang w:val="en-US"/>
                              </w:rPr>
                              <w:t>CLOCKS_PER_SEC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秒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643B97B9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堆排序比较次数：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&lt;&lt;count_comp&lt;&lt;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5D388E57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堆排序交换次数：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&lt;&lt;count_swap&lt;&lt;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2D08BF94" w14:textId="5DB97C4A" w:rsidR="00046945" w:rsidRDefault="00046945" w:rsidP="00A2384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A7DA3" id="_x6587__x672c__x6846__x0020_10" o:spid="_x0000_s1034" type="#_x0000_t202" style="position:absolute;margin-left:-4.05pt;margin-top:365.6pt;width:486pt;height:32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" filled="f" strokeweight=".5pt">
                <v:textbox style="mso-fit-shape-to-text:t" inset="4pt,4pt,4pt,4pt">
                  <w:txbxContent>
                    <w:p w14:paraId="75B20DB9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堆排序</w:t>
                      </w:r>
                    </w:p>
                    <w:p w14:paraId="4AC55676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HeapSort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list){</w:t>
                      </w:r>
                      <w:proofErr w:type="gramEnd"/>
                    </w:p>
                    <w:p w14:paraId="0F92C835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记录比较次数</w:t>
                      </w:r>
                    </w:p>
                    <w:p w14:paraId="0D175CD8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记录交换次数</w:t>
                      </w:r>
                    </w:p>
                    <w:p w14:paraId="545177CD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n=(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list.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();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元素个数</w:t>
                      </w:r>
                    </w:p>
                    <w:p w14:paraId="546DC931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</w:p>
                    <w:p w14:paraId="12CC2EDA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start=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3E2E10B3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=(n-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)/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&gt;=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--) {</w:t>
                      </w:r>
                    </w:p>
                    <w:p w14:paraId="08438304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siftDown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list,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, n-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2105D7B8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78316836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=n-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&gt;=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--) {</w:t>
                      </w:r>
                    </w:p>
                    <w:p w14:paraId="1A77CC91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SWAP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list[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], list[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]);</w:t>
                      </w:r>
                    </w:p>
                    <w:p w14:paraId="00EF8E5A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0134C49A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siftDown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list, 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, i-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6066FA5F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699FFD37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end=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39C20B63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堆排序所用时间：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float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)(end-start)/</w:t>
                      </w:r>
                      <w:r>
                        <w:rPr>
                          <w:rFonts w:ascii="Menlo" w:eastAsia="PingFang SC" w:hAnsi="Menlo" w:cs="Menlo" w:hint="default"/>
                          <w:color w:val="643820"/>
                          <w:lang w:val="en-US"/>
                        </w:rPr>
                        <w:t>CLOCKS_PER_SEC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秒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643B97B9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堆排序比较次数：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5D388E57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堆排序交换次数：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2D08BF94" w14:textId="5DB97C4A" w:rsidR="00046945" w:rsidRDefault="00046945" w:rsidP="00A2384C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Theme="minorHAnsi" w:hAnsiTheme="minorHAnsi" w:cs="Arial Unicode MS" w:hint="eastAsia"/>
          <w:noProof/>
          <w:color w:val="ED220B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6AA62" wp14:editId="1B9153E5">
                <wp:simplePos x="0" y="0"/>
                <wp:positionH relativeFrom="column">
                  <wp:posOffset>-51435</wp:posOffset>
                </wp:positionH>
                <wp:positionV relativeFrom="paragraph">
                  <wp:posOffset>62865</wp:posOffset>
                </wp:positionV>
                <wp:extent cx="6057900" cy="4401820"/>
                <wp:effectExtent l="0" t="0" r="38100" b="2540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401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081D0D7" w14:textId="4C818D6A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堆排序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从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到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自顶向下调整</w:t>
                            </w:r>
                          </w:p>
                          <w:p w14:paraId="5F3578F5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siftDown(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&gt;&amp; heap,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m,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&amp; count_comp,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&amp; count_swap){</w:t>
                            </w:r>
                          </w:p>
                          <w:p w14:paraId="216E3954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i=s;</w:t>
                            </w:r>
                          </w:p>
                          <w:p w14:paraId="1C9A1BB1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j=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*i+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//j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是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的左子女</w:t>
                            </w:r>
                          </w:p>
                          <w:p w14:paraId="5F251669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temp=heap[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2CD9B46E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(j&lt;=m) {</w:t>
                            </w:r>
                          </w:p>
                          <w:p w14:paraId="36EBA439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count_comp++;</w:t>
                            </w:r>
                          </w:p>
                          <w:p w14:paraId="0907E465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(j&lt;m &amp;&amp; heap[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]&lt;heap[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{j++;}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//j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指向两子女中最大者</w:t>
                            </w:r>
                          </w:p>
                          <w:p w14:paraId="0ED1A753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count_comp++;</w:t>
                            </w:r>
                          </w:p>
                          <w:p w14:paraId="1C0CCA36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(temp&gt;=heap[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]){</w:t>
                            </w:r>
                          </w:p>
                          <w:p w14:paraId="31B62FCB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35543EBC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{</w:t>
                            </w:r>
                          </w:p>
                          <w:p w14:paraId="7BF790C7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count_swap++;</w:t>
                            </w:r>
                          </w:p>
                          <w:p w14:paraId="637A245E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heap[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]=heap[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5FD21093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i=j;</w:t>
                            </w:r>
                          </w:p>
                          <w:p w14:paraId="18D2BCDC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j=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*i+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//i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降到子女的位置</w:t>
                            </w:r>
                          </w:p>
                          <w:p w14:paraId="67A3F526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800999C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A11B13D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43C95A82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heap[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]=temp;</w:t>
                            </w:r>
                          </w:p>
                          <w:p w14:paraId="1EA215E7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count_swap++;</w:t>
                            </w:r>
                          </w:p>
                          <w:p w14:paraId="4B2F0F3E" w14:textId="77777777" w:rsidR="00046945" w:rsidRDefault="00046945" w:rsidP="00A2384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  <w:p w14:paraId="07F476BB" w14:textId="77777777" w:rsidR="00046945" w:rsidRDefault="0004694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6AA62" id="_x6587__x672c__x6846__x0020_9" o:spid="_x0000_s1035" type="#_x0000_t202" style="position:absolute;margin-left:-4.05pt;margin-top:4.95pt;width:477pt;height:34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" filled="f" strokeweight=".5pt">
                <v:textbox style="mso-fit-shape-to-text:t" inset="4pt,4pt,4pt,4pt">
                  <w:txbxContent>
                    <w:p w14:paraId="1081D0D7" w14:textId="4C818D6A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堆排序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-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从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s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到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m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自顶向下调整</w:t>
                      </w:r>
                    </w:p>
                    <w:p w14:paraId="5F3578F5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siftDown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&gt;&amp; heap,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m,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216E3954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=s;</w:t>
                      </w:r>
                    </w:p>
                    <w:p w14:paraId="1C9A1BB1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j=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*i+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//j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是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的左子女</w:t>
                      </w:r>
                    </w:p>
                    <w:p w14:paraId="5F251669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temp=heap[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2CD9B46E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while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(j&lt;=m) {</w:t>
                      </w:r>
                    </w:p>
                    <w:p w14:paraId="36EBA439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0907E465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(j&lt;m &amp;&amp; heap[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]&lt;heap[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{j++;}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//j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指向两子女中最大者</w:t>
                      </w:r>
                    </w:p>
                    <w:p w14:paraId="0ED1A753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1C0CCA36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(temp&gt;=heap[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]){</w:t>
                      </w:r>
                      <w:proofErr w:type="gramEnd"/>
                    </w:p>
                    <w:p w14:paraId="31B62FCB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break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35543EBC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else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{</w:t>
                      </w:r>
                    </w:p>
                    <w:p w14:paraId="7BF790C7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637A245E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heap[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]=heap[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j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5FD21093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=j;</w:t>
                      </w:r>
                    </w:p>
                    <w:p w14:paraId="18D2BCDC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j=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*i+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降到子女的位置</w:t>
                      </w:r>
                    </w:p>
                    <w:p w14:paraId="67A3F526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1800999C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</w:p>
                    <w:p w14:paraId="6A11B13D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43C95A82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heap[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]=temp;</w:t>
                      </w:r>
                    </w:p>
                    <w:p w14:paraId="1EA215E7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4B2F0F3E" w14:textId="77777777" w:rsidR="00046945" w:rsidRDefault="00046945" w:rsidP="00A2384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  <w:p w14:paraId="07F476BB" w14:textId="77777777" w:rsidR="00046945" w:rsidRDefault="00046945"/>
                  </w:txbxContent>
                </v:textbox>
                <w10:wrap type="square"/>
              </v:shape>
            </w:pict>
          </mc:Fallback>
        </mc:AlternateContent>
      </w:r>
    </w:p>
    <w:bookmarkStart w:id="51" w:name="_Toc27"/>
    <w:p w14:paraId="01FE9AB0" w14:textId="77777777" w:rsidR="00DB4300" w:rsidRPr="005716DB" w:rsidRDefault="00DB4300" w:rsidP="00DB4300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lastRenderedPageBreak/>
        <w:fldChar w:fldCharType="begin"/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instrText xml:space="preserve"> QUOTE  \* MERGEFORMAT </w:instrText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end"/>
      </w:r>
      <w:r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说明</w:t>
      </w:r>
    </w:p>
    <w:p w14:paraId="1F8106FD" w14:textId="7D9F3D6E" w:rsidR="00541D42" w:rsidRDefault="00A2384C" w:rsidP="00541D42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siftDown</w:t>
      </w:r>
      <w:r>
        <w:rPr>
          <w:rFonts w:hint="default"/>
          <w:shd w:val="clear" w:color="auto" w:fill="FFFFFF"/>
        </w:rPr>
        <w:t>函数用</w:t>
      </w:r>
      <w:r>
        <w:rPr>
          <w:rFonts w:hint="default"/>
          <w:shd w:val="clear" w:color="auto" w:fill="FFFFFF"/>
        </w:rPr>
        <w:t>while</w:t>
      </w:r>
      <w:r>
        <w:rPr>
          <w:rFonts w:hint="default"/>
          <w:shd w:val="clear" w:color="auto" w:fill="FFFFFF"/>
        </w:rPr>
        <w:t>循环调整成为最大堆。</w:t>
      </w:r>
    </w:p>
    <w:p w14:paraId="267A898E" w14:textId="61049EA5" w:rsidR="00A2384C" w:rsidRDefault="00A2384C" w:rsidP="00541D42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堆排序</w:t>
      </w:r>
      <w:r>
        <w:rPr>
          <w:rFonts w:hint="default"/>
          <w:shd w:val="clear" w:color="auto" w:fill="FFFFFF"/>
        </w:rPr>
        <w:t>函数先</w:t>
      </w:r>
      <w:r>
        <w:rPr>
          <w:rFonts w:hint="default"/>
          <w:shd w:val="clear" w:color="auto" w:fill="FFFFFF"/>
        </w:rPr>
        <w:t>for</w:t>
      </w:r>
      <w:r>
        <w:rPr>
          <w:rFonts w:hint="default"/>
          <w:shd w:val="clear" w:color="auto" w:fill="FFFFFF"/>
        </w:rPr>
        <w:t>循环多次调用</w:t>
      </w:r>
      <w:r>
        <w:rPr>
          <w:rFonts w:hint="default"/>
          <w:shd w:val="clear" w:color="auto" w:fill="FFFFFF"/>
        </w:rPr>
        <w:t>siftDown</w:t>
      </w:r>
      <w:r>
        <w:rPr>
          <w:rFonts w:hint="default"/>
          <w:shd w:val="clear" w:color="auto" w:fill="FFFFFF"/>
        </w:rPr>
        <w:t>函数，使序列调整为堆。</w:t>
      </w:r>
    </w:p>
    <w:p w14:paraId="0946F92F" w14:textId="7D531A15" w:rsidR="00A2384C" w:rsidRDefault="00A2384C" w:rsidP="00541D42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再</w:t>
      </w:r>
      <w:r>
        <w:rPr>
          <w:rFonts w:hint="default"/>
          <w:shd w:val="clear" w:color="auto" w:fill="FFFFFF"/>
        </w:rPr>
        <w:t>用</w:t>
      </w:r>
      <w:r>
        <w:rPr>
          <w:rFonts w:hint="default"/>
          <w:shd w:val="clear" w:color="auto" w:fill="FFFFFF"/>
        </w:rPr>
        <w:t>for</w:t>
      </w:r>
      <w:r>
        <w:rPr>
          <w:rFonts w:hint="default"/>
          <w:shd w:val="clear" w:color="auto" w:fill="FFFFFF"/>
        </w:rPr>
        <w:t>循环令每次循环都将得到的</w:t>
      </w:r>
      <w:r>
        <w:rPr>
          <w:shd w:val="clear" w:color="auto" w:fill="FFFFFF"/>
        </w:rPr>
        <w:t>最大堆</w:t>
      </w:r>
      <w:r>
        <w:rPr>
          <w:rFonts w:hint="default"/>
          <w:shd w:val="clear" w:color="auto" w:fill="FFFFFF"/>
        </w:rPr>
        <w:t>的堆顶放置在序</w:t>
      </w:r>
      <w:r>
        <w:rPr>
          <w:shd w:val="clear" w:color="auto" w:fill="FFFFFF"/>
        </w:rPr>
        <w:t>列</w:t>
      </w:r>
      <w:r>
        <w:rPr>
          <w:rFonts w:hint="default"/>
          <w:shd w:val="clear" w:color="auto" w:fill="FFFFFF"/>
        </w:rPr>
        <w:t>后面。</w:t>
      </w:r>
    </w:p>
    <w:p w14:paraId="28873328" w14:textId="77777777" w:rsidR="00AB709F" w:rsidRDefault="00AB709F" w:rsidP="00AB709F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记录</w:t>
      </w:r>
      <w:r>
        <w:rPr>
          <w:shd w:val="clear" w:color="auto" w:fill="FFFFFF"/>
        </w:rPr>
        <w:t>数据</w:t>
      </w:r>
      <w:r>
        <w:rPr>
          <w:rFonts w:hint="default"/>
          <w:shd w:val="clear" w:color="auto" w:fill="FFFFFF"/>
        </w:rPr>
        <w:t>比较次数和数据交换次数。</w:t>
      </w:r>
    </w:p>
    <w:p w14:paraId="76DA1C93" w14:textId="65C253D4" w:rsidR="00AB709F" w:rsidRDefault="00AB709F" w:rsidP="00AB709F">
      <w:pPr>
        <w:rPr>
          <w:rFonts w:hint="default"/>
          <w:shd w:val="clear" w:color="auto" w:fill="FFFFFF"/>
          <w:lang w:val="en-US"/>
        </w:rPr>
      </w:pPr>
      <w:r>
        <w:rPr>
          <w:rFonts w:hint="default"/>
          <w:shd w:val="clear" w:color="auto" w:fill="FFFFFF"/>
        </w:rPr>
        <w:t>排序开始前后分别用</w:t>
      </w:r>
      <w:r>
        <w:rPr>
          <w:rFonts w:hint="default"/>
          <w:shd w:val="clear" w:color="auto" w:fill="FFFFFF"/>
        </w:rPr>
        <w:t>clock</w:t>
      </w:r>
      <w:r>
        <w:rPr>
          <w:rFonts w:hint="default"/>
          <w:shd w:val="clear" w:color="auto" w:fill="FFFFFF"/>
          <w:lang w:val="en-US"/>
        </w:rPr>
        <w:t>()</w:t>
      </w:r>
      <w:r>
        <w:rPr>
          <w:rFonts w:hint="default"/>
          <w:shd w:val="clear" w:color="auto" w:fill="FFFFFF"/>
          <w:lang w:val="en-US"/>
        </w:rPr>
        <w:t>函数获得数据，</w:t>
      </w:r>
      <w:r>
        <w:rPr>
          <w:shd w:val="clear" w:color="auto" w:fill="FFFFFF"/>
          <w:lang w:val="en-US"/>
        </w:rPr>
        <w:t>后者</w:t>
      </w:r>
      <w:r>
        <w:rPr>
          <w:rFonts w:hint="default"/>
          <w:shd w:val="clear" w:color="auto" w:fill="FFFFFF"/>
          <w:lang w:val="en-US"/>
        </w:rPr>
        <w:t>减去前者，</w:t>
      </w:r>
      <w:r>
        <w:rPr>
          <w:shd w:val="clear" w:color="auto" w:fill="FFFFFF"/>
          <w:lang w:val="en-US"/>
        </w:rPr>
        <w:t>得到</w:t>
      </w:r>
      <w:r>
        <w:rPr>
          <w:rFonts w:hint="default"/>
          <w:shd w:val="clear" w:color="auto" w:fill="FFFFFF"/>
          <w:lang w:val="en-US"/>
        </w:rPr>
        <w:t>时间差。</w:t>
      </w:r>
    </w:p>
    <w:p w14:paraId="781C92F5" w14:textId="2B00BEC4" w:rsidR="00046945" w:rsidRDefault="00046945">
      <w:pPr>
        <w:rPr>
          <w:rFonts w:hint="default"/>
          <w:shd w:val="clear" w:color="auto" w:fill="FFFFFF"/>
          <w:lang w:val="en-US"/>
        </w:rPr>
      </w:pPr>
      <w:r>
        <w:rPr>
          <w:rFonts w:hint="default"/>
          <w:shd w:val="clear" w:color="auto" w:fill="FFFFFF"/>
          <w:lang w:val="en-US"/>
        </w:rPr>
        <w:br w:type="page"/>
      </w:r>
    </w:p>
    <w:p w14:paraId="56A3366D" w14:textId="77777777" w:rsidR="00A2384C" w:rsidRDefault="00A2384C" w:rsidP="00AB709F">
      <w:pPr>
        <w:rPr>
          <w:rFonts w:hint="default"/>
          <w:shd w:val="clear" w:color="auto" w:fill="FFFFFF"/>
          <w:lang w:val="en-US"/>
        </w:rPr>
      </w:pPr>
    </w:p>
    <w:p w14:paraId="53EE31C6" w14:textId="2CFB1C9A" w:rsidR="00A2384C" w:rsidRPr="00DB4300" w:rsidRDefault="00A2384C" w:rsidP="00A2384C">
      <w:pPr>
        <w:pStyle w:val="10"/>
      </w:pPr>
      <w:bookmarkStart w:id="52" w:name="_Toc503499678"/>
      <w:r>
        <w:rPr>
          <w:rFonts w:hint="eastAsia"/>
        </w:rPr>
        <w:t>3.7</w:t>
      </w:r>
      <w:r w:rsidR="00A4410F">
        <w:rPr>
          <w:rFonts w:hint="eastAsia"/>
        </w:rPr>
        <w:t>归并</w:t>
      </w:r>
      <w:r>
        <w:t>排序</w:t>
      </w:r>
      <w:bookmarkEnd w:id="52"/>
    </w:p>
    <w:p w14:paraId="088E73A3" w14:textId="77777777" w:rsidR="00A4410F" w:rsidRPr="005716DB" w:rsidRDefault="00A4410F" w:rsidP="00A4410F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核心</w:t>
      </w:r>
      <w:r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代码</w:t>
      </w:r>
    </w:p>
    <w:p w14:paraId="7131C15D" w14:textId="591B970D" w:rsidR="00A4410F" w:rsidRDefault="00A4410F" w:rsidP="00A4410F">
      <w:pPr>
        <w:rPr>
          <w:rFonts w:hint="default"/>
          <w:shd w:val="clear" w:color="auto" w:fill="FFFFFF"/>
        </w:rPr>
      </w:pPr>
      <w:r>
        <w:rPr>
          <w:rFonts w:hint="defaul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DEFB7" wp14:editId="127EC503">
                <wp:simplePos x="0" y="0"/>
                <wp:positionH relativeFrom="column">
                  <wp:posOffset>-56515</wp:posOffset>
                </wp:positionH>
                <wp:positionV relativeFrom="paragraph">
                  <wp:posOffset>4327525</wp:posOffset>
                </wp:positionV>
                <wp:extent cx="6057900" cy="2517775"/>
                <wp:effectExtent l="0" t="0" r="38100" b="34925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517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7BBC484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归并排序函数</w:t>
                            </w:r>
                          </w:p>
                          <w:p w14:paraId="496EA7F0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MergeSort(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&gt;&amp; list,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left,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right,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&amp; count_comp,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&amp; count_swap){</w:t>
                            </w:r>
                          </w:p>
                          <w:p w14:paraId="352D6D91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(left&gt;=right) {</w:t>
                            </w:r>
                          </w:p>
                          <w:p w14:paraId="2AD1232D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343F4479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32A89A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mid=(left+right)/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047B0333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MergeSort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(list, left, mid, count_comp, count_swap);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左子序列排序</w:t>
                            </w:r>
                          </w:p>
                          <w:p w14:paraId="7E367AB0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MergeSort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(list, mid+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 right, count_comp, count_swap);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右子序列排序</w:t>
                            </w:r>
                          </w:p>
                          <w:p w14:paraId="0B0DB6DD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Merge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(list, left, mid, right, count_comp, count_swap);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合并左右子序列</w:t>
                            </w:r>
                          </w:p>
                          <w:p w14:paraId="6581488E" w14:textId="282CF8C1" w:rsidR="00046945" w:rsidRDefault="00046945" w:rsidP="00A4410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DEFB7" id="_x6587__x672c__x6846__x0020_14" o:spid="_x0000_s1036" type="#_x0000_t202" style="position:absolute;margin-left:-4.45pt;margin-top:340.75pt;width:477pt;height:19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" filled="f" strokeweight=".5pt">
                <v:textbox style="mso-fit-shape-to-text:t" inset="4pt,4pt,4pt,4pt">
                  <w:txbxContent>
                    <w:p w14:paraId="07BBC484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归并排序函数</w:t>
                      </w:r>
                    </w:p>
                    <w:p w14:paraId="496EA7F0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MergeSort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&gt;&amp; list,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left,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352D6D91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(left&gt;=right) {</w:t>
                      </w:r>
                    </w:p>
                    <w:p w14:paraId="2AD1232D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return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343F4479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7A32A89A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mid=(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left+right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)/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047B0333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MergeSort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(list, left, mid,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左子序列排序</w:t>
                      </w:r>
                    </w:p>
                    <w:p w14:paraId="7E367AB0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MergeSort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(list, mid+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右子序列排序</w:t>
                      </w:r>
                    </w:p>
                    <w:p w14:paraId="0B0DB6DD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Merge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(list, left, mid,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合并左右子序列</w:t>
                      </w:r>
                    </w:p>
                    <w:p w14:paraId="6581488E" w14:textId="282CF8C1" w:rsidR="00046945" w:rsidRDefault="00046945" w:rsidP="00A4410F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EC89E" wp14:editId="790A2B97">
                <wp:simplePos x="0" y="0"/>
                <wp:positionH relativeFrom="column">
                  <wp:posOffset>-56515</wp:posOffset>
                </wp:positionH>
                <wp:positionV relativeFrom="paragraph">
                  <wp:posOffset>93345</wp:posOffset>
                </wp:positionV>
                <wp:extent cx="6057900" cy="4031615"/>
                <wp:effectExtent l="0" t="0" r="38100" b="3492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0316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223A48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归并排序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合并</w:t>
                            </w:r>
                          </w:p>
                          <w:p w14:paraId="53228A89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Merge(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&gt;&amp; list,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left,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mid,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right,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&amp; count_comp,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&amp; count_swap){</w:t>
                            </w:r>
                          </w:p>
                          <w:p w14:paraId="6F299451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&gt; tempList(list);</w:t>
                            </w:r>
                          </w:p>
                          <w:p w14:paraId="292BE382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s1=left,s2=mid+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,t=left;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//s1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，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s2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是检测指针，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是存放指针</w:t>
                            </w:r>
                          </w:p>
                          <w:p w14:paraId="13C3C447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(s1&lt;=mid &amp;&amp; s2&lt;=right){</w:t>
                            </w:r>
                          </w:p>
                          <w:p w14:paraId="584D874C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count_comp++;</w:t>
                            </w:r>
                          </w:p>
                          <w:p w14:paraId="314C4E98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count_swap++;</w:t>
                            </w:r>
                          </w:p>
                          <w:p w14:paraId="576FEAD8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]&lt;=tempList[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</w:t>
                            </w:r>
                          </w:p>
                          <w:p w14:paraId="7B914133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++]=tempList[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++];</w:t>
                            </w:r>
                          </w:p>
                          <w:p w14:paraId="0E7F2E7A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{</w:t>
                            </w:r>
                          </w:p>
                          <w:p w14:paraId="4026B5FE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++]=tempList[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++];</w:t>
                            </w:r>
                          </w:p>
                          <w:p w14:paraId="2820A98A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814EBED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AB9FF1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(s1&lt;=mid) {</w:t>
                            </w:r>
                          </w:p>
                          <w:p w14:paraId="4423A6E9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++]=tempList[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++];</w:t>
                            </w:r>
                          </w:p>
                          <w:p w14:paraId="26C701A0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count_swap++;</w:t>
                            </w:r>
                          </w:p>
                          <w:p w14:paraId="3B962DD1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688AD6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(s2&lt;=right) {</w:t>
                            </w:r>
                          </w:p>
                          <w:p w14:paraId="44A2FA66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++]=tempList[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s2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++];</w:t>
                            </w:r>
                          </w:p>
                          <w:p w14:paraId="3B6CFFE9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count_swap++;</w:t>
                            </w:r>
                          </w:p>
                          <w:p w14:paraId="5FA253DA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3939B85E" w14:textId="7177B399" w:rsidR="00046945" w:rsidRDefault="00046945" w:rsidP="00A4410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EC89E" id="_x6587__x672c__x6846__x0020_11" o:spid="_x0000_s1037" type="#_x0000_t202" style="position:absolute;margin-left:-4.45pt;margin-top:7.35pt;width:477pt;height:31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" filled="f" strokeweight=".5pt">
                <v:textbox style="mso-fit-shape-to-text:t" inset="4pt,4pt,4pt,4pt">
                  <w:txbxContent>
                    <w:p w14:paraId="03223A48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归并排序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-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合并</w:t>
                      </w:r>
                    </w:p>
                    <w:p w14:paraId="53228A89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Merge(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&gt;&amp; list,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left,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mid,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right,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){</w:t>
                      </w:r>
                      <w:proofErr w:type="gramEnd"/>
                    </w:p>
                    <w:p w14:paraId="6F299451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(list);</w:t>
                      </w:r>
                    </w:p>
                    <w:p w14:paraId="292BE382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s1=left,s2=mid+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,t=left;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//s1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，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s2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是检测指针，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t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是存放指针</w:t>
                      </w:r>
                    </w:p>
                    <w:p w14:paraId="13C3C447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while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s1&lt;=mid &amp;&amp; s2&lt;=right){</w:t>
                      </w:r>
                    </w:p>
                    <w:p w14:paraId="584D874C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314C4E98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576FEAD8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]&lt;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</w:t>
                      </w:r>
                    </w:p>
                    <w:p w14:paraId="7B914133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+]=</w:t>
                      </w:r>
                      <w:proofErr w:type="spellStart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++];</w:t>
                      </w:r>
                    </w:p>
                    <w:p w14:paraId="0E7F2E7A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else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{</w:t>
                      </w:r>
                    </w:p>
                    <w:p w14:paraId="4026B5FE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+]=</w:t>
                      </w:r>
                      <w:proofErr w:type="spellStart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++];</w:t>
                      </w:r>
                    </w:p>
                    <w:p w14:paraId="2820A98A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0814EBED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25AB9FF1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while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(s1&lt;=mid) {</w:t>
                      </w:r>
                    </w:p>
                    <w:p w14:paraId="4423A6E9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+]=</w:t>
                      </w:r>
                      <w:proofErr w:type="spellStart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++];</w:t>
                      </w:r>
                    </w:p>
                    <w:p w14:paraId="26C701A0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3B962DD1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0B688AD6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while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(s2&lt;=right) {</w:t>
                      </w:r>
                    </w:p>
                    <w:p w14:paraId="44A2FA66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+]=</w:t>
                      </w:r>
                      <w:proofErr w:type="spellStart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s2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++];</w:t>
                      </w:r>
                    </w:p>
                    <w:p w14:paraId="3B6CFFE9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5FA253DA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3939B85E" w14:textId="7177B399" w:rsidR="00046945" w:rsidRDefault="00046945" w:rsidP="00A4410F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7EF79E" w14:textId="4C0E06B2" w:rsidR="00A4410F" w:rsidRPr="00A4410F" w:rsidRDefault="00A4410F" w:rsidP="00A4410F">
      <w:pPr>
        <w:rPr>
          <w:rFonts w:hint="default"/>
          <w:shd w:val="clear" w:color="auto" w:fill="FFFFFF"/>
        </w:rPr>
      </w:pPr>
    </w:p>
    <w:p w14:paraId="2458BE29" w14:textId="1166211A" w:rsidR="00A4410F" w:rsidRDefault="00A4410F" w:rsidP="00A4410F">
      <w:pPr>
        <w:pStyle w:val="a8"/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</w:pPr>
      <w:r>
        <w:rPr>
          <w:rFonts w:ascii="Menlo" w:eastAsiaTheme="minorEastAsia" w:hAnsi="Menlo" w:cs="Menlo"/>
          <w:b w:val="0"/>
          <w:bCs w:val="0"/>
          <w:noProof/>
          <w:color w:val="AA0D9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AB5A" wp14:editId="2D76CFBC">
                <wp:simplePos x="0" y="0"/>
                <wp:positionH relativeFrom="column">
                  <wp:posOffset>-51435</wp:posOffset>
                </wp:positionH>
                <wp:positionV relativeFrom="paragraph">
                  <wp:posOffset>71120</wp:posOffset>
                </wp:positionV>
                <wp:extent cx="6057900" cy="2446655"/>
                <wp:effectExtent l="0" t="0" r="38100" b="2540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446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3E3DB95" w14:textId="418D4BDF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ab/>
                              <w:t>vector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&gt; copyList(numbs);</w:t>
                            </w:r>
                          </w:p>
                          <w:p w14:paraId="376BCEF4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count_comp=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记录比较次数</w:t>
                            </w:r>
                          </w:p>
                          <w:p w14:paraId="3DEF28BA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count_swap=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记录交换次数</w:t>
                            </w:r>
                          </w:p>
                          <w:p w14:paraId="1AFA495B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start=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0EDCDD1C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6474B"/>
                                <w:lang w:val="en-US"/>
                              </w:rPr>
                              <w:t>MergeSort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(copyList,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,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)(numbs.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), count_comp, count_swap);</w:t>
                            </w:r>
                          </w:p>
                          <w:p w14:paraId="4A1B45BA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end=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134EC026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归并排序所用时间：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)(end-start)/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643820"/>
                                <w:lang w:val="en-US"/>
                              </w:rPr>
                              <w:t>CLOCKS_PER_SEC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秒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4F2E2189" w14:textId="77777777" w:rsidR="00046945" w:rsidRDefault="00046945" w:rsidP="00A4410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归并排序比较次数：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&lt;&lt;count_comp&lt;&lt;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1147CBE7" w14:textId="37C9534C" w:rsidR="00046945" w:rsidRDefault="00046945" w:rsidP="00A4410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归并排序交换次数：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&lt;&lt;count_swap&lt;&lt;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0AB5A" id="_x6587__x672c__x6846__x0020_16" o:spid="_x0000_s1038" type="#_x0000_t202" style="position:absolute;margin-left:-4.05pt;margin-top:5.6pt;width:477pt;height:19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" filled="f" strokeweight=".5pt">
                <v:textbox style="mso-fit-shape-to-text:t" inset="4pt,4pt,4pt,4pt">
                  <w:txbxContent>
                    <w:p w14:paraId="63E3DB95" w14:textId="418D4BDF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ab/>
                      </w: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ab/>
                      </w: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ab/>
                      </w: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ab/>
                        <w:t>vector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copyList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(numbs);</w:t>
                      </w:r>
                    </w:p>
                    <w:p w14:paraId="376BCEF4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Theme="minorEastAsia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记录比较次数</w:t>
                      </w:r>
                    </w:p>
                    <w:p w14:paraId="3DEF28BA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记录交换次数</w:t>
                      </w:r>
                    </w:p>
                    <w:p w14:paraId="1AFA495B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start=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0EDCDD1C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6474B"/>
                          <w:lang w:val="en-US"/>
                        </w:rPr>
                        <w:t>MergeSort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copyList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,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numbs.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()-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4A1B45BA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end=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134EC026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归并排序所用时间：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float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)(end-start)/</w:t>
                      </w:r>
                      <w:r>
                        <w:rPr>
                          <w:rFonts w:ascii="Menlo" w:eastAsia="PingFang SC" w:hAnsi="Menlo" w:cs="Menlo" w:hint="default"/>
                          <w:color w:val="643820"/>
                          <w:lang w:val="en-US"/>
                        </w:rPr>
                        <w:t>CLOCKS_PER_SEC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秒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4F2E2189" w14:textId="77777777" w:rsidR="00046945" w:rsidRDefault="00046945" w:rsidP="00A4410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归并排序比较次数：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1147CBE7" w14:textId="37C9534C" w:rsidR="00046945" w:rsidRDefault="00046945" w:rsidP="00A4410F"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归并排序交换次数：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FF1E64" w14:textId="3843F13B" w:rsidR="00A4410F" w:rsidRPr="005716DB" w:rsidRDefault="00A4410F" w:rsidP="00A4410F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begin"/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instrText xml:space="preserve"> QUOTE  \* MERGEFORMAT </w:instrText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end"/>
      </w:r>
      <w:r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说明</w:t>
      </w:r>
    </w:p>
    <w:p w14:paraId="7B3EC09A" w14:textId="22EA439F" w:rsidR="00A2384C" w:rsidRDefault="00A4410F" w:rsidP="00AB709F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合并函数将两个分别有序的子序列合并为一个有序序列。</w:t>
      </w:r>
    </w:p>
    <w:p w14:paraId="20CAE61A" w14:textId="5B56642B" w:rsidR="00A4410F" w:rsidRDefault="00A4410F" w:rsidP="00AB709F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递归调用</w:t>
      </w:r>
      <w:r>
        <w:rPr>
          <w:shd w:val="clear" w:color="auto" w:fill="FFFFFF"/>
        </w:rPr>
        <w:t>归并排序</w:t>
      </w:r>
      <w:r>
        <w:rPr>
          <w:rFonts w:hint="default"/>
          <w:shd w:val="clear" w:color="auto" w:fill="FFFFFF"/>
        </w:rPr>
        <w:t>函数，</w:t>
      </w:r>
      <w:r>
        <w:rPr>
          <w:shd w:val="clear" w:color="auto" w:fill="FFFFFF"/>
        </w:rPr>
        <w:t>每次先</w:t>
      </w:r>
      <w:r>
        <w:rPr>
          <w:rFonts w:hint="default"/>
          <w:shd w:val="clear" w:color="auto" w:fill="FFFFFF"/>
        </w:rPr>
        <w:t>划分出子序列，</w:t>
      </w: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用归并函数处理两个子序列，</w:t>
      </w:r>
      <w:r>
        <w:rPr>
          <w:shd w:val="clear" w:color="auto" w:fill="FFFFFF"/>
        </w:rPr>
        <w:t>再用</w:t>
      </w:r>
      <w:r>
        <w:rPr>
          <w:rFonts w:hint="default"/>
          <w:shd w:val="clear" w:color="auto" w:fill="FFFFFF"/>
        </w:rPr>
        <w:t>merge</w:t>
      </w:r>
      <w:r>
        <w:rPr>
          <w:rFonts w:hint="default"/>
          <w:shd w:val="clear" w:color="auto" w:fill="FFFFFF"/>
        </w:rPr>
        <w:t>函数将两个子序列合并。</w:t>
      </w:r>
    </w:p>
    <w:p w14:paraId="1F7C749E" w14:textId="6267542E" w:rsidR="00F500CE" w:rsidRDefault="00F500CE" w:rsidP="00AB709F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因涉及</w:t>
      </w:r>
      <w:r>
        <w:rPr>
          <w:rFonts w:hint="default"/>
          <w:shd w:val="clear" w:color="auto" w:fill="FFFFFF"/>
        </w:rPr>
        <w:t>函数</w:t>
      </w:r>
      <w:r>
        <w:rPr>
          <w:shd w:val="clear" w:color="auto" w:fill="FFFFFF"/>
        </w:rPr>
        <w:t>递归调用</w:t>
      </w:r>
      <w:r>
        <w:rPr>
          <w:rFonts w:hint="default"/>
          <w:shd w:val="clear" w:color="auto" w:fill="FFFFFF"/>
        </w:rPr>
        <w:t>，</w:t>
      </w:r>
      <w:r>
        <w:rPr>
          <w:shd w:val="clear" w:color="auto" w:fill="FFFFFF"/>
        </w:rPr>
        <w:t>所以</w:t>
      </w:r>
      <w:r>
        <w:rPr>
          <w:rFonts w:hint="default"/>
          <w:shd w:val="clear" w:color="auto" w:fill="FFFFFF"/>
        </w:rPr>
        <w:t>计数和记录时间差不能</w:t>
      </w:r>
      <w:r>
        <w:rPr>
          <w:shd w:val="clear" w:color="auto" w:fill="FFFFFF"/>
        </w:rPr>
        <w:t>在</w:t>
      </w:r>
      <w:r>
        <w:rPr>
          <w:rFonts w:hint="default"/>
          <w:shd w:val="clear" w:color="auto" w:fill="FFFFFF"/>
        </w:rPr>
        <w:t>函数</w:t>
      </w:r>
      <w:r>
        <w:rPr>
          <w:shd w:val="clear" w:color="auto" w:fill="FFFFFF"/>
        </w:rPr>
        <w:t>内</w:t>
      </w:r>
      <w:r>
        <w:rPr>
          <w:rFonts w:hint="default"/>
          <w:shd w:val="clear" w:color="auto" w:fill="FFFFFF"/>
        </w:rPr>
        <w:t>进行。</w:t>
      </w:r>
    </w:p>
    <w:p w14:paraId="78827D4D" w14:textId="227433DA" w:rsidR="00A4410F" w:rsidRDefault="00A4410F" w:rsidP="00A4410F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记录</w:t>
      </w:r>
      <w:r>
        <w:rPr>
          <w:shd w:val="clear" w:color="auto" w:fill="FFFFFF"/>
        </w:rPr>
        <w:t>数据</w:t>
      </w:r>
      <w:r>
        <w:rPr>
          <w:rFonts w:hint="default"/>
          <w:shd w:val="clear" w:color="auto" w:fill="FFFFFF"/>
        </w:rPr>
        <w:t>比较次数和数据交换次数。</w:t>
      </w:r>
    </w:p>
    <w:p w14:paraId="6B897097" w14:textId="6640F005" w:rsidR="00046945" w:rsidRDefault="00A4410F" w:rsidP="00667E96">
      <w:pPr>
        <w:rPr>
          <w:rFonts w:hint="default"/>
          <w:shd w:val="clear" w:color="auto" w:fill="FFFFFF"/>
          <w:lang w:val="en-US"/>
        </w:rPr>
      </w:pPr>
      <w:r>
        <w:rPr>
          <w:rFonts w:hint="default"/>
          <w:shd w:val="clear" w:color="auto" w:fill="FFFFFF"/>
        </w:rPr>
        <w:t>排序开始前后分别用</w:t>
      </w:r>
      <w:r>
        <w:rPr>
          <w:rFonts w:hint="default"/>
          <w:shd w:val="clear" w:color="auto" w:fill="FFFFFF"/>
        </w:rPr>
        <w:t>clock</w:t>
      </w:r>
      <w:r>
        <w:rPr>
          <w:rFonts w:hint="default"/>
          <w:shd w:val="clear" w:color="auto" w:fill="FFFFFF"/>
          <w:lang w:val="en-US"/>
        </w:rPr>
        <w:t>()</w:t>
      </w:r>
      <w:r>
        <w:rPr>
          <w:rFonts w:hint="default"/>
          <w:shd w:val="clear" w:color="auto" w:fill="FFFFFF"/>
          <w:lang w:val="en-US"/>
        </w:rPr>
        <w:t>函数获得数据，</w:t>
      </w:r>
      <w:r>
        <w:rPr>
          <w:shd w:val="clear" w:color="auto" w:fill="FFFFFF"/>
          <w:lang w:val="en-US"/>
        </w:rPr>
        <w:t>后者</w:t>
      </w:r>
      <w:r>
        <w:rPr>
          <w:rFonts w:hint="default"/>
          <w:shd w:val="clear" w:color="auto" w:fill="FFFFFF"/>
          <w:lang w:val="en-US"/>
        </w:rPr>
        <w:t>减去前者，</w:t>
      </w:r>
      <w:r>
        <w:rPr>
          <w:shd w:val="clear" w:color="auto" w:fill="FFFFFF"/>
          <w:lang w:val="en-US"/>
        </w:rPr>
        <w:t>得到</w:t>
      </w:r>
      <w:r>
        <w:rPr>
          <w:rFonts w:hint="default"/>
          <w:shd w:val="clear" w:color="auto" w:fill="FFFFFF"/>
          <w:lang w:val="en-US"/>
        </w:rPr>
        <w:t>时间差。</w:t>
      </w:r>
    </w:p>
    <w:p w14:paraId="6444E1A1" w14:textId="77777777" w:rsidR="00667E96" w:rsidRDefault="00667E96" w:rsidP="00667E96">
      <w:pPr>
        <w:rPr>
          <w:rFonts w:hint="default"/>
          <w:shd w:val="clear" w:color="auto" w:fill="FFFFFF"/>
          <w:lang w:val="en-US"/>
        </w:rPr>
      </w:pPr>
    </w:p>
    <w:p w14:paraId="3BACBEEF" w14:textId="77777777" w:rsidR="00667E96" w:rsidRPr="00DB4300" w:rsidRDefault="00667E96" w:rsidP="00667E96">
      <w:pPr>
        <w:pStyle w:val="10"/>
      </w:pPr>
      <w:bookmarkStart w:id="53" w:name="_Toc503499679"/>
      <w:r>
        <w:rPr>
          <w:rFonts w:hint="eastAsia"/>
        </w:rPr>
        <w:t>3.8</w:t>
      </w:r>
      <w:r>
        <w:rPr>
          <w:rFonts w:hint="eastAsia"/>
        </w:rPr>
        <w:t>基数</w:t>
      </w:r>
      <w:r>
        <w:t>排序</w:t>
      </w:r>
      <w:bookmarkEnd w:id="53"/>
    </w:p>
    <w:p w14:paraId="6D25A798" w14:textId="77777777" w:rsidR="00667E96" w:rsidRPr="005716DB" w:rsidRDefault="00667E96" w:rsidP="00667E96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核心</w:t>
      </w:r>
      <w:r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代码</w:t>
      </w:r>
    </w:p>
    <w:p w14:paraId="4190DA52" w14:textId="77777777" w:rsidR="00667E96" w:rsidRPr="00667E96" w:rsidRDefault="00667E96" w:rsidP="00667E96">
      <w:pPr>
        <w:rPr>
          <w:rFonts w:hint="default"/>
          <w:shd w:val="clear" w:color="auto" w:fill="FFFFFF"/>
          <w:lang w:val="en-US"/>
        </w:rPr>
      </w:pPr>
    </w:p>
    <w:p w14:paraId="2A309F81" w14:textId="589B6B14" w:rsidR="00A4410F" w:rsidRPr="00A4410F" w:rsidRDefault="00046945" w:rsidP="00A4410F">
      <w:pPr>
        <w:rPr>
          <w:rFonts w:hint="default"/>
          <w:shd w:val="clear" w:color="auto" w:fill="FFFFFF"/>
        </w:rPr>
      </w:pPr>
      <w:r>
        <w:rPr>
          <w:rFonts w:hint="default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339E0" wp14:editId="176085AF">
                <wp:simplePos x="0" y="0"/>
                <wp:positionH relativeFrom="column">
                  <wp:posOffset>62865</wp:posOffset>
                </wp:positionH>
                <wp:positionV relativeFrom="paragraph">
                  <wp:posOffset>77470</wp:posOffset>
                </wp:positionV>
                <wp:extent cx="6057900" cy="8946515"/>
                <wp:effectExtent l="0" t="0" r="38100" b="2540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946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16AD6F6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RadixSort(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&gt; list){</w:t>
                            </w:r>
                          </w:p>
                          <w:p w14:paraId="0AC58432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 xml:space="preserve"> n=(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)list.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rFonts w:ascii="Menlo" w:eastAsiaTheme="minorEastAsia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元素个数</w:t>
                            </w:r>
                          </w:p>
                          <w:p w14:paraId="566D2A0F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count_comp=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记录比较次数</w:t>
                            </w:r>
                          </w:p>
                          <w:p w14:paraId="34F36E9F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count_swap=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记录交换次数</w:t>
                            </w:r>
                          </w:p>
                          <w:p w14:paraId="79E7962F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vector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&gt; tempList(list);</w:t>
                            </w:r>
                          </w:p>
                          <w:p w14:paraId="447993C4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</w:p>
                          <w:p w14:paraId="0726A870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start=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7118892E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place=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; place*=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 {</w:t>
                            </w:r>
                          </w:p>
                          <w:p w14:paraId="5553A844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k=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存放指针</w:t>
                            </w:r>
                          </w:p>
                          <w:p w14:paraId="056B0A9B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change=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76827DE0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radix=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;; radix++) {</w:t>
                            </w:r>
                          </w:p>
                          <w:p w14:paraId="0723E29B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i=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 i&lt;tempList.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();i++) {</w:t>
                            </w:r>
                          </w:p>
                          <w:p w14:paraId="06B8FAE7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count_comp++;</w:t>
                            </w:r>
                          </w:p>
                          <w:p w14:paraId="017E11F1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((tempList[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]%(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*place))/place == radix) {</w:t>
                            </w:r>
                          </w:p>
                          <w:p w14:paraId="5C82E97F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]!=tempList[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]) {</w:t>
                            </w:r>
                          </w:p>
                          <w:p w14:paraId="254487A7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放入结果列中</w:t>
                            </w:r>
                          </w:p>
                          <w:p w14:paraId="5114E0CB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count_swap++;</w:t>
                            </w:r>
                          </w:p>
                          <w:p w14:paraId="29009E65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change=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17C94995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20189825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k++;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存放指针移至下一个位置</w:t>
                            </w:r>
                          </w:p>
                          <w:p w14:paraId="6A919410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(i!=tempList.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 {</w:t>
                            </w:r>
                          </w:p>
                          <w:p w14:paraId="6DEA14BC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将此数移到列尾</w:t>
                            </w:r>
                          </w:p>
                          <w:p w14:paraId="482A51DA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temp_i=i;</w:t>
                            </w:r>
                          </w:p>
                          <w:p w14:paraId="1A930538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(temp_i!=tempList.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()-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){</w:t>
                            </w:r>
                          </w:p>
                          <w:p w14:paraId="153BF3D6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    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temp_i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]=tempList[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temp_i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];</w:t>
                            </w:r>
                          </w:p>
                          <w:p w14:paraId="38061EF3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    temp_i++;</w:t>
                            </w:r>
                          </w:p>
                          <w:p w14:paraId="5DDE31AF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14:paraId="3024E582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    i--;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要使下一步从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00740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007400"/>
                                <w:lang w:val="en-US"/>
                              </w:rPr>
                              <w:t>位置开始</w:t>
                            </w:r>
                          </w:p>
                          <w:p w14:paraId="12858B63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284122AB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    tempList.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pop_back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65DBBB75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9B36054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18354C7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(radix&gt;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1C00CF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|| k&gt;=n) {</w:t>
                            </w:r>
                          </w:p>
                          <w:p w14:paraId="16581D1A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4D613ADF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61C6158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9CF28C3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(change==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 {</w:t>
                            </w:r>
                          </w:p>
                          <w:p w14:paraId="0B5B98BC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53FF1A3F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C9EB455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    tempList=list;</w:t>
                            </w:r>
                          </w:p>
                          <w:p w14:paraId="6F790BB9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}</w:t>
                            </w:r>
                          </w:p>
                          <w:p w14:paraId="11C3B950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clock_t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end=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clock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();</w:t>
                            </w:r>
                          </w:p>
                          <w:p w14:paraId="1CA8E458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基数排序所用时间：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&lt;&lt;(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AA0D91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)(end-start)/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643820"/>
                                <w:lang w:val="en-US"/>
                              </w:rPr>
                              <w:t>CLOCKS_PER_SEC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秒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164CB2E0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基数排序比较次数：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&lt;&lt;count_comp&lt;&lt;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177709FA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5C2699"/>
                                <w:lang w:val="en-US"/>
                              </w:rPr>
                              <w:t>cout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PingFang SC" w:eastAsia="PingFang SC" w:hAnsi="Menlo" w:cs="PingFang SC"/>
                                <w:color w:val="C41A16"/>
                                <w:lang w:val="en-US"/>
                              </w:rPr>
                              <w:t>基数排序交换次数：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C41A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&lt;&lt;count_swap&lt;&lt;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color w:val="2E0D6E"/>
                                <w:lang w:val="en-US"/>
                              </w:rPr>
                              <w:t>endl</w:t>
                            </w: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;</w:t>
                            </w:r>
                          </w:p>
                          <w:p w14:paraId="4CC6840D" w14:textId="77777777" w:rsidR="00046945" w:rsidRDefault="00046945" w:rsidP="00046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</w:pPr>
                            <w:r>
                              <w:rPr>
                                <w:rFonts w:ascii="Menlo" w:eastAsia="PingFang SC" w:hAnsi="Menlo" w:cs="Menlo" w:hint="default"/>
                                <w:lang w:val="en-US"/>
                              </w:rPr>
                              <w:t>}</w:t>
                            </w:r>
                          </w:p>
                          <w:p w14:paraId="4D01322F" w14:textId="77777777" w:rsidR="00046945" w:rsidRDefault="0004694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339E0" id="_x6587__x672c__x6846__x0020_27" o:spid="_x0000_s1039" type="#_x0000_t202" style="position:absolute;margin-left:4.95pt;margin-top:6.1pt;width:477pt;height:70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" filled="f" strokeweight=".5pt">
                <v:textbox style="mso-fit-shape-to-text:t" inset="4pt,4pt,4pt,4pt">
                  <w:txbxContent>
                    <w:p w14:paraId="516AD6F6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void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RadixSort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</w:t>
                      </w:r>
                      <w:r>
                        <w:rPr>
                          <w:rFonts w:ascii="Menlo" w:eastAsiaTheme="minorEastAsia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list){</w:t>
                      </w:r>
                      <w:proofErr w:type="gramEnd"/>
                    </w:p>
                    <w:p w14:paraId="0AC58432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 xml:space="preserve"> n=(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list.</w:t>
                      </w:r>
                      <w:r>
                        <w:rPr>
                          <w:rFonts w:ascii="Menlo" w:eastAsiaTheme="minorEastAsia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Theme="minorEastAsia" w:hAnsi="Menlo" w:cs="Menlo" w:hint="default"/>
                          <w:lang w:val="en-US"/>
                        </w:rPr>
                        <w:t>();</w:t>
                      </w:r>
                      <w:r>
                        <w:rPr>
                          <w:rFonts w:ascii="Menlo" w:eastAsiaTheme="minorEastAsia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元素个数</w:t>
                      </w:r>
                    </w:p>
                    <w:p w14:paraId="566D2A0F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记录比较次数</w:t>
                      </w:r>
                    </w:p>
                    <w:p w14:paraId="34F36E9F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记录交换次数</w:t>
                      </w:r>
                    </w:p>
                    <w:p w14:paraId="79E7962F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vector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(list);</w:t>
                      </w:r>
                    </w:p>
                    <w:p w14:paraId="447993C4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</w:p>
                    <w:p w14:paraId="0726A870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start=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7118892E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long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place=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 ;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place*=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 {</w:t>
                      </w:r>
                    </w:p>
                    <w:p w14:paraId="5553A844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k=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存放指针</w:t>
                      </w:r>
                    </w:p>
                    <w:p w14:paraId="056B0A9B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bool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change=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false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76827DE0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radix=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;;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radix++) {</w:t>
                      </w:r>
                    </w:p>
                    <w:p w14:paraId="0723E29B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for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tempList.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++) {</w:t>
                      </w:r>
                    </w:p>
                    <w:p w14:paraId="06B8FAE7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017E11F1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]%(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10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*place))/place == radix) {</w:t>
                      </w:r>
                    </w:p>
                    <w:p w14:paraId="5C82E97F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k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]!=</w:t>
                      </w:r>
                      <w:proofErr w:type="spellStart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]) {</w:t>
                      </w:r>
                    </w:p>
                    <w:p w14:paraId="254487A7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list[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放入结果列中</w:t>
                      </w:r>
                    </w:p>
                    <w:p w14:paraId="5114E0CB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29009E65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change=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true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17C94995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}</w:t>
                      </w:r>
                    </w:p>
                    <w:p w14:paraId="20189825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k++;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存放指针移至下一个位置</w:t>
                      </w:r>
                    </w:p>
                    <w:p w14:paraId="6A919410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!=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tempList.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()-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 {</w:t>
                      </w:r>
                    </w:p>
                    <w:p w14:paraId="6DEA14BC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将此数移到列尾</w:t>
                      </w:r>
                    </w:p>
                    <w:p w14:paraId="482A51DA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temp_i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1A930538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while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!=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tempList.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size</w:t>
                      </w:r>
                      <w:proofErr w:type="spellEnd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()-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){</w:t>
                      </w:r>
                    </w:p>
                    <w:p w14:paraId="153BF3D6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temp_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]=</w:t>
                      </w:r>
                      <w:proofErr w:type="spellStart"/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[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temp_i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1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];</w:t>
                      </w:r>
                    </w:p>
                    <w:p w14:paraId="38061EF3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temp_i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++;</w:t>
                      </w:r>
                    </w:p>
                    <w:p w14:paraId="5DDE31AF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}</w:t>
                      </w:r>
                    </w:p>
                    <w:p w14:paraId="3024E582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--;</w:t>
                      </w:r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//</w:t>
                      </w:r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要使下一步从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0074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PingFang SC" w:eastAsia="PingFang SC" w:hAnsi="Menlo" w:cs="PingFang SC"/>
                          <w:color w:val="007400"/>
                          <w:lang w:val="en-US"/>
                        </w:rPr>
                        <w:t>位置开始</w:t>
                      </w:r>
                    </w:p>
                    <w:p w14:paraId="12858B63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}</w:t>
                      </w:r>
                    </w:p>
                    <w:p w14:paraId="284122AB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tempList.</w:t>
                      </w:r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pop_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back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65DBBB75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}</w:t>
                      </w:r>
                    </w:p>
                    <w:p w14:paraId="39B36054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}</w:t>
                      </w:r>
                    </w:p>
                    <w:p w14:paraId="318354C7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(radix&gt;</w:t>
                      </w:r>
                      <w:r>
                        <w:rPr>
                          <w:rFonts w:ascii="Menlo" w:eastAsia="PingFang SC" w:hAnsi="Menlo" w:cs="Menlo" w:hint="default"/>
                          <w:color w:val="1C00CF"/>
                          <w:lang w:val="en-US"/>
                        </w:rPr>
                        <w:t>9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|| k&gt;=n) {</w:t>
                      </w:r>
                    </w:p>
                    <w:p w14:paraId="16581D1A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break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4D613ADF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}</w:t>
                      </w:r>
                    </w:p>
                    <w:p w14:paraId="261C6158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29CF28C3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if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(change==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false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 {</w:t>
                      </w:r>
                    </w:p>
                    <w:p w14:paraId="0B5B98BC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break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53FF1A3F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}</w:t>
                      </w:r>
                    </w:p>
                    <w:p w14:paraId="7C9EB455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tempList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=list;</w:t>
                      </w:r>
                    </w:p>
                    <w:p w14:paraId="6F790BB9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}</w:t>
                      </w:r>
                    </w:p>
                    <w:p w14:paraId="11C3B950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clock_t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end=</w:t>
                      </w:r>
                      <w:proofErr w:type="gram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clock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);</w:t>
                      </w:r>
                    </w:p>
                    <w:p w14:paraId="1CA8E458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基数排序所用时间：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&lt;&lt;(</w:t>
                      </w:r>
                      <w:r>
                        <w:rPr>
                          <w:rFonts w:ascii="Menlo" w:eastAsia="PingFang SC" w:hAnsi="Menlo" w:cs="Menlo" w:hint="default"/>
                          <w:color w:val="AA0D91"/>
                          <w:lang w:val="en-US"/>
                        </w:rPr>
                        <w:t>float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)(end-start)/</w:t>
                      </w:r>
                      <w:r>
                        <w:rPr>
                          <w:rFonts w:ascii="Menlo" w:eastAsia="PingFang SC" w:hAnsi="Menlo" w:cs="Menlo" w:hint="default"/>
                          <w:color w:val="643820"/>
                          <w:lang w:val="en-US"/>
                        </w:rPr>
                        <w:t>CLOCKS_PER_SEC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秒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164CB2E0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基数排序比较次数：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count_comp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177709FA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5C2699"/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PingFang SC" w:eastAsia="PingFang SC" w:hAnsi="Menlo" w:cs="PingFang SC"/>
                          <w:color w:val="C41A16"/>
                          <w:lang w:val="en-US"/>
                        </w:rPr>
                        <w:t>基数排序交换次数：</w:t>
                      </w:r>
                      <w:r>
                        <w:rPr>
                          <w:rFonts w:ascii="Menlo" w:eastAsia="PingFang SC" w:hAnsi="Menlo" w:cs="Menlo" w:hint="default"/>
                          <w:color w:val="C41A16"/>
                          <w:lang w:val="en-US"/>
                        </w:rPr>
                        <w:t>"</w:t>
                      </w: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count_swap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PingFang SC" w:hAnsi="Menlo" w:cs="Menlo" w:hint="default"/>
                          <w:color w:val="2E0D6E"/>
                          <w:lang w:val="en-US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;</w:t>
                      </w:r>
                    </w:p>
                    <w:p w14:paraId="4CC6840D" w14:textId="77777777" w:rsidR="00046945" w:rsidRDefault="00046945" w:rsidP="00046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eastAsia="PingFang SC" w:hAnsi="Menlo" w:cs="Menlo" w:hint="default"/>
                          <w:lang w:val="en-US"/>
                        </w:rPr>
                      </w:pPr>
                      <w:r>
                        <w:rPr>
                          <w:rFonts w:ascii="Menlo" w:eastAsia="PingFang SC" w:hAnsi="Menlo" w:cs="Menlo" w:hint="default"/>
                          <w:lang w:val="en-US"/>
                        </w:rPr>
                        <w:t>}</w:t>
                      </w:r>
                    </w:p>
                    <w:p w14:paraId="4D01322F" w14:textId="77777777" w:rsidR="00046945" w:rsidRDefault="00046945"/>
                  </w:txbxContent>
                </v:textbox>
                <w10:wrap type="square"/>
              </v:shape>
            </w:pict>
          </mc:Fallback>
        </mc:AlternateContent>
      </w:r>
    </w:p>
    <w:p w14:paraId="2663DF6C" w14:textId="77777777" w:rsidR="00A4410F" w:rsidRPr="005716DB" w:rsidRDefault="00A4410F" w:rsidP="00A4410F">
      <w:pPr>
        <w:pStyle w:val="a8"/>
        <w:rPr>
          <w:rFonts w:asciiTheme="minorHAnsi" w:eastAsiaTheme="minorHAnsi" w:hAnsiTheme="minorHAnsi"/>
          <w:shd w:val="clear" w:color="auto" w:fill="FFFFFF"/>
        </w:rPr>
      </w:pP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lastRenderedPageBreak/>
        <w:fldChar w:fldCharType="begin"/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instrText xml:space="preserve"> QUOTE  \* MERGEFORMAT </w:instrText>
      </w:r>
      <w:r>
        <w:rPr>
          <w:rFonts w:ascii="Menlo" w:eastAsiaTheme="minorEastAsia" w:hAnsi="Menlo" w:cs="Menlo"/>
          <w:b w:val="0"/>
          <w:bCs w:val="0"/>
          <w:color w:val="AA0D91"/>
          <w:sz w:val="22"/>
          <w:szCs w:val="22"/>
        </w:rPr>
        <w:fldChar w:fldCharType="end"/>
      </w:r>
      <w:r w:rsidRPr="005716DB">
        <w:rPr>
          <w:rFonts w:asciiTheme="minorHAnsi" w:eastAsiaTheme="minorHAnsi" w:hAnsiTheme="minorHAnsi" w:cs="Arial Unicode MS" w:hint="eastAsia"/>
          <w:b w:val="0"/>
          <w:bCs w:val="0"/>
          <w:shd w:val="clear" w:color="auto" w:fill="FFFFFF"/>
          <w:lang w:val="zh-CN"/>
        </w:rPr>
        <w:t>说明</w:t>
      </w:r>
    </w:p>
    <w:p w14:paraId="3313D809" w14:textId="6685CAF4" w:rsidR="00A4410F" w:rsidRDefault="00667E96" w:rsidP="00A4410F">
      <w:pPr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首先</w:t>
      </w:r>
      <w:r>
        <w:rPr>
          <w:shd w:val="clear" w:color="auto" w:fill="FFFFFF"/>
        </w:rPr>
        <w:t>选出</w:t>
      </w:r>
      <w:r>
        <w:rPr>
          <w:rFonts w:hint="default"/>
          <w:shd w:val="clear" w:color="auto" w:fill="FFFFFF"/>
        </w:rPr>
        <w:t>每次比较的</w:t>
      </w:r>
      <w:r>
        <w:rPr>
          <w:shd w:val="clear" w:color="auto" w:fill="FFFFFF"/>
        </w:rPr>
        <w:t>数值</w:t>
      </w:r>
      <w:r>
        <w:rPr>
          <w:rFonts w:hint="default"/>
          <w:shd w:val="clear" w:color="auto" w:fill="FFFFFF"/>
        </w:rPr>
        <w:t>位，</w:t>
      </w:r>
      <w:r>
        <w:rPr>
          <w:shd w:val="clear" w:color="auto" w:fill="FFFFFF"/>
        </w:rPr>
        <w:t>每个</w:t>
      </w:r>
      <w:r>
        <w:rPr>
          <w:rFonts w:hint="default"/>
          <w:shd w:val="clear" w:color="auto" w:fill="FFFFFF"/>
        </w:rPr>
        <w:t>位有</w:t>
      </w:r>
      <w:r>
        <w:rPr>
          <w:rFonts w:hint="default"/>
          <w:shd w:val="clear" w:color="auto" w:fill="FFFFFF"/>
        </w:rPr>
        <w:t>0</w:t>
      </w:r>
      <w:r>
        <w:rPr>
          <w:rFonts w:hint="default"/>
          <w:shd w:val="clear" w:color="auto" w:fill="FFFFFF"/>
        </w:rPr>
        <w:t>～</w:t>
      </w:r>
      <w:r>
        <w:rPr>
          <w:rFonts w:hint="default"/>
          <w:shd w:val="clear" w:color="auto" w:fill="FFFFFF"/>
        </w:rPr>
        <w:t>9</w:t>
      </w:r>
      <w:r>
        <w:rPr>
          <w:shd w:val="clear" w:color="auto" w:fill="FFFFFF"/>
        </w:rPr>
        <w:t>共</w:t>
      </w:r>
      <w:r>
        <w:rPr>
          <w:rFonts w:hint="default"/>
          <w:shd w:val="clear" w:color="auto" w:fill="FFFFFF"/>
        </w:rPr>
        <w:t>10</w:t>
      </w:r>
      <w:r>
        <w:rPr>
          <w:shd w:val="clear" w:color="auto" w:fill="FFFFFF"/>
        </w:rPr>
        <w:t>个</w:t>
      </w:r>
      <w:r>
        <w:rPr>
          <w:rFonts w:hint="default"/>
          <w:shd w:val="clear" w:color="auto" w:fill="FFFFFF"/>
        </w:rPr>
        <w:t>基数，</w:t>
      </w:r>
      <w:r>
        <w:rPr>
          <w:shd w:val="clear" w:color="auto" w:fill="FFFFFF"/>
        </w:rPr>
        <w:t>根据</w:t>
      </w:r>
      <w:r>
        <w:rPr>
          <w:rFonts w:hint="default"/>
          <w:shd w:val="clear" w:color="auto" w:fill="FFFFFF"/>
        </w:rPr>
        <w:t>基数对序列进行排序。</w:t>
      </w:r>
    </w:p>
    <w:p w14:paraId="7FF3ADAB" w14:textId="77777777" w:rsidR="00A4410F" w:rsidRDefault="00A4410F" w:rsidP="00A4410F">
      <w:pPr>
        <w:rPr>
          <w:rFonts w:hint="default"/>
          <w:shd w:val="clear" w:color="auto" w:fill="FFFFFF"/>
        </w:rPr>
      </w:pPr>
      <w:r>
        <w:rPr>
          <w:shd w:val="clear" w:color="auto" w:fill="FFFFFF"/>
        </w:rPr>
        <w:t>分别</w:t>
      </w:r>
      <w:r>
        <w:rPr>
          <w:rFonts w:hint="default"/>
          <w:shd w:val="clear" w:color="auto" w:fill="FFFFFF"/>
        </w:rPr>
        <w:t>记录</w:t>
      </w:r>
      <w:r>
        <w:rPr>
          <w:shd w:val="clear" w:color="auto" w:fill="FFFFFF"/>
        </w:rPr>
        <w:t>数据</w:t>
      </w:r>
      <w:r>
        <w:rPr>
          <w:rFonts w:hint="default"/>
          <w:shd w:val="clear" w:color="auto" w:fill="FFFFFF"/>
        </w:rPr>
        <w:t>比较次数和数据交换次数。</w:t>
      </w:r>
    </w:p>
    <w:p w14:paraId="425A71D5" w14:textId="77777777" w:rsidR="00A4410F" w:rsidRDefault="00A4410F" w:rsidP="00A4410F">
      <w:pPr>
        <w:rPr>
          <w:rFonts w:hint="default"/>
          <w:shd w:val="clear" w:color="auto" w:fill="FFFFFF"/>
          <w:lang w:val="en-US"/>
        </w:rPr>
      </w:pPr>
      <w:r>
        <w:rPr>
          <w:rFonts w:hint="default"/>
          <w:shd w:val="clear" w:color="auto" w:fill="FFFFFF"/>
        </w:rPr>
        <w:t>排序开始前后分别用</w:t>
      </w:r>
      <w:r>
        <w:rPr>
          <w:rFonts w:hint="default"/>
          <w:shd w:val="clear" w:color="auto" w:fill="FFFFFF"/>
        </w:rPr>
        <w:t>clock</w:t>
      </w:r>
      <w:r>
        <w:rPr>
          <w:rFonts w:hint="default"/>
          <w:shd w:val="clear" w:color="auto" w:fill="FFFFFF"/>
          <w:lang w:val="en-US"/>
        </w:rPr>
        <w:t>()</w:t>
      </w:r>
      <w:r>
        <w:rPr>
          <w:rFonts w:hint="default"/>
          <w:shd w:val="clear" w:color="auto" w:fill="FFFFFF"/>
          <w:lang w:val="en-US"/>
        </w:rPr>
        <w:t>函数获得数据，</w:t>
      </w:r>
      <w:r>
        <w:rPr>
          <w:shd w:val="clear" w:color="auto" w:fill="FFFFFF"/>
          <w:lang w:val="en-US"/>
        </w:rPr>
        <w:t>后者</w:t>
      </w:r>
      <w:r>
        <w:rPr>
          <w:rFonts w:hint="default"/>
          <w:shd w:val="clear" w:color="auto" w:fill="FFFFFF"/>
          <w:lang w:val="en-US"/>
        </w:rPr>
        <w:t>减去前者，</w:t>
      </w:r>
      <w:r>
        <w:rPr>
          <w:shd w:val="clear" w:color="auto" w:fill="FFFFFF"/>
          <w:lang w:val="en-US"/>
        </w:rPr>
        <w:t>得到</w:t>
      </w:r>
      <w:r>
        <w:rPr>
          <w:rFonts w:hint="default"/>
          <w:shd w:val="clear" w:color="auto" w:fill="FFFFFF"/>
          <w:lang w:val="en-US"/>
        </w:rPr>
        <w:t>时间差。</w:t>
      </w:r>
    </w:p>
    <w:p w14:paraId="41B9ACCB" w14:textId="77777777" w:rsidR="00A4410F" w:rsidRPr="00DB4300" w:rsidRDefault="00A4410F" w:rsidP="00A4410F">
      <w:pPr>
        <w:rPr>
          <w:rFonts w:hint="default"/>
          <w:shd w:val="clear" w:color="auto" w:fill="FFFFFF"/>
        </w:rPr>
      </w:pPr>
    </w:p>
    <w:p w14:paraId="7AFDD5CE" w14:textId="77777777" w:rsidR="00D00E32" w:rsidRDefault="001D6D67" w:rsidP="00DB4300">
      <w:pPr>
        <w:pStyle w:val="a7"/>
        <w:rPr>
          <w:rFonts w:ascii="Arial Unicode MS" w:hAnsi="Arial Unicode MS" w:cs="Arial Unicode MS"/>
          <w:lang w:val="zh-CN"/>
        </w:rPr>
      </w:pPr>
      <w:bookmarkStart w:id="54" w:name="_Toc503034670"/>
      <w:bookmarkStart w:id="55" w:name="_Toc503499680"/>
      <w:r>
        <w:rPr>
          <w:rFonts w:eastAsia="Arial Unicode MS" w:cs="Arial Unicode MS"/>
        </w:rPr>
        <w:lastRenderedPageBreak/>
        <w:t>4.</w:t>
      </w:r>
      <w:r>
        <w:rPr>
          <w:rFonts w:ascii="Arial Unicode MS" w:hAnsi="Arial Unicode MS" w:cs="Arial Unicode MS" w:hint="eastAsia"/>
          <w:lang w:val="zh-CN"/>
        </w:rPr>
        <w:t>测试</w:t>
      </w:r>
      <w:bookmarkEnd w:id="51"/>
      <w:bookmarkEnd w:id="54"/>
      <w:bookmarkEnd w:id="55"/>
    </w:p>
    <w:p w14:paraId="77003339" w14:textId="77777777" w:rsidR="00A247C6" w:rsidRDefault="00A247C6" w:rsidP="00DB4300">
      <w:pPr>
        <w:pStyle w:val="a7"/>
      </w:pPr>
    </w:p>
    <w:p w14:paraId="5DBA076B" w14:textId="77777777" w:rsidR="00A247C6" w:rsidRDefault="004F4A15" w:rsidP="00A247C6">
      <w:pPr>
        <w:pStyle w:val="10"/>
      </w:pPr>
      <w:bookmarkStart w:id="56" w:name="_Toc503034671"/>
      <w:bookmarkStart w:id="57" w:name="_Toc503499681"/>
      <w:r>
        <w:t>4.1</w:t>
      </w:r>
      <w:r>
        <w:rPr>
          <w:rFonts w:hint="eastAsia"/>
        </w:rPr>
        <w:t>功能</w:t>
      </w:r>
      <w:r>
        <w:t>测试</w:t>
      </w:r>
      <w:bookmarkEnd w:id="56"/>
      <w:bookmarkEnd w:id="57"/>
    </w:p>
    <w:p w14:paraId="6E34696B" w14:textId="64C3B13B" w:rsidR="00667E96" w:rsidRDefault="00480429" w:rsidP="00A247C6">
      <w:pPr>
        <w:pStyle w:val="10"/>
      </w:pPr>
      <w:bookmarkStart w:id="58" w:name="_Toc503499682"/>
      <w:r>
        <w:rPr>
          <w:noProof/>
        </w:rPr>
        <w:drawing>
          <wp:inline distT="0" distB="0" distL="0" distR="0" wp14:anchorId="42730611" wp14:editId="3B50EDC9">
            <wp:extent cx="3563358" cy="818859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屏幕快照 2018-01-12 05.47.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" r="74921" b="4946"/>
                    <a:stretch/>
                  </pic:blipFill>
                  <pic:spPr bwMode="auto">
                    <a:xfrm>
                      <a:off x="0" y="0"/>
                      <a:ext cx="3571139" cy="820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8"/>
    </w:p>
    <w:p w14:paraId="3DC8B309" w14:textId="00C94354" w:rsidR="00B6790F" w:rsidRDefault="00480429" w:rsidP="00A247C6">
      <w:pPr>
        <w:rPr>
          <w:rFonts w:ascii="Helvetica Neue" w:eastAsia="Helvetica Neue" w:hAnsi="Helvetica Neue" w:cs="Helvetica Neue" w:hint="default"/>
          <w:spacing w:val="5"/>
          <w:sz w:val="28"/>
          <w:szCs w:val="28"/>
          <w:shd w:val="clear" w:color="auto" w:fill="FFFFFF"/>
          <w:lang w:val="en-US"/>
        </w:rPr>
      </w:pPr>
      <w:r>
        <w:rPr>
          <w:rFonts w:ascii="Helvetica Neue" w:eastAsia="Helvetica Neue" w:hAnsi="Helvetica Neue" w:cs="Helvetica Neue" w:hint="default"/>
          <w:noProof/>
          <w:spacing w:val="5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428A051" wp14:editId="229B303F">
            <wp:extent cx="4991654" cy="224499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屏幕快照 2018-01-12 05.47.1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5" r="64394" b="14333"/>
                    <a:stretch/>
                  </pic:blipFill>
                  <pic:spPr bwMode="auto">
                    <a:xfrm>
                      <a:off x="0" y="0"/>
                      <a:ext cx="5042671" cy="226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05F72" w14:textId="1F8231A3" w:rsidR="00667E96" w:rsidRPr="00B6790F" w:rsidRDefault="00667E96" w:rsidP="00A247C6">
      <w:pPr>
        <w:rPr>
          <w:rFonts w:ascii="Helvetica Neue" w:eastAsia="Helvetica Neue" w:hAnsi="Helvetica Neue" w:cs="Helvetica Neue" w:hint="default"/>
          <w:spacing w:val="5"/>
          <w:sz w:val="28"/>
          <w:szCs w:val="28"/>
          <w:shd w:val="clear" w:color="auto" w:fill="FFFFFF"/>
          <w:lang w:val="en-US"/>
        </w:rPr>
      </w:pPr>
    </w:p>
    <w:p w14:paraId="578930DB" w14:textId="77777777" w:rsidR="00D00E32" w:rsidRDefault="001D6D67" w:rsidP="00A247C6">
      <w:pPr>
        <w:pStyle w:val="10"/>
      </w:pPr>
      <w:bookmarkStart w:id="59" w:name="_Toc29"/>
      <w:bookmarkStart w:id="60" w:name="_Toc503034672"/>
      <w:bookmarkStart w:id="61" w:name="_Toc503499683"/>
      <w:r>
        <w:t>4.</w:t>
      </w:r>
      <w:r w:rsidR="00B6790F">
        <w:t>2</w:t>
      </w:r>
      <w:r w:rsidRPr="00480429">
        <w:rPr>
          <w:rFonts w:hint="eastAsia"/>
        </w:rPr>
        <w:t>出错测试</w:t>
      </w:r>
      <w:bookmarkEnd w:id="59"/>
      <w:bookmarkEnd w:id="60"/>
      <w:bookmarkEnd w:id="61"/>
    </w:p>
    <w:p w14:paraId="452415C7" w14:textId="77777777" w:rsidR="00D00E32" w:rsidRDefault="00B6790F" w:rsidP="00E16245">
      <w:pPr>
        <w:pStyle w:val="30"/>
        <w:rPr>
          <w:shd w:val="clear" w:color="auto" w:fill="FFFFFF"/>
        </w:rPr>
      </w:pPr>
      <w:r w:rsidRPr="00E16245">
        <w:rPr>
          <w:shd w:val="clear" w:color="auto" w:fill="FFFFFF"/>
        </w:rPr>
        <w:t>4.2.1</w:t>
      </w:r>
      <w:r w:rsidR="001D6D67" w:rsidRPr="00E16245">
        <w:rPr>
          <w:shd w:val="clear" w:color="auto" w:fill="FFFFFF"/>
        </w:rPr>
        <w:t>输入非法字符</w:t>
      </w:r>
    </w:p>
    <w:p w14:paraId="1464536E" w14:textId="4A871CCB" w:rsidR="00E16245" w:rsidRPr="00E16245" w:rsidRDefault="00480429" w:rsidP="00E16245">
      <w:pPr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3C686991" wp14:editId="4FE6A794">
            <wp:extent cx="3722098" cy="3606518"/>
            <wp:effectExtent l="0" t="0" r="1206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屏幕快照 2018-01-12 05.48.5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4" t="19066" r="68337" b="45636"/>
                    <a:stretch/>
                  </pic:blipFill>
                  <pic:spPr bwMode="auto">
                    <a:xfrm>
                      <a:off x="0" y="0"/>
                      <a:ext cx="3731436" cy="361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5828" w14:textId="328350DB" w:rsidR="00B6790F" w:rsidRPr="00E16245" w:rsidRDefault="00B6790F" w:rsidP="00E16245">
      <w:pPr>
        <w:pStyle w:val="30"/>
        <w:rPr>
          <w:shd w:val="clear" w:color="auto" w:fill="FFFFFF"/>
        </w:rPr>
      </w:pPr>
      <w:r w:rsidRPr="00E16245">
        <w:rPr>
          <w:shd w:val="clear" w:color="auto" w:fill="FFFFFF"/>
        </w:rPr>
        <w:lastRenderedPageBreak/>
        <w:t>4.2.2</w:t>
      </w:r>
      <w:r w:rsidR="00480429">
        <w:rPr>
          <w:shd w:val="clear" w:color="auto" w:fill="FFFFFF"/>
        </w:rPr>
        <w:t>输入数字不符合要求</w:t>
      </w:r>
    </w:p>
    <w:p w14:paraId="3346A074" w14:textId="0B959CDF" w:rsidR="00AF4499" w:rsidRPr="00AF4499" w:rsidRDefault="00480429" w:rsidP="00AF4499">
      <w:pPr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05AFC64C" wp14:editId="08770415">
            <wp:extent cx="3722098" cy="3665099"/>
            <wp:effectExtent l="0" t="0" r="1206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屏幕快照 2018-01-12 05.50.3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" t="14229" r="72779" b="49613"/>
                    <a:stretch/>
                  </pic:blipFill>
                  <pic:spPr bwMode="auto">
                    <a:xfrm>
                      <a:off x="0" y="0"/>
                      <a:ext cx="3744338" cy="368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649A0" w14:textId="77777777" w:rsidR="00C20CE4" w:rsidRDefault="00C20CE4">
      <w:pPr>
        <w:rPr>
          <w:rFonts w:hint="default"/>
        </w:rPr>
      </w:pPr>
    </w:p>
    <w:sectPr w:rsidR="00C20CE4">
      <w:head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495F7" w14:textId="77777777" w:rsidR="00E032A4" w:rsidRDefault="00E032A4">
      <w:pPr>
        <w:rPr>
          <w:rFonts w:hint="default"/>
        </w:rPr>
      </w:pPr>
      <w:r>
        <w:separator/>
      </w:r>
    </w:p>
  </w:endnote>
  <w:endnote w:type="continuationSeparator" w:id="0">
    <w:p w14:paraId="30871F2A" w14:textId="77777777" w:rsidR="00E032A4" w:rsidRDefault="00E032A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宋体 Std L">
    <w:charset w:val="86"/>
    <w:family w:val="auto"/>
    <w:pitch w:val="variable"/>
    <w:sig w:usb0="00000001" w:usb1="0A0F1810" w:usb2="00000016" w:usb3="00000000" w:csb0="00060007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9BFBD" w14:textId="77777777" w:rsidR="00E032A4" w:rsidRDefault="00E032A4">
      <w:pPr>
        <w:rPr>
          <w:rFonts w:hint="default"/>
        </w:rPr>
      </w:pPr>
      <w:r>
        <w:separator/>
      </w:r>
    </w:p>
  </w:footnote>
  <w:footnote w:type="continuationSeparator" w:id="0">
    <w:p w14:paraId="023C6833" w14:textId="77777777" w:rsidR="00E032A4" w:rsidRDefault="00E032A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0D888" w14:textId="77777777" w:rsidR="00046945" w:rsidRDefault="00046945">
    <w:pPr>
      <w:pStyle w:val="a4"/>
      <w:tabs>
        <w:tab w:val="clear" w:pos="9020"/>
        <w:tab w:val="center" w:pos="4819"/>
        <w:tab w:val="right" w:pos="9638"/>
      </w:tabs>
    </w:pPr>
    <w:r>
      <w:fldChar w:fldCharType="begin"/>
    </w:r>
    <w:r>
      <w:instrText xml:space="preserve"> PAGE </w:instrText>
    </w:r>
    <w:r>
      <w:fldChar w:fldCharType="separate"/>
    </w:r>
    <w:r w:rsidR="005055C7">
      <w:rPr>
        <w:noProof/>
      </w:rPr>
      <w:t>19</w:t>
    </w:r>
    <w:r>
      <w:fldChar w:fldCharType="end"/>
    </w:r>
    <w:r>
      <w:rPr>
        <w:lang w:val="zh-TW" w:eastAsia="zh-TW"/>
      </w:rPr>
      <w:t>/</w:t>
    </w:r>
    <w:r w:rsidR="00E032A4">
      <w:fldChar w:fldCharType="begin"/>
    </w:r>
    <w:r w:rsidR="00E032A4">
      <w:instrText xml:space="preserve"> NUMPAGES </w:instrText>
    </w:r>
    <w:r w:rsidR="00E032A4">
      <w:fldChar w:fldCharType="separate"/>
    </w:r>
    <w:r w:rsidR="005055C7">
      <w:rPr>
        <w:noProof/>
      </w:rPr>
      <w:t>19</w:t>
    </w:r>
    <w:r w:rsidR="00E032A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A33D0"/>
    <w:multiLevelType w:val="hybridMultilevel"/>
    <w:tmpl w:val="D3BECD12"/>
    <w:lvl w:ilvl="0" w:tplc="34C6FC54">
      <w:start w:val="1"/>
      <w:numFmt w:val="decimal"/>
      <w:lvlText w:val="（%1）"/>
      <w:lvlJc w:val="left"/>
      <w:pPr>
        <w:ind w:left="540" w:hanging="540"/>
      </w:pPr>
      <w:rPr>
        <w:rFonts w:ascii="Adobe 宋体 Std L" w:hAnsi="Adobe 宋体 Std L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hideSpellingErrors/>
  <w:hideGrammaticalErrors/>
  <w:attachedTemplate r:id="rId1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87"/>
    <w:rsid w:val="00000CFC"/>
    <w:rsid w:val="00004736"/>
    <w:rsid w:val="00046945"/>
    <w:rsid w:val="0019476F"/>
    <w:rsid w:val="00196A25"/>
    <w:rsid w:val="001A591A"/>
    <w:rsid w:val="001D6D67"/>
    <w:rsid w:val="00295E1F"/>
    <w:rsid w:val="003103CE"/>
    <w:rsid w:val="00397CC5"/>
    <w:rsid w:val="003A2704"/>
    <w:rsid w:val="003B2CDF"/>
    <w:rsid w:val="00480429"/>
    <w:rsid w:val="004F4A15"/>
    <w:rsid w:val="005055C7"/>
    <w:rsid w:val="005107BC"/>
    <w:rsid w:val="00510B5A"/>
    <w:rsid w:val="00520F09"/>
    <w:rsid w:val="00541D42"/>
    <w:rsid w:val="00567871"/>
    <w:rsid w:val="005716DB"/>
    <w:rsid w:val="005C4A62"/>
    <w:rsid w:val="00667E96"/>
    <w:rsid w:val="007B0C25"/>
    <w:rsid w:val="00840282"/>
    <w:rsid w:val="00881F87"/>
    <w:rsid w:val="008D7C7C"/>
    <w:rsid w:val="00901E10"/>
    <w:rsid w:val="00937DD3"/>
    <w:rsid w:val="009A3C08"/>
    <w:rsid w:val="00A06826"/>
    <w:rsid w:val="00A2384C"/>
    <w:rsid w:val="00A247C6"/>
    <w:rsid w:val="00A26BF3"/>
    <w:rsid w:val="00A4410F"/>
    <w:rsid w:val="00A746B5"/>
    <w:rsid w:val="00AA1469"/>
    <w:rsid w:val="00AB709F"/>
    <w:rsid w:val="00AF4499"/>
    <w:rsid w:val="00B6790F"/>
    <w:rsid w:val="00C20CE4"/>
    <w:rsid w:val="00C34BF0"/>
    <w:rsid w:val="00CB5AD1"/>
    <w:rsid w:val="00D00E32"/>
    <w:rsid w:val="00D228FE"/>
    <w:rsid w:val="00D70587"/>
    <w:rsid w:val="00D75032"/>
    <w:rsid w:val="00D9542B"/>
    <w:rsid w:val="00DB4300"/>
    <w:rsid w:val="00DC3294"/>
    <w:rsid w:val="00DD7B2B"/>
    <w:rsid w:val="00E032A4"/>
    <w:rsid w:val="00E05120"/>
    <w:rsid w:val="00E16245"/>
    <w:rsid w:val="00E821E5"/>
    <w:rsid w:val="00EA563A"/>
    <w:rsid w:val="00F500CE"/>
    <w:rsid w:val="00FD6FAB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58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Adobe 宋体 Std L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大标题"/>
    <w:next w:val="a"/>
    <w:pPr>
      <w:keepNext/>
      <w:outlineLvl w:val="0"/>
    </w:pPr>
    <w:rPr>
      <w:rFonts w:ascii="Arial Unicode MS" w:eastAsia="Adobe 宋体 Std L" w:hAnsi="Arial Unicode MS" w:cs="Arial Unicode MS" w:hint="eastAsia"/>
      <w:color w:val="000000"/>
      <w:sz w:val="60"/>
      <w:szCs w:val="60"/>
      <w:lang w:val="zh-CN"/>
    </w:rPr>
  </w:style>
  <w:style w:type="paragraph" w:styleId="a6">
    <w:name w:val="Subtitle"/>
    <w:next w:val="a"/>
    <w:pPr>
      <w:keepNext/>
    </w:pPr>
    <w:rPr>
      <w:rFonts w:ascii="Arial Unicode MS" w:eastAsia="Adobe 宋体 Std L" w:hAnsi="Arial Unicode MS" w:cs="Arial Unicode MS" w:hint="eastAsia"/>
      <w:color w:val="000000"/>
      <w:sz w:val="40"/>
      <w:szCs w:val="40"/>
      <w:lang w:val="zh-CN"/>
    </w:rPr>
  </w:style>
  <w:style w:type="paragraph" w:styleId="1">
    <w:name w:val="toc 1"/>
    <w:uiPriority w:val="39"/>
    <w:pPr>
      <w:spacing w:before="120"/>
    </w:pPr>
    <w:rPr>
      <w:rFonts w:asciiTheme="minorHAnsi" w:eastAsiaTheme="minorHAnsi" w:hAnsi="Arial Unicode MS" w:cs="Arial Unicode MS" w:hint="eastAsia"/>
      <w:b/>
      <w:color w:val="000000"/>
      <w:sz w:val="24"/>
      <w:szCs w:val="24"/>
      <w:lang w:val="zh-CN"/>
    </w:rPr>
  </w:style>
  <w:style w:type="paragraph" w:styleId="2">
    <w:name w:val="toc 2"/>
    <w:uiPriority w:val="39"/>
    <w:pPr>
      <w:ind w:left="220"/>
    </w:pPr>
    <w:rPr>
      <w:rFonts w:asciiTheme="minorHAnsi" w:eastAsiaTheme="minorHAnsi" w:hAnsi="Arial Unicode MS" w:cs="Arial Unicode MS" w:hint="eastAsia"/>
      <w:b/>
      <w:color w:val="000000"/>
      <w:sz w:val="22"/>
      <w:szCs w:val="22"/>
      <w:lang w:val="zh-CN"/>
    </w:rPr>
  </w:style>
  <w:style w:type="paragraph" w:customStyle="1" w:styleId="a7">
    <w:name w:val="小标题"/>
    <w:pPr>
      <w:keepNext/>
      <w:outlineLvl w:val="1"/>
    </w:pPr>
    <w:rPr>
      <w:rFonts w:ascii="Adobe 宋体 Std L" w:eastAsia="Adobe 宋体 Std L" w:hAnsi="Adobe 宋体 Std L" w:cs="Adobe 宋体 Std L"/>
      <w:color w:val="000000"/>
      <w:sz w:val="36"/>
      <w:szCs w:val="36"/>
    </w:rPr>
  </w:style>
  <w:style w:type="paragraph" w:styleId="3">
    <w:name w:val="toc 3"/>
    <w:uiPriority w:val="39"/>
    <w:pPr>
      <w:ind w:left="440"/>
    </w:pPr>
    <w:rPr>
      <w:rFonts w:asciiTheme="minorHAnsi" w:eastAsiaTheme="minorHAnsi" w:hAnsi="Arial Unicode MS" w:cs="Arial Unicode MS" w:hint="eastAsia"/>
      <w:color w:val="000000"/>
      <w:sz w:val="22"/>
      <w:szCs w:val="22"/>
      <w:lang w:val="zh-CN"/>
    </w:rPr>
  </w:style>
  <w:style w:type="paragraph" w:customStyle="1" w:styleId="20">
    <w:name w:val="小标题 2"/>
    <w:next w:val="a"/>
    <w:pPr>
      <w:keepNext/>
      <w:outlineLvl w:val="2"/>
    </w:pPr>
    <w:rPr>
      <w:rFonts w:ascii="Adobe 宋体 Std L" w:eastAsia="Adobe 宋体 Std L" w:hAnsi="Adobe 宋体 Std L" w:cs="Adobe 宋体 Std L"/>
      <w:color w:val="000000"/>
      <w:sz w:val="32"/>
      <w:szCs w:val="32"/>
    </w:rPr>
  </w:style>
  <w:style w:type="paragraph" w:styleId="4">
    <w:name w:val="toc 4"/>
    <w:pPr>
      <w:ind w:left="660"/>
    </w:pPr>
    <w:rPr>
      <w:rFonts w:asciiTheme="minorHAnsi" w:eastAsiaTheme="minorHAnsi" w:hAnsi="Arial Unicode MS" w:cs="Arial Unicode MS" w:hint="eastAsia"/>
      <w:color w:val="000000"/>
      <w:lang w:val="zh-CN"/>
    </w:rPr>
  </w:style>
  <w:style w:type="paragraph" w:customStyle="1" w:styleId="30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3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paragraph" w:styleId="5">
    <w:name w:val="toc 5"/>
    <w:pPr>
      <w:ind w:left="880"/>
    </w:pPr>
    <w:rPr>
      <w:rFonts w:asciiTheme="minorHAnsi" w:eastAsiaTheme="minorHAnsi" w:hAnsi="Arial Unicode MS" w:cs="Arial Unicode MS" w:hint="eastAsia"/>
      <w:color w:val="000000"/>
      <w:lang w:val="zh-CN"/>
    </w:rPr>
  </w:style>
  <w:style w:type="paragraph" w:customStyle="1" w:styleId="a8">
    <w:name w:val="小标题（红色）"/>
    <w:next w:val="a"/>
    <w:pPr>
      <w:keepNext/>
      <w:outlineLvl w:val="4"/>
    </w:pPr>
    <w:rPr>
      <w:rFonts w:ascii="Helvetica Neue" w:eastAsia="Helvetica Neue" w:hAnsi="Helvetica Neue" w:cs="Helvetica Neue"/>
      <w:b/>
      <w:bCs/>
      <w:color w:val="ED220B"/>
      <w:sz w:val="32"/>
      <w:szCs w:val="32"/>
    </w:rPr>
  </w:style>
  <w:style w:type="paragraph" w:customStyle="1" w:styleId="a9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aa">
    <w:name w:val="说明"/>
    <w:pPr>
      <w:tabs>
        <w:tab w:val="left" w:pos="1150"/>
      </w:tabs>
    </w:pPr>
    <w:rPr>
      <w:rFonts w:ascii="Helvetica Neue" w:eastAsia="Arial Unicode MS" w:hAnsi="Helvetica Neue" w:cs="Arial Unicode MS"/>
      <w:b/>
      <w:bCs/>
      <w:caps/>
      <w:color w:val="000000"/>
      <w:lang w:val="zh-CN"/>
    </w:rPr>
  </w:style>
  <w:style w:type="paragraph" w:customStyle="1" w:styleId="ab">
    <w:name w:val="引用代码"/>
    <w:rPr>
      <w:rFonts w:ascii="Menlo" w:eastAsia="Arial Unicode MS" w:hAnsi="Menlo" w:cs="Arial Unicode MS"/>
      <w:color w:val="000000"/>
      <w:sz w:val="22"/>
      <w:szCs w:val="22"/>
    </w:rPr>
  </w:style>
  <w:style w:type="paragraph" w:customStyle="1" w:styleId="ac">
    <w:name w:val="注释"/>
    <w:rPr>
      <w:rFonts w:ascii="Menlo" w:eastAsia="Arial Unicode MS" w:hAnsi="Menlo" w:cs="Arial Unicode MS"/>
      <w:i/>
      <w:iCs/>
      <w:color w:val="999988"/>
      <w:sz w:val="22"/>
      <w:szCs w:val="22"/>
    </w:rPr>
  </w:style>
  <w:style w:type="paragraph" w:styleId="ad">
    <w:name w:val="List Paragraph"/>
    <w:basedOn w:val="a"/>
    <w:uiPriority w:val="34"/>
    <w:qFormat/>
    <w:rsid w:val="00000CFC"/>
    <w:pPr>
      <w:ind w:firstLineChars="200" w:firstLine="420"/>
    </w:pPr>
  </w:style>
  <w:style w:type="paragraph" w:styleId="ae">
    <w:name w:val="Quote"/>
    <w:basedOn w:val="a"/>
    <w:next w:val="a"/>
    <w:link w:val="af"/>
    <w:uiPriority w:val="29"/>
    <w:qFormat/>
    <w:rsid w:val="00DD7B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字符"/>
    <w:basedOn w:val="a0"/>
    <w:link w:val="ae"/>
    <w:uiPriority w:val="29"/>
    <w:rsid w:val="00DD7B2B"/>
    <w:rPr>
      <w:rFonts w:ascii="Arial Unicode MS" w:eastAsia="Adobe 宋体 Std L" w:hAnsi="Arial Unicode MS" w:cs="Arial Unicode MS"/>
      <w:i/>
      <w:iCs/>
      <w:color w:val="404040" w:themeColor="text1" w:themeTint="BF"/>
      <w:sz w:val="22"/>
      <w:szCs w:val="22"/>
      <w:lang w:val="zh-CN"/>
    </w:rPr>
  </w:style>
  <w:style w:type="paragraph" w:styleId="af0">
    <w:name w:val="Intense Quote"/>
    <w:basedOn w:val="a"/>
    <w:next w:val="a"/>
    <w:link w:val="af1"/>
    <w:uiPriority w:val="30"/>
    <w:qFormat/>
    <w:rsid w:val="00DD7B2B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af1">
    <w:name w:val="明显引用字符"/>
    <w:basedOn w:val="a0"/>
    <w:link w:val="af0"/>
    <w:uiPriority w:val="30"/>
    <w:rsid w:val="00DD7B2B"/>
    <w:rPr>
      <w:rFonts w:ascii="Arial Unicode MS" w:eastAsia="Adobe 宋体 Std L" w:hAnsi="Arial Unicode MS" w:cs="Arial Unicode MS"/>
      <w:i/>
      <w:iCs/>
      <w:color w:val="00A2FF" w:themeColor="accent1"/>
      <w:sz w:val="22"/>
      <w:szCs w:val="22"/>
      <w:lang w:val="zh-CN"/>
    </w:rPr>
  </w:style>
  <w:style w:type="character" w:styleId="af2">
    <w:name w:val="Subtle Reference"/>
    <w:basedOn w:val="a0"/>
    <w:uiPriority w:val="31"/>
    <w:qFormat/>
    <w:rsid w:val="00DD7B2B"/>
    <w:rPr>
      <w:smallCaps/>
      <w:color w:val="5A5A5A" w:themeColor="text1" w:themeTint="A5"/>
    </w:rPr>
  </w:style>
  <w:style w:type="character" w:styleId="af3">
    <w:name w:val="Strong"/>
    <w:basedOn w:val="a0"/>
    <w:uiPriority w:val="22"/>
    <w:qFormat/>
    <w:rsid w:val="00DD7B2B"/>
    <w:rPr>
      <w:b/>
      <w:bCs/>
    </w:rPr>
  </w:style>
  <w:style w:type="character" w:styleId="af4">
    <w:name w:val="Subtle Emphasis"/>
    <w:basedOn w:val="a0"/>
    <w:uiPriority w:val="19"/>
    <w:qFormat/>
    <w:rsid w:val="00DD7B2B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DD7B2B"/>
    <w:rPr>
      <w:i/>
      <w:iCs/>
    </w:rPr>
  </w:style>
  <w:style w:type="paragraph" w:styleId="6">
    <w:name w:val="toc 6"/>
    <w:basedOn w:val="a"/>
    <w:next w:val="a"/>
    <w:autoRedefine/>
    <w:uiPriority w:val="39"/>
    <w:unhideWhenUsed/>
    <w:rsid w:val="00A247C6"/>
    <w:pPr>
      <w:ind w:left="11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247C6"/>
    <w:pPr>
      <w:ind w:left="132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247C6"/>
    <w:pPr>
      <w:ind w:left="154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247C6"/>
    <w:pPr>
      <w:ind w:left="1760"/>
    </w:pPr>
    <w:rPr>
      <w:rFonts w:asciiTheme="minorHAnsi" w:eastAsiaTheme="minorHAnsi"/>
      <w:sz w:val="20"/>
      <w:szCs w:val="20"/>
    </w:rPr>
  </w:style>
  <w:style w:type="paragraph" w:customStyle="1" w:styleId="10">
    <w:name w:val="样式1"/>
    <w:basedOn w:val="20"/>
    <w:rsid w:val="00A247C6"/>
    <w:rPr>
      <w:rFonts w:eastAsia="Arial Unicode MS" w:cs="Arial Unicode MS"/>
    </w:rPr>
  </w:style>
  <w:style w:type="paragraph" w:styleId="af6">
    <w:name w:val="Date"/>
    <w:basedOn w:val="a"/>
    <w:next w:val="a"/>
    <w:link w:val="af7"/>
    <w:uiPriority w:val="99"/>
    <w:semiHidden/>
    <w:unhideWhenUsed/>
    <w:rsid w:val="00A247C6"/>
    <w:pPr>
      <w:ind w:leftChars="2500" w:left="100"/>
    </w:pPr>
  </w:style>
  <w:style w:type="character" w:customStyle="1" w:styleId="af7">
    <w:name w:val="日期字符"/>
    <w:basedOn w:val="a0"/>
    <w:link w:val="af6"/>
    <w:uiPriority w:val="99"/>
    <w:semiHidden/>
    <w:rsid w:val="00A247C6"/>
    <w:rPr>
      <w:rFonts w:ascii="Arial Unicode MS" w:eastAsia="Adobe 宋体 Std L" w:hAnsi="Arial Unicode MS" w:cs="Arial Unicode MS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rahWuTX/Desktop/&#35838;&#31243;&#35774;&#35745;/P01_1652677_&#21556;&#26704;&#27427;/Proj_01/P01_1652677_&#21556;&#26704;&#27427;_&#35828;&#26126;&#25991;&#26723;.dot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dobe 宋体 Std L"/>
        <a:ea typeface="Adobe 宋体 Std L"/>
        <a:cs typeface="Adobe 宋体 Std L"/>
      </a:majorFont>
      <a:minorFont>
        <a:latin typeface="Adobe 宋体 Std L"/>
        <a:ea typeface="Adobe 宋体 Std L"/>
        <a:cs typeface="Adobe 宋体 Std 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dobe 宋体 Std 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780244-B92E-6C46-8243-4C2116C1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P01_1652677_吴桐欣_说明文档.dotx</Template>
  <TotalTime>66</TotalTime>
  <Pages>19</Pages>
  <Words>475</Words>
  <Characters>2710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12</cp:revision>
  <dcterms:created xsi:type="dcterms:W3CDTF">2018-01-11T20:28:00Z</dcterms:created>
  <dcterms:modified xsi:type="dcterms:W3CDTF">2018-01-11T21:54:00Z</dcterms:modified>
</cp:coreProperties>
</file>